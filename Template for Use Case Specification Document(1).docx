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BA547" w14:textId="77777777" w:rsidR="00735992" w:rsidRDefault="00735992" w:rsidP="00276A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86"/>
      </w:tblGrid>
      <w:tr w:rsidR="00195FA2" w14:paraId="5F8384CF" w14:textId="77777777" w:rsidTr="00FE53B5">
        <w:tc>
          <w:tcPr>
            <w:tcW w:w="1242" w:type="dxa"/>
          </w:tcPr>
          <w:p w14:paraId="7BD77DBF" w14:textId="554032EA" w:rsidR="00195FA2" w:rsidRDefault="00BC53FB" w:rsidP="00FE53B5">
            <w:pPr>
              <w:pStyle w:val="TOC1"/>
              <w:tabs>
                <w:tab w:val="right" w:leader="dot" w:pos="8630"/>
              </w:tabs>
              <w:rPr>
                <w:szCs w:val="20"/>
              </w:rPr>
            </w:pPr>
            <w:r>
              <w:rPr>
                <w:noProof/>
              </w:rPr>
              <mc:AlternateContent>
                <mc:Choice Requires="wps">
                  <w:drawing>
                    <wp:anchor distT="0" distB="0" distL="114300" distR="114300" simplePos="0" relativeHeight="251659264" behindDoc="0" locked="0" layoutInCell="1" allowOverlap="1" wp14:anchorId="0C1A8E00" wp14:editId="7AD194A3">
                      <wp:simplePos x="0" y="0"/>
                      <wp:positionH relativeFrom="column">
                        <wp:posOffset>1905</wp:posOffset>
                      </wp:positionH>
                      <wp:positionV relativeFrom="paragraph">
                        <wp:posOffset>4445</wp:posOffset>
                      </wp:positionV>
                      <wp:extent cx="609600" cy="872490"/>
                      <wp:effectExtent l="0" t="0" r="0" b="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9600" cy="872490"/>
                              </a:xfrm>
                              <a:custGeom>
                                <a:avLst/>
                                <a:gdLst>
                                  <a:gd name="T0" fmla="*/ 250 w 340"/>
                                  <a:gd name="T1" fmla="*/ 401 h 462"/>
                                  <a:gd name="T2" fmla="*/ 91 w 340"/>
                                  <a:gd name="T3" fmla="*/ 402 h 462"/>
                                  <a:gd name="T4" fmla="*/ 170 w 340"/>
                                  <a:gd name="T5" fmla="*/ 294 h 462"/>
                                  <a:gd name="T6" fmla="*/ 332 w 340"/>
                                  <a:gd name="T7" fmla="*/ 170 h 462"/>
                                  <a:gd name="T8" fmla="*/ 276 w 340"/>
                                  <a:gd name="T9" fmla="*/ 375 h 462"/>
                                  <a:gd name="T10" fmla="*/ 23 w 340"/>
                                  <a:gd name="T11" fmla="*/ 59 h 462"/>
                                  <a:gd name="T12" fmla="*/ 45 w 340"/>
                                  <a:gd name="T13" fmla="*/ 79 h 462"/>
                                  <a:gd name="T14" fmla="*/ 73 w 340"/>
                                  <a:gd name="T15" fmla="*/ 88 h 462"/>
                                  <a:gd name="T16" fmla="*/ 56 w 340"/>
                                  <a:gd name="T17" fmla="*/ 102 h 462"/>
                                  <a:gd name="T18" fmla="*/ 56 w 340"/>
                                  <a:gd name="T19" fmla="*/ 118 h 462"/>
                                  <a:gd name="T20" fmla="*/ 55 w 340"/>
                                  <a:gd name="T21" fmla="*/ 117 h 462"/>
                                  <a:gd name="T22" fmla="*/ 23 w 340"/>
                                  <a:gd name="T23" fmla="*/ 59 h 462"/>
                                  <a:gd name="T24" fmla="*/ 94 w 340"/>
                                  <a:gd name="T25" fmla="*/ 61 h 462"/>
                                  <a:gd name="T26" fmla="*/ 93 w 340"/>
                                  <a:gd name="T27" fmla="*/ 44 h 462"/>
                                  <a:gd name="T28" fmla="*/ 105 w 340"/>
                                  <a:gd name="T29" fmla="*/ 44 h 462"/>
                                  <a:gd name="T30" fmla="*/ 122 w 340"/>
                                  <a:gd name="T31" fmla="*/ 54 h 462"/>
                                  <a:gd name="T32" fmla="*/ 128 w 340"/>
                                  <a:gd name="T33" fmla="*/ 64 h 462"/>
                                  <a:gd name="T34" fmla="*/ 112 w 340"/>
                                  <a:gd name="T35" fmla="*/ 72 h 462"/>
                                  <a:gd name="T36" fmla="*/ 115 w 340"/>
                                  <a:gd name="T37" fmla="*/ 94 h 462"/>
                                  <a:gd name="T38" fmla="*/ 103 w 340"/>
                                  <a:gd name="T39" fmla="*/ 94 h 462"/>
                                  <a:gd name="T40" fmla="*/ 85 w 340"/>
                                  <a:gd name="T41" fmla="*/ 79 h 462"/>
                                  <a:gd name="T42" fmla="*/ 78 w 340"/>
                                  <a:gd name="T43" fmla="*/ 69 h 462"/>
                                  <a:gd name="T44" fmla="*/ 153 w 340"/>
                                  <a:gd name="T45" fmla="*/ 49 h 462"/>
                                  <a:gd name="T46" fmla="*/ 160 w 340"/>
                                  <a:gd name="T47" fmla="*/ 48 h 462"/>
                                  <a:gd name="T48" fmla="*/ 157 w 340"/>
                                  <a:gd name="T49" fmla="*/ 39 h 462"/>
                                  <a:gd name="T50" fmla="*/ 171 w 340"/>
                                  <a:gd name="T51" fmla="*/ 20 h 462"/>
                                  <a:gd name="T52" fmla="*/ 180 w 340"/>
                                  <a:gd name="T53" fmla="*/ 48 h 462"/>
                                  <a:gd name="T54" fmla="*/ 200 w 340"/>
                                  <a:gd name="T55" fmla="*/ 70 h 462"/>
                                  <a:gd name="T56" fmla="*/ 178 w 340"/>
                                  <a:gd name="T57" fmla="*/ 74 h 462"/>
                                  <a:gd name="T58" fmla="*/ 170 w 340"/>
                                  <a:gd name="T59" fmla="*/ 87 h 462"/>
                                  <a:gd name="T60" fmla="*/ 162 w 340"/>
                                  <a:gd name="T61" fmla="*/ 74 h 462"/>
                                  <a:gd name="T62" fmla="*/ 140 w 340"/>
                                  <a:gd name="T63" fmla="*/ 70 h 462"/>
                                  <a:gd name="T64" fmla="*/ 212 w 340"/>
                                  <a:gd name="T65" fmla="*/ 64 h 462"/>
                                  <a:gd name="T66" fmla="*/ 218 w 340"/>
                                  <a:gd name="T67" fmla="*/ 54 h 462"/>
                                  <a:gd name="T68" fmla="*/ 235 w 340"/>
                                  <a:gd name="T69" fmla="*/ 44 h 462"/>
                                  <a:gd name="T70" fmla="*/ 247 w 340"/>
                                  <a:gd name="T71" fmla="*/ 44 h 462"/>
                                  <a:gd name="T72" fmla="*/ 246 w 340"/>
                                  <a:gd name="T73" fmla="*/ 61 h 462"/>
                                  <a:gd name="T74" fmla="*/ 262 w 340"/>
                                  <a:gd name="T75" fmla="*/ 69 h 462"/>
                                  <a:gd name="T76" fmla="*/ 256 w 340"/>
                                  <a:gd name="T77" fmla="*/ 79 h 462"/>
                                  <a:gd name="T78" fmla="*/ 237 w 340"/>
                                  <a:gd name="T79" fmla="*/ 94 h 462"/>
                                  <a:gd name="T80" fmla="*/ 225 w 340"/>
                                  <a:gd name="T81" fmla="*/ 94 h 462"/>
                                  <a:gd name="T82" fmla="*/ 228 w 340"/>
                                  <a:gd name="T83" fmla="*/ 72 h 462"/>
                                  <a:gd name="T84" fmla="*/ 212 w 340"/>
                                  <a:gd name="T85" fmla="*/ 64 h 462"/>
                                  <a:gd name="T86" fmla="*/ 267 w 340"/>
                                  <a:gd name="T87" fmla="*/ 148 h 462"/>
                                  <a:gd name="T88" fmla="*/ 73 w 340"/>
                                  <a:gd name="T89" fmla="*/ 148 h 462"/>
                                  <a:gd name="T90" fmla="*/ 170 w 340"/>
                                  <a:gd name="T91" fmla="*/ 98 h 462"/>
                                  <a:gd name="T92" fmla="*/ 267 w 340"/>
                                  <a:gd name="T93" fmla="*/ 88 h 462"/>
                                  <a:gd name="T94" fmla="*/ 296 w 340"/>
                                  <a:gd name="T95" fmla="*/ 79 h 462"/>
                                  <a:gd name="T96" fmla="*/ 318 w 340"/>
                                  <a:gd name="T97" fmla="*/ 59 h 462"/>
                                  <a:gd name="T98" fmla="*/ 318 w 340"/>
                                  <a:gd name="T99" fmla="*/ 60 h 462"/>
                                  <a:gd name="T100" fmla="*/ 284 w 340"/>
                                  <a:gd name="T101" fmla="*/ 118 h 462"/>
                                  <a:gd name="T102" fmla="*/ 281 w 340"/>
                                  <a:gd name="T103" fmla="*/ 105 h 462"/>
                                  <a:gd name="T104" fmla="*/ 267 w 340"/>
                                  <a:gd name="T105" fmla="*/ 89 h 462"/>
                                  <a:gd name="T106" fmla="*/ 0 w 340"/>
                                  <a:gd name="T107" fmla="*/ 0 h 462"/>
                                  <a:gd name="T108" fmla="*/ 170 w 340"/>
                                  <a:gd name="T109" fmla="*/ 462 h 462"/>
                                  <a:gd name="T110" fmla="*/ 340 w 340"/>
                                  <a:gd name="T111" fmla="*/ 0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40" h="462">
                                    <a:moveTo>
                                      <a:pt x="276" y="375"/>
                                    </a:moveTo>
                                    <a:cubicBezTo>
                                      <a:pt x="268" y="384"/>
                                      <a:pt x="259" y="393"/>
                                      <a:pt x="250" y="401"/>
                                    </a:cubicBezTo>
                                    <a:cubicBezTo>
                                      <a:pt x="215" y="432"/>
                                      <a:pt x="180" y="448"/>
                                      <a:pt x="170" y="453"/>
                                    </a:cubicBezTo>
                                    <a:cubicBezTo>
                                      <a:pt x="160" y="448"/>
                                      <a:pt x="125" y="432"/>
                                      <a:pt x="91" y="402"/>
                                    </a:cubicBezTo>
                                    <a:cubicBezTo>
                                      <a:pt x="81" y="393"/>
                                      <a:pt x="73" y="384"/>
                                      <a:pt x="65" y="375"/>
                                    </a:cubicBezTo>
                                    <a:cubicBezTo>
                                      <a:pt x="170" y="294"/>
                                      <a:pt x="170" y="294"/>
                                      <a:pt x="170" y="294"/>
                                    </a:cubicBezTo>
                                    <a:cubicBezTo>
                                      <a:pt x="9" y="170"/>
                                      <a:pt x="9" y="170"/>
                                      <a:pt x="9" y="170"/>
                                    </a:cubicBezTo>
                                    <a:cubicBezTo>
                                      <a:pt x="332" y="170"/>
                                      <a:pt x="332" y="170"/>
                                      <a:pt x="332" y="170"/>
                                    </a:cubicBezTo>
                                    <a:cubicBezTo>
                                      <a:pt x="170" y="294"/>
                                      <a:pt x="170" y="294"/>
                                      <a:pt x="170" y="294"/>
                                    </a:cubicBezTo>
                                    <a:lnTo>
                                      <a:pt x="276" y="375"/>
                                    </a:lnTo>
                                    <a:close/>
                                    <a:moveTo>
                                      <a:pt x="23" y="59"/>
                                    </a:moveTo>
                                    <a:cubicBezTo>
                                      <a:pt x="23" y="59"/>
                                      <a:pt x="23" y="59"/>
                                      <a:pt x="23" y="59"/>
                                    </a:cubicBezTo>
                                    <a:cubicBezTo>
                                      <a:pt x="38" y="60"/>
                                      <a:pt x="43" y="69"/>
                                      <a:pt x="43" y="70"/>
                                    </a:cubicBezTo>
                                    <a:cubicBezTo>
                                      <a:pt x="45" y="72"/>
                                      <a:pt x="45" y="76"/>
                                      <a:pt x="45" y="79"/>
                                    </a:cubicBezTo>
                                    <a:cubicBezTo>
                                      <a:pt x="47" y="77"/>
                                      <a:pt x="49" y="76"/>
                                      <a:pt x="52" y="76"/>
                                    </a:cubicBezTo>
                                    <a:cubicBezTo>
                                      <a:pt x="61" y="74"/>
                                      <a:pt x="69" y="81"/>
                                      <a:pt x="73" y="88"/>
                                    </a:cubicBezTo>
                                    <a:cubicBezTo>
                                      <a:pt x="73" y="89"/>
                                      <a:pt x="73" y="89"/>
                                      <a:pt x="73" y="89"/>
                                    </a:cubicBezTo>
                                    <a:cubicBezTo>
                                      <a:pt x="67" y="99"/>
                                      <a:pt x="60" y="101"/>
                                      <a:pt x="56" y="102"/>
                                    </a:cubicBezTo>
                                    <a:cubicBezTo>
                                      <a:pt x="57" y="103"/>
                                      <a:pt x="58" y="104"/>
                                      <a:pt x="59" y="105"/>
                                    </a:cubicBezTo>
                                    <a:cubicBezTo>
                                      <a:pt x="62" y="109"/>
                                      <a:pt x="60" y="115"/>
                                      <a:pt x="56" y="118"/>
                                    </a:cubicBezTo>
                                    <a:cubicBezTo>
                                      <a:pt x="56" y="118"/>
                                      <a:pt x="56" y="118"/>
                                      <a:pt x="56" y="118"/>
                                    </a:cubicBezTo>
                                    <a:cubicBezTo>
                                      <a:pt x="56" y="118"/>
                                      <a:pt x="56" y="118"/>
                                      <a:pt x="55" y="117"/>
                                    </a:cubicBezTo>
                                    <a:cubicBezTo>
                                      <a:pt x="22" y="60"/>
                                      <a:pt x="22" y="60"/>
                                      <a:pt x="22" y="60"/>
                                    </a:cubicBezTo>
                                    <a:cubicBezTo>
                                      <a:pt x="22" y="60"/>
                                      <a:pt x="22" y="59"/>
                                      <a:pt x="23" y="59"/>
                                    </a:cubicBezTo>
                                    <a:moveTo>
                                      <a:pt x="81" y="65"/>
                                    </a:moveTo>
                                    <a:cubicBezTo>
                                      <a:pt x="94" y="61"/>
                                      <a:pt x="94" y="61"/>
                                      <a:pt x="94" y="61"/>
                                    </a:cubicBezTo>
                                    <a:cubicBezTo>
                                      <a:pt x="91" y="48"/>
                                      <a:pt x="91" y="48"/>
                                      <a:pt x="91" y="48"/>
                                    </a:cubicBezTo>
                                    <a:cubicBezTo>
                                      <a:pt x="90" y="46"/>
                                      <a:pt x="91" y="44"/>
                                      <a:pt x="93" y="44"/>
                                    </a:cubicBezTo>
                                    <a:cubicBezTo>
                                      <a:pt x="101" y="41"/>
                                      <a:pt x="101" y="41"/>
                                      <a:pt x="101" y="41"/>
                                    </a:cubicBezTo>
                                    <a:cubicBezTo>
                                      <a:pt x="103" y="41"/>
                                      <a:pt x="105" y="42"/>
                                      <a:pt x="105" y="44"/>
                                    </a:cubicBezTo>
                                    <a:cubicBezTo>
                                      <a:pt x="109" y="57"/>
                                      <a:pt x="109" y="57"/>
                                      <a:pt x="109" y="57"/>
                                    </a:cubicBezTo>
                                    <a:cubicBezTo>
                                      <a:pt x="122" y="54"/>
                                      <a:pt x="122" y="54"/>
                                      <a:pt x="122" y="54"/>
                                    </a:cubicBezTo>
                                    <a:cubicBezTo>
                                      <a:pt x="124" y="53"/>
                                      <a:pt x="126" y="54"/>
                                      <a:pt x="126" y="56"/>
                                    </a:cubicBezTo>
                                    <a:cubicBezTo>
                                      <a:pt x="128" y="64"/>
                                      <a:pt x="128" y="64"/>
                                      <a:pt x="128" y="64"/>
                                    </a:cubicBezTo>
                                    <a:cubicBezTo>
                                      <a:pt x="129" y="66"/>
                                      <a:pt x="128" y="68"/>
                                      <a:pt x="126" y="68"/>
                                    </a:cubicBezTo>
                                    <a:cubicBezTo>
                                      <a:pt x="112" y="72"/>
                                      <a:pt x="112" y="72"/>
                                      <a:pt x="112" y="72"/>
                                    </a:cubicBezTo>
                                    <a:cubicBezTo>
                                      <a:pt x="117" y="90"/>
                                      <a:pt x="117" y="90"/>
                                      <a:pt x="117" y="90"/>
                                    </a:cubicBezTo>
                                    <a:cubicBezTo>
                                      <a:pt x="118" y="91"/>
                                      <a:pt x="117" y="93"/>
                                      <a:pt x="115" y="94"/>
                                    </a:cubicBezTo>
                                    <a:cubicBezTo>
                                      <a:pt x="107" y="96"/>
                                      <a:pt x="107" y="96"/>
                                      <a:pt x="107" y="96"/>
                                    </a:cubicBezTo>
                                    <a:cubicBezTo>
                                      <a:pt x="105" y="96"/>
                                      <a:pt x="103" y="95"/>
                                      <a:pt x="103" y="94"/>
                                    </a:cubicBezTo>
                                    <a:cubicBezTo>
                                      <a:pt x="98" y="76"/>
                                      <a:pt x="98" y="76"/>
                                      <a:pt x="98" y="76"/>
                                    </a:cubicBezTo>
                                    <a:cubicBezTo>
                                      <a:pt x="85" y="79"/>
                                      <a:pt x="85" y="79"/>
                                      <a:pt x="85" y="79"/>
                                    </a:cubicBezTo>
                                    <a:cubicBezTo>
                                      <a:pt x="83" y="80"/>
                                      <a:pt x="81" y="79"/>
                                      <a:pt x="81" y="77"/>
                                    </a:cubicBezTo>
                                    <a:cubicBezTo>
                                      <a:pt x="78" y="69"/>
                                      <a:pt x="78" y="69"/>
                                      <a:pt x="78" y="69"/>
                                    </a:cubicBezTo>
                                    <a:cubicBezTo>
                                      <a:pt x="78" y="67"/>
                                      <a:pt x="79" y="65"/>
                                      <a:pt x="81" y="65"/>
                                    </a:cubicBezTo>
                                    <a:moveTo>
                                      <a:pt x="153" y="49"/>
                                    </a:moveTo>
                                    <a:cubicBezTo>
                                      <a:pt x="155" y="48"/>
                                      <a:pt x="158" y="48"/>
                                      <a:pt x="160" y="48"/>
                                    </a:cubicBezTo>
                                    <a:cubicBezTo>
                                      <a:pt x="160" y="48"/>
                                      <a:pt x="160" y="48"/>
                                      <a:pt x="160" y="48"/>
                                    </a:cubicBezTo>
                                    <a:cubicBezTo>
                                      <a:pt x="160" y="48"/>
                                      <a:pt x="160" y="48"/>
                                      <a:pt x="160" y="48"/>
                                    </a:cubicBezTo>
                                    <a:cubicBezTo>
                                      <a:pt x="158" y="46"/>
                                      <a:pt x="157" y="42"/>
                                      <a:pt x="157" y="39"/>
                                    </a:cubicBezTo>
                                    <a:cubicBezTo>
                                      <a:pt x="157" y="39"/>
                                      <a:pt x="156" y="28"/>
                                      <a:pt x="170" y="20"/>
                                    </a:cubicBezTo>
                                    <a:cubicBezTo>
                                      <a:pt x="170" y="19"/>
                                      <a:pt x="170" y="19"/>
                                      <a:pt x="171" y="20"/>
                                    </a:cubicBezTo>
                                    <a:cubicBezTo>
                                      <a:pt x="184" y="28"/>
                                      <a:pt x="184" y="39"/>
                                      <a:pt x="184" y="39"/>
                                    </a:cubicBezTo>
                                    <a:cubicBezTo>
                                      <a:pt x="184" y="42"/>
                                      <a:pt x="182" y="46"/>
                                      <a:pt x="180" y="48"/>
                                    </a:cubicBezTo>
                                    <a:cubicBezTo>
                                      <a:pt x="182" y="48"/>
                                      <a:pt x="185" y="48"/>
                                      <a:pt x="188" y="49"/>
                                    </a:cubicBezTo>
                                    <a:cubicBezTo>
                                      <a:pt x="196" y="52"/>
                                      <a:pt x="200" y="62"/>
                                      <a:pt x="200" y="70"/>
                                    </a:cubicBezTo>
                                    <a:cubicBezTo>
                                      <a:pt x="200" y="71"/>
                                      <a:pt x="200" y="71"/>
                                      <a:pt x="200" y="71"/>
                                    </a:cubicBezTo>
                                    <a:cubicBezTo>
                                      <a:pt x="189" y="77"/>
                                      <a:pt x="182" y="75"/>
                                      <a:pt x="178" y="74"/>
                                    </a:cubicBezTo>
                                    <a:cubicBezTo>
                                      <a:pt x="179" y="75"/>
                                      <a:pt x="179" y="76"/>
                                      <a:pt x="179" y="78"/>
                                    </a:cubicBezTo>
                                    <a:cubicBezTo>
                                      <a:pt x="179" y="83"/>
                                      <a:pt x="175" y="87"/>
                                      <a:pt x="170" y="87"/>
                                    </a:cubicBezTo>
                                    <a:cubicBezTo>
                                      <a:pt x="165" y="87"/>
                                      <a:pt x="161" y="83"/>
                                      <a:pt x="161" y="78"/>
                                    </a:cubicBezTo>
                                    <a:cubicBezTo>
                                      <a:pt x="161" y="76"/>
                                      <a:pt x="161" y="75"/>
                                      <a:pt x="162" y="74"/>
                                    </a:cubicBezTo>
                                    <a:cubicBezTo>
                                      <a:pt x="159" y="75"/>
                                      <a:pt x="151" y="77"/>
                                      <a:pt x="141" y="71"/>
                                    </a:cubicBezTo>
                                    <a:cubicBezTo>
                                      <a:pt x="140" y="71"/>
                                      <a:pt x="140" y="71"/>
                                      <a:pt x="140" y="70"/>
                                    </a:cubicBezTo>
                                    <a:cubicBezTo>
                                      <a:pt x="140" y="62"/>
                                      <a:pt x="144" y="52"/>
                                      <a:pt x="153" y="49"/>
                                    </a:cubicBezTo>
                                    <a:moveTo>
                                      <a:pt x="212" y="64"/>
                                    </a:moveTo>
                                    <a:cubicBezTo>
                                      <a:pt x="214" y="56"/>
                                      <a:pt x="214" y="56"/>
                                      <a:pt x="214" y="56"/>
                                    </a:cubicBezTo>
                                    <a:cubicBezTo>
                                      <a:pt x="215" y="54"/>
                                      <a:pt x="217" y="53"/>
                                      <a:pt x="218" y="54"/>
                                    </a:cubicBezTo>
                                    <a:cubicBezTo>
                                      <a:pt x="232" y="57"/>
                                      <a:pt x="232" y="57"/>
                                      <a:pt x="232" y="57"/>
                                    </a:cubicBezTo>
                                    <a:cubicBezTo>
                                      <a:pt x="235" y="44"/>
                                      <a:pt x="235" y="44"/>
                                      <a:pt x="235" y="44"/>
                                    </a:cubicBezTo>
                                    <a:cubicBezTo>
                                      <a:pt x="236" y="42"/>
                                      <a:pt x="238" y="41"/>
                                      <a:pt x="239" y="41"/>
                                    </a:cubicBezTo>
                                    <a:cubicBezTo>
                                      <a:pt x="247" y="44"/>
                                      <a:pt x="247" y="44"/>
                                      <a:pt x="247" y="44"/>
                                    </a:cubicBezTo>
                                    <a:cubicBezTo>
                                      <a:pt x="249" y="44"/>
                                      <a:pt x="250" y="46"/>
                                      <a:pt x="250" y="48"/>
                                    </a:cubicBezTo>
                                    <a:cubicBezTo>
                                      <a:pt x="246" y="61"/>
                                      <a:pt x="246" y="61"/>
                                      <a:pt x="246" y="61"/>
                                    </a:cubicBezTo>
                                    <a:cubicBezTo>
                                      <a:pt x="260" y="65"/>
                                      <a:pt x="260" y="65"/>
                                      <a:pt x="260" y="65"/>
                                    </a:cubicBezTo>
                                    <a:cubicBezTo>
                                      <a:pt x="261" y="65"/>
                                      <a:pt x="262" y="67"/>
                                      <a:pt x="262" y="69"/>
                                    </a:cubicBezTo>
                                    <a:cubicBezTo>
                                      <a:pt x="260" y="77"/>
                                      <a:pt x="260" y="77"/>
                                      <a:pt x="260" y="77"/>
                                    </a:cubicBezTo>
                                    <a:cubicBezTo>
                                      <a:pt x="259" y="79"/>
                                      <a:pt x="257" y="80"/>
                                      <a:pt x="256" y="79"/>
                                    </a:cubicBezTo>
                                    <a:cubicBezTo>
                                      <a:pt x="242" y="76"/>
                                      <a:pt x="242" y="76"/>
                                      <a:pt x="242" y="76"/>
                                    </a:cubicBezTo>
                                    <a:cubicBezTo>
                                      <a:pt x="237" y="94"/>
                                      <a:pt x="237" y="94"/>
                                      <a:pt x="237" y="94"/>
                                    </a:cubicBezTo>
                                    <a:cubicBezTo>
                                      <a:pt x="237" y="95"/>
                                      <a:pt x="235" y="96"/>
                                      <a:pt x="233" y="96"/>
                                    </a:cubicBezTo>
                                    <a:cubicBezTo>
                                      <a:pt x="225" y="94"/>
                                      <a:pt x="225" y="94"/>
                                      <a:pt x="225" y="94"/>
                                    </a:cubicBezTo>
                                    <a:cubicBezTo>
                                      <a:pt x="224" y="93"/>
                                      <a:pt x="223" y="91"/>
                                      <a:pt x="223" y="90"/>
                                    </a:cubicBezTo>
                                    <a:cubicBezTo>
                                      <a:pt x="228" y="72"/>
                                      <a:pt x="228" y="72"/>
                                      <a:pt x="228" y="72"/>
                                    </a:cubicBezTo>
                                    <a:cubicBezTo>
                                      <a:pt x="215" y="68"/>
                                      <a:pt x="215" y="68"/>
                                      <a:pt x="215" y="68"/>
                                    </a:cubicBezTo>
                                    <a:cubicBezTo>
                                      <a:pt x="213" y="68"/>
                                      <a:pt x="212" y="66"/>
                                      <a:pt x="212" y="64"/>
                                    </a:cubicBezTo>
                                    <a:moveTo>
                                      <a:pt x="279" y="127"/>
                                    </a:moveTo>
                                    <a:cubicBezTo>
                                      <a:pt x="267" y="148"/>
                                      <a:pt x="267" y="148"/>
                                      <a:pt x="267" y="148"/>
                                    </a:cubicBezTo>
                                    <a:cubicBezTo>
                                      <a:pt x="238" y="131"/>
                                      <a:pt x="204" y="122"/>
                                      <a:pt x="170" y="122"/>
                                    </a:cubicBezTo>
                                    <a:cubicBezTo>
                                      <a:pt x="136" y="122"/>
                                      <a:pt x="102" y="131"/>
                                      <a:pt x="73" y="148"/>
                                    </a:cubicBezTo>
                                    <a:cubicBezTo>
                                      <a:pt x="61" y="127"/>
                                      <a:pt x="61" y="127"/>
                                      <a:pt x="61" y="127"/>
                                    </a:cubicBezTo>
                                    <a:cubicBezTo>
                                      <a:pt x="94" y="108"/>
                                      <a:pt x="132" y="98"/>
                                      <a:pt x="170" y="98"/>
                                    </a:cubicBezTo>
                                    <a:cubicBezTo>
                                      <a:pt x="209" y="98"/>
                                      <a:pt x="246" y="108"/>
                                      <a:pt x="279" y="127"/>
                                    </a:cubicBezTo>
                                    <a:moveTo>
                                      <a:pt x="267" y="88"/>
                                    </a:moveTo>
                                    <a:cubicBezTo>
                                      <a:pt x="271" y="81"/>
                                      <a:pt x="280" y="74"/>
                                      <a:pt x="289" y="76"/>
                                    </a:cubicBezTo>
                                    <a:cubicBezTo>
                                      <a:pt x="291" y="76"/>
                                      <a:pt x="294" y="77"/>
                                      <a:pt x="296" y="79"/>
                                    </a:cubicBezTo>
                                    <a:cubicBezTo>
                                      <a:pt x="295" y="76"/>
                                      <a:pt x="295" y="72"/>
                                      <a:pt x="297" y="70"/>
                                    </a:cubicBezTo>
                                    <a:cubicBezTo>
                                      <a:pt x="297" y="69"/>
                                      <a:pt x="302" y="60"/>
                                      <a:pt x="318" y="59"/>
                                    </a:cubicBezTo>
                                    <a:cubicBezTo>
                                      <a:pt x="318" y="59"/>
                                      <a:pt x="318" y="59"/>
                                      <a:pt x="318" y="59"/>
                                    </a:cubicBezTo>
                                    <a:cubicBezTo>
                                      <a:pt x="318" y="59"/>
                                      <a:pt x="318" y="60"/>
                                      <a:pt x="318" y="60"/>
                                    </a:cubicBezTo>
                                    <a:cubicBezTo>
                                      <a:pt x="285" y="117"/>
                                      <a:pt x="285" y="117"/>
                                      <a:pt x="285" y="117"/>
                                    </a:cubicBezTo>
                                    <a:cubicBezTo>
                                      <a:pt x="285" y="118"/>
                                      <a:pt x="284" y="118"/>
                                      <a:pt x="284" y="118"/>
                                    </a:cubicBezTo>
                                    <a:cubicBezTo>
                                      <a:pt x="284" y="118"/>
                                      <a:pt x="284" y="118"/>
                                      <a:pt x="284" y="118"/>
                                    </a:cubicBezTo>
                                    <a:cubicBezTo>
                                      <a:pt x="280" y="115"/>
                                      <a:pt x="279" y="109"/>
                                      <a:pt x="281" y="105"/>
                                    </a:cubicBezTo>
                                    <a:cubicBezTo>
                                      <a:pt x="282" y="104"/>
                                      <a:pt x="283" y="103"/>
                                      <a:pt x="284" y="102"/>
                                    </a:cubicBezTo>
                                    <a:cubicBezTo>
                                      <a:pt x="281" y="101"/>
                                      <a:pt x="273" y="99"/>
                                      <a:pt x="267" y="89"/>
                                    </a:cubicBezTo>
                                    <a:cubicBezTo>
                                      <a:pt x="267" y="89"/>
                                      <a:pt x="267" y="89"/>
                                      <a:pt x="267" y="88"/>
                                    </a:cubicBezTo>
                                    <a:moveTo>
                                      <a:pt x="0" y="0"/>
                                    </a:moveTo>
                                    <a:cubicBezTo>
                                      <a:pt x="0" y="0"/>
                                      <a:pt x="0" y="53"/>
                                      <a:pt x="0" y="224"/>
                                    </a:cubicBezTo>
                                    <a:cubicBezTo>
                                      <a:pt x="0" y="398"/>
                                      <a:pt x="170" y="462"/>
                                      <a:pt x="170" y="462"/>
                                    </a:cubicBezTo>
                                    <a:cubicBezTo>
                                      <a:pt x="170" y="462"/>
                                      <a:pt x="340" y="398"/>
                                      <a:pt x="340" y="224"/>
                                    </a:cubicBezTo>
                                    <a:cubicBezTo>
                                      <a:pt x="340" y="53"/>
                                      <a:pt x="340" y="0"/>
                                      <a:pt x="340" y="0"/>
                                    </a:cubicBezTo>
                                    <a:lnTo>
                                      <a:pt x="0" y="0"/>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521AA4" id="Freeform 5" o:spid="_x0000_s1026" style="position:absolute;margin-left:.15pt;margin-top:.35pt;width:48pt;height:6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" path="m276,375v-8,9,-17,18,-26,26c215,432,180,448,170,453,160,448,125,432,91,402,81,393,73,384,65,375,170,294,170,294,170,294,9,170,9,170,9,170v323,,323,,323,c170,294,170,294,170,294r106,81xm23,59v,,,,,c38,60,43,69,43,70v2,2,2,6,2,9c47,77,49,76,52,76v9,-2,17,5,21,12c73,89,73,89,73,89,67,99,60,101,56,102v1,1,2,2,3,3c62,109,60,115,56,118v,,,,,c56,118,56,118,55,117,22,60,22,60,22,60v,,,-1,1,-1m81,65c94,61,94,61,94,61,91,48,91,48,91,48v-1,-2,,-4,2,-4c101,41,101,41,101,41v2,,4,1,4,3c109,57,109,57,109,57v13,-3,13,-3,13,-3c124,53,126,54,126,56v2,8,2,8,2,8c129,66,128,68,126,68v-14,4,-14,4,-14,4c117,90,117,90,117,90v1,1,,3,-2,4c107,96,107,96,107,96v-2,,-4,-1,-4,-2c98,76,98,76,98,76,85,79,85,79,85,79v-2,1,-4,,-4,-2c78,69,78,69,78,69v,-2,1,-4,3,-4m153,49v2,-1,5,-1,7,-1c160,48,160,48,160,48v,,,,,c158,46,157,42,157,39v,,-1,-11,13,-19c170,19,170,19,171,20v13,8,13,19,13,19c184,42,182,46,180,48v2,,5,,8,1c196,52,200,62,200,70v,1,,1,,1c189,77,182,75,178,74v1,1,1,2,1,4c179,83,175,87,170,87v-5,,-9,-4,-9,-9c161,76,161,75,162,74v-3,1,-11,3,-21,-3c140,71,140,71,140,70v,-8,4,-18,13,-21m212,64v2,-8,2,-8,2,-8c215,54,217,53,218,54v14,3,14,3,14,3c235,44,235,44,235,44v1,-2,3,-3,4,-3c247,44,247,44,247,44v2,,3,2,3,4c246,61,246,61,246,61v14,4,14,4,14,4c261,65,262,67,262,69v-2,8,-2,8,-2,8c259,79,257,80,256,79,242,76,242,76,242,76v-5,18,-5,18,-5,18c237,95,235,96,233,96v-8,-2,-8,-2,-8,-2c224,93,223,91,223,90v5,-18,5,-18,5,-18c215,68,215,68,215,68v-2,,-3,-2,-3,-4m279,127v-12,21,-12,21,-12,21c238,131,204,122,170,122v-34,,-68,9,-97,26c61,127,61,127,61,127,94,108,132,98,170,98v39,,76,10,109,29m267,88v4,-7,13,-14,22,-12c291,76,294,77,296,79v-1,-3,-1,-7,1,-9c297,69,302,60,318,59v,,,,,c318,59,318,60,318,60v-33,57,-33,57,-33,57c285,118,284,118,284,118v,,,,,c280,115,279,109,281,105v1,-1,2,-2,3,-3c281,101,273,99,267,89v,,,,,-1m,c,,,53,,224,,398,170,462,170,462v,,170,-64,170,-238c340,53,340,,340,l,xe" fillcolor="#4365e2" stroked="f">
                      <v:path arrowok="t" o:connecttype="custom" o:connectlocs="448235,757291;163158,759180;304800,555221;595256,321046;494852,708190;41238,111422;80682,149192;130885,166189;100405,192628;100405,222844;98612,220955;41238,111422;168536,115199;166744,83094;188259,83094;218739,101979;229496,120864;200809,135972;206188,177520;184673,177520;152400,149192;139849,130307;274320,92537;286871,90648;281492,73652;306593,37770;322729,90648;358588,132195;319144,139749;304800,164300;290456,139749;251012,132195;380104,120864;390861,101979;421341,83094;442856,83094;441064,115199;469751,130307;458993,149192;424927,177520;403412,177520;408791,135972;380104,120864;478715,279499;130885,279499;304800,185074;478715,166189;530711,149192;570155,111422;570155,113310;509195,222844;503816,198293;478715,168077;0,0;304800,872490;609600,0" o:connectangles="0,0,0,0,0,0,0,0,0,0,0,0,0,0,0,0,0,0,0,0,0,0,0,0,0,0,0,0,0,0,0,0,0,0,0,0,0,0,0,0,0,0,0,0,0,0,0,0,0,0,0,0,0,0,0,0"/>
                      <o:lock v:ext="edit" verticies="t"/>
                    </v:shape>
                  </w:pict>
                </mc:Fallback>
              </mc:AlternateContent>
            </w:r>
          </w:p>
        </w:tc>
        <w:tc>
          <w:tcPr>
            <w:tcW w:w="7286" w:type="dxa"/>
          </w:tcPr>
          <w:p w14:paraId="14FFF4D0" w14:textId="1AD67824" w:rsidR="00195FA2" w:rsidRDefault="00BC53FB" w:rsidP="00FE53B5">
            <w:pPr>
              <w:pStyle w:val="TOC1"/>
              <w:tabs>
                <w:tab w:val="right" w:leader="dot" w:pos="8630"/>
              </w:tabs>
              <w:rPr>
                <w:szCs w:val="20"/>
              </w:rPr>
            </w:pPr>
            <w:r>
              <w:rPr>
                <w:noProof/>
              </w:rPr>
              <mc:AlternateContent>
                <mc:Choice Requires="wps">
                  <w:drawing>
                    <wp:anchor distT="0" distB="0" distL="114300" distR="114300" simplePos="0" relativeHeight="251656192" behindDoc="0" locked="0" layoutInCell="1" allowOverlap="1" wp14:anchorId="71C65C48" wp14:editId="7F6683AD">
                      <wp:simplePos x="0" y="0"/>
                      <wp:positionH relativeFrom="column">
                        <wp:posOffset>3810</wp:posOffset>
                      </wp:positionH>
                      <wp:positionV relativeFrom="paragraph">
                        <wp:posOffset>515620</wp:posOffset>
                      </wp:positionV>
                      <wp:extent cx="2354580" cy="233680"/>
                      <wp:effectExtent l="0" t="0" r="0" b="0"/>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354580" cy="233680"/>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B9D83E" id="Freeform 5" o:spid="_x0000_s1026" style="position:absolute;margin-left:.3pt;margin-top:40.6pt;width:185.4pt;height:1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8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"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fillcolor="#8ea3ee" stroked="f">
                      <v:path arrowok="t" o:connecttype="custom" o:connectlocs="2296778,75051;2351180,153512;2354580,122810;2191374,104047;2097871,119399;2160773,165452;2160773,51171;2045169,112576;2045169,71639;2004368,187626;2072370,184215;1836062,71639;1807161,184215;1868363,75051;1919365,98930;1739159,153512;1660956,56288;1747659,168864;1747659,56288;1540252,162041;1489251,15351;1540252,15351;1394047,1706;1326045,76756;1371947,76756;1371947,51171;1210441,119399;1247842,51171;1115238,56288;987734,56288;1115238,56288;977533,56288;919731,56288;919731,138161;967333,163747;855129,184215;867029,0;739525,144984;783727,107459;824528,73345;800727,150101;673223,75051;646022,184215;714024,78462;593320,104047;501517,119399;562719,165452;562719,51171;365512,56288;464116,56288;343412,184215;312811,17057;197207,71639;170006,184215;231208,75051;282210,98930;0,15351;134305,15351;27201,117693" o:connectangles="0,0,0,0,0,0,0,0,0,0,0,0,0,0,0,0,0,0,0,0,0,0,0,0,0,0,0,0,0,0,0,0,0,0,0,0,0,0,0,0,0,0,0,0,0,0,0,0,0,0,0,0,0,0,0,0,0,0,0"/>
                      <o:lock v:ext="edit" verticies="t"/>
                    </v:shape>
                  </w:pict>
                </mc:Fallback>
              </mc:AlternateContent>
            </w:r>
            <w:r>
              <w:rPr>
                <w:noProof/>
              </w:rPr>
              <mc:AlternateContent>
                <mc:Choice Requires="wps">
                  <w:drawing>
                    <wp:anchor distT="0" distB="0" distL="114300" distR="114300" simplePos="0" relativeHeight="251657216" behindDoc="0" locked="0" layoutInCell="1" allowOverlap="1" wp14:anchorId="61CF1E88" wp14:editId="16569FD0">
                      <wp:simplePos x="0" y="0"/>
                      <wp:positionH relativeFrom="column">
                        <wp:posOffset>-2540</wp:posOffset>
                      </wp:positionH>
                      <wp:positionV relativeFrom="paragraph">
                        <wp:posOffset>259715</wp:posOffset>
                      </wp:positionV>
                      <wp:extent cx="1843405" cy="236855"/>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43405" cy="236855"/>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9479D8" id="Freeform 6" o:spid="_x0000_s1026" style="position:absolute;margin-left:-.2pt;margin-top:20.45pt;width:145.15pt;height:1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"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fillcolor="#4365e2" stroked="f">
                      <v:path arrowok="t" o:connecttype="custom" o:connectlocs="1817897,121860;1816196,72086;1816196,169918;1720965,211110;1819597,56639;1603626,56639;1605327,118428;1666547,187081;1544107,56639;1544107,56639;1532203,34327;1455678,75519;1455678,187081;1499892,54923;1311130,106413;1346842,190514;1309430,125293;1207396,75519;1209097,53207;1241407,144173;1265215,118428;1032239,73803;1033939,187081;1093459,109846;1074753,53207;972719,187081;943810,17163;812867,121860;889392,56639;787358,121860;845177,214543;911499,168201;675122,73803;647913,187081;709133,77235;760149,101264;619003,17163;619003,163052;607099,89250;311202,121860;345213,166485;341812,53207;384326,169918;384326,6865;170056,56639;171756,118428;231276,187081;47616,169918;81627,135591;57819,53207;81627,108129;85028,168201;122440,168201" o:connectangles="0,0,0,0,0,0,0,0,0,0,0,0,0,0,0,0,0,0,0,0,0,0,0,0,0,0,0,0,0,0,0,0,0,0,0,0,0,0,0,0,0,0,0,0,0,0,0,0,0,0,0,0,0"/>
                      <o:lock v:ext="edit" verticies="t"/>
                    </v:shape>
                  </w:pict>
                </mc:Fallback>
              </mc:AlternateContent>
            </w:r>
            <w:r>
              <w:rPr>
                <w:noProof/>
              </w:rPr>
              <mc:AlternateContent>
                <mc:Choice Requires="wps">
                  <w:drawing>
                    <wp:anchor distT="0" distB="0" distL="114300" distR="114300" simplePos="0" relativeHeight="251658240" behindDoc="0" locked="0" layoutInCell="1" allowOverlap="1" wp14:anchorId="61D3224B" wp14:editId="7E84B3BC">
                      <wp:simplePos x="0" y="0"/>
                      <wp:positionH relativeFrom="column">
                        <wp:posOffset>-3810</wp:posOffset>
                      </wp:positionH>
                      <wp:positionV relativeFrom="paragraph">
                        <wp:posOffset>7620</wp:posOffset>
                      </wp:positionV>
                      <wp:extent cx="2005330" cy="189230"/>
                      <wp:effectExtent l="0" t="0" r="0" b="0"/>
                      <wp:wrapNone/>
                      <wp:docPr id="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05330" cy="189230"/>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6AD35C" id="Freeform 7" o:spid="_x0000_s1026" style="position:absolute;margin-left:-.3pt;margin-top:.6pt;width:157.9pt;height:1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9,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"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fillcolor="#4365e2" stroked="f">
                      <v:path arrowok="t" o:connecttype="custom" o:connectlocs="1913483,105696;1886269,119334;1979817,141496;2003629,122744;1867559,146611;1774011,119334;1867559,93763;1811430,187525;1636240,73305;1609026,56258;1634540,115925;1695771,107401;1721284,98877;1554598,105696;1525684,52848;1578411,153430;1488264,122744;1525684,52848;1410024,185820;1440640,17048;1423631,34095;1360699,138087;1328382,75010;1328382,52848;1384511,146611;1187210,13638;1219526,139792;1124277,150020;1194013,86944;1219526,61372;1059644,3410;993310,56258;993310,76715;1018823,76715;1018823,56258;932079,119334;894660,75010;894660,52848;957592,119334;722871,6819;670144,119334;632725,75010;632725,52848;695657,119334;452432,119334;551083,119334;488151,187525;314662,73305;287448,6819;312961,115925;372491,107401;399705,98877;236421,138087;204105,75010;204105,52848;260234,146611;62932,13638;95249,139792;0,150020;69736,86944;95249,61372" o:connectangles="0,0,0,0,0,0,0,0,0,0,0,0,0,0,0,0,0,0,0,0,0,0,0,0,0,0,0,0,0,0,0,0,0,0,0,0,0,0,0,0,0,0,0,0,0,0,0,0,0,0,0,0,0,0,0,0,0,0,0,0,0"/>
                      <o:lock v:ext="edit" verticies="t"/>
                    </v:shape>
                  </w:pict>
                </mc:Fallback>
              </mc:AlternateContent>
            </w:r>
          </w:p>
          <w:p w14:paraId="3A5F7CBF" w14:textId="77777777" w:rsidR="00195FA2" w:rsidRDefault="00195FA2" w:rsidP="00FE53B5"/>
          <w:p w14:paraId="7C41732A" w14:textId="77777777" w:rsidR="00195FA2" w:rsidRDefault="00195FA2" w:rsidP="00FE53B5"/>
          <w:p w14:paraId="75EC12E8" w14:textId="77777777" w:rsidR="00195FA2" w:rsidRDefault="00195FA2" w:rsidP="00FE53B5"/>
          <w:p w14:paraId="7C9E49D6" w14:textId="77777777" w:rsidR="00195FA2" w:rsidRPr="0072218F" w:rsidRDefault="00195FA2" w:rsidP="00FE53B5"/>
        </w:tc>
      </w:tr>
    </w:tbl>
    <w:p w14:paraId="7F36CF95" w14:textId="77777777" w:rsidR="00276A0C" w:rsidRDefault="00276A0C" w:rsidP="0072218F">
      <w:pPr>
        <w:rPr>
          <w:sz w:val="52"/>
          <w:szCs w:val="52"/>
        </w:rPr>
      </w:pPr>
    </w:p>
    <w:p w14:paraId="74C6847B" w14:textId="77777777" w:rsidR="00276A0C" w:rsidRDefault="00276A0C" w:rsidP="00276A0C">
      <w:pPr>
        <w:jc w:val="right"/>
        <w:rPr>
          <w:sz w:val="52"/>
          <w:szCs w:val="52"/>
        </w:rPr>
      </w:pPr>
    </w:p>
    <w:p w14:paraId="7ED55E89" w14:textId="77777777" w:rsidR="00276A0C" w:rsidRDefault="00276A0C" w:rsidP="00276A0C">
      <w:pPr>
        <w:jc w:val="right"/>
        <w:rPr>
          <w:sz w:val="52"/>
          <w:szCs w:val="52"/>
        </w:rPr>
      </w:pPr>
    </w:p>
    <w:p w14:paraId="0A457943" w14:textId="77777777" w:rsidR="00195FA2" w:rsidRDefault="00195FA2" w:rsidP="0072218F">
      <w:pPr>
        <w:rPr>
          <w:i/>
          <w:iCs/>
          <w:sz w:val="52"/>
          <w:szCs w:val="52"/>
        </w:rPr>
      </w:pPr>
    </w:p>
    <w:p w14:paraId="5A98B7B6" w14:textId="14332CAC" w:rsidR="00276A0C" w:rsidRDefault="00195FA2" w:rsidP="0072218F">
      <w:pPr>
        <w:rPr>
          <w:sz w:val="52"/>
          <w:szCs w:val="52"/>
        </w:rPr>
      </w:pPr>
      <w:r w:rsidRPr="00195FA2">
        <w:rPr>
          <w:i/>
          <w:iCs/>
          <w:sz w:val="52"/>
          <w:szCs w:val="52"/>
        </w:rPr>
        <w:t>XYZ</w:t>
      </w:r>
      <w:r w:rsidR="00276A0C">
        <w:rPr>
          <w:sz w:val="52"/>
          <w:szCs w:val="52"/>
        </w:rPr>
        <w:t xml:space="preserve"> System</w:t>
      </w:r>
    </w:p>
    <w:p w14:paraId="2FCCAA65" w14:textId="5FA1A3A9" w:rsidR="00276A0C" w:rsidRDefault="00360434" w:rsidP="0072218F">
      <w:pPr>
        <w:rPr>
          <w:sz w:val="52"/>
          <w:szCs w:val="52"/>
        </w:rPr>
      </w:pPr>
      <w:r>
        <w:rPr>
          <w:sz w:val="52"/>
          <w:szCs w:val="52"/>
        </w:rPr>
        <w:t>Use Case Specification</w:t>
      </w:r>
    </w:p>
    <w:p w14:paraId="57107E3C" w14:textId="2EC79698" w:rsidR="0072218F" w:rsidRDefault="0072218F" w:rsidP="0072218F">
      <w:pPr>
        <w:rPr>
          <w:sz w:val="52"/>
          <w:szCs w:val="52"/>
        </w:rPr>
      </w:pPr>
    </w:p>
    <w:p w14:paraId="3DB2C722" w14:textId="1E9B38ED" w:rsidR="0072218F" w:rsidRDefault="0072218F" w:rsidP="0072218F">
      <w:pPr>
        <w:rPr>
          <w:sz w:val="52"/>
          <w:szCs w:val="52"/>
        </w:rPr>
      </w:pPr>
      <w:r>
        <w:rPr>
          <w:sz w:val="52"/>
          <w:szCs w:val="52"/>
        </w:rPr>
        <w:t xml:space="preserve">Group/Team: </w:t>
      </w:r>
      <w:r w:rsidR="00195FA2" w:rsidRPr="00195FA2">
        <w:rPr>
          <w:i/>
          <w:iCs/>
          <w:sz w:val="52"/>
          <w:szCs w:val="52"/>
        </w:rPr>
        <w:t>XYZ</w:t>
      </w:r>
    </w:p>
    <w:p w14:paraId="39E9140B" w14:textId="77777777" w:rsidR="0072218F" w:rsidRDefault="0072218F" w:rsidP="00276A0C">
      <w:pPr>
        <w:jc w:val="right"/>
        <w:rPr>
          <w:sz w:val="52"/>
          <w:szCs w:val="52"/>
        </w:rPr>
      </w:pPr>
    </w:p>
    <w:p w14:paraId="59B1A009" w14:textId="77777777" w:rsidR="00276A0C" w:rsidRDefault="00276A0C" w:rsidP="00276A0C">
      <w:pPr>
        <w:pStyle w:val="TOC1"/>
        <w:tabs>
          <w:tab w:val="right" w:leader="dot" w:pos="8630"/>
        </w:tabs>
        <w:rPr>
          <w:szCs w:val="20"/>
        </w:rPr>
      </w:pPr>
    </w:p>
    <w:p w14:paraId="4B0D38AA" w14:textId="77777777" w:rsidR="00292CF6" w:rsidRDefault="00292CF6">
      <w:pPr>
        <w:rPr>
          <w:szCs w:val="20"/>
        </w:rPr>
      </w:pPr>
      <w:r>
        <w:rPr>
          <w:szCs w:val="20"/>
        </w:rPr>
        <w:br w:type="page"/>
      </w:r>
    </w:p>
    <w:p w14:paraId="0BD4FF8A" w14:textId="77777777" w:rsidR="00292CF6" w:rsidRDefault="00292CF6" w:rsidP="00276A0C">
      <w:pPr>
        <w:pStyle w:val="TOC1"/>
        <w:tabs>
          <w:tab w:val="right" w:leader="dot" w:pos="8630"/>
        </w:tabs>
        <w:rPr>
          <w:szCs w:val="20"/>
        </w:rPr>
      </w:pPr>
      <w:r>
        <w:rPr>
          <w:szCs w:val="20"/>
        </w:rPr>
        <w:lastRenderedPageBreak/>
        <w:t>TABLE OF CONTENTS</w:t>
      </w:r>
    </w:p>
    <w:p w14:paraId="51CEB332" w14:textId="5D2C7714" w:rsidR="002F0CE3" w:rsidRDefault="00276A0C">
      <w:pPr>
        <w:pStyle w:val="TOC1"/>
        <w:tabs>
          <w:tab w:val="right" w:leader="dot" w:pos="9016"/>
        </w:tabs>
        <w:rPr>
          <w:rFonts w:asciiTheme="minorHAnsi" w:eastAsiaTheme="minorEastAsia" w:hAnsiTheme="minorHAnsi" w:cstheme="minorBidi"/>
          <w:noProof/>
          <w:szCs w:val="22"/>
          <w:lang w:val="en-GB" w:eastAsia="en-GB"/>
        </w:rPr>
      </w:pPr>
      <w:r>
        <w:rPr>
          <w:szCs w:val="20"/>
        </w:rPr>
        <w:fldChar w:fldCharType="begin"/>
      </w:r>
      <w:r>
        <w:rPr>
          <w:szCs w:val="20"/>
        </w:rPr>
        <w:instrText xml:space="preserve"> TOC \o "1-3" \h \z \u </w:instrText>
      </w:r>
      <w:r>
        <w:rPr>
          <w:szCs w:val="20"/>
        </w:rPr>
        <w:fldChar w:fldCharType="separate"/>
      </w:r>
      <w:hyperlink w:anchor="_Toc124270028" w:history="1">
        <w:r w:rsidR="002F0CE3" w:rsidRPr="00F52108">
          <w:rPr>
            <w:rStyle w:val="Hyperlink"/>
            <w:noProof/>
          </w:rPr>
          <w:t>USE CASE DIAGRAM(s)</w:t>
        </w:r>
        <w:r w:rsidR="002F0CE3">
          <w:rPr>
            <w:noProof/>
            <w:webHidden/>
          </w:rPr>
          <w:tab/>
        </w:r>
        <w:r w:rsidR="002F0CE3">
          <w:rPr>
            <w:noProof/>
            <w:webHidden/>
          </w:rPr>
          <w:fldChar w:fldCharType="begin"/>
        </w:r>
        <w:r w:rsidR="002F0CE3">
          <w:rPr>
            <w:noProof/>
            <w:webHidden/>
          </w:rPr>
          <w:instrText xml:space="preserve"> PAGEREF _Toc124270028 \h </w:instrText>
        </w:r>
        <w:r w:rsidR="002F0CE3">
          <w:rPr>
            <w:noProof/>
            <w:webHidden/>
          </w:rPr>
        </w:r>
        <w:r w:rsidR="002F0CE3">
          <w:rPr>
            <w:noProof/>
            <w:webHidden/>
          </w:rPr>
          <w:fldChar w:fldCharType="separate"/>
        </w:r>
        <w:r w:rsidR="002F0CE3">
          <w:rPr>
            <w:noProof/>
            <w:webHidden/>
          </w:rPr>
          <w:t>3</w:t>
        </w:r>
        <w:r w:rsidR="002F0CE3">
          <w:rPr>
            <w:noProof/>
            <w:webHidden/>
          </w:rPr>
          <w:fldChar w:fldCharType="end"/>
        </w:r>
      </w:hyperlink>
    </w:p>
    <w:p w14:paraId="01BD74BD" w14:textId="3B4466CF" w:rsidR="002F0CE3" w:rsidRDefault="00987680">
      <w:pPr>
        <w:pStyle w:val="TOC1"/>
        <w:tabs>
          <w:tab w:val="right" w:leader="dot" w:pos="9016"/>
        </w:tabs>
        <w:rPr>
          <w:rFonts w:asciiTheme="minorHAnsi" w:eastAsiaTheme="minorEastAsia" w:hAnsiTheme="minorHAnsi" w:cstheme="minorBidi"/>
          <w:noProof/>
          <w:szCs w:val="22"/>
          <w:lang w:val="en-GB" w:eastAsia="en-GB"/>
        </w:rPr>
      </w:pPr>
      <w:hyperlink w:anchor="_Toc124270029" w:history="1">
        <w:r w:rsidR="002F0CE3" w:rsidRPr="00F52108">
          <w:rPr>
            <w:rStyle w:val="Hyperlink"/>
            <w:noProof/>
          </w:rPr>
          <w:t>STRIDE ANALYSIS</w:t>
        </w:r>
        <w:r w:rsidR="002F0CE3">
          <w:rPr>
            <w:noProof/>
            <w:webHidden/>
          </w:rPr>
          <w:tab/>
        </w:r>
        <w:r w:rsidR="002F0CE3">
          <w:rPr>
            <w:noProof/>
            <w:webHidden/>
          </w:rPr>
          <w:fldChar w:fldCharType="begin"/>
        </w:r>
        <w:r w:rsidR="002F0CE3">
          <w:rPr>
            <w:noProof/>
            <w:webHidden/>
          </w:rPr>
          <w:instrText xml:space="preserve"> PAGEREF _Toc124270029 \h </w:instrText>
        </w:r>
        <w:r w:rsidR="002F0CE3">
          <w:rPr>
            <w:noProof/>
            <w:webHidden/>
          </w:rPr>
        </w:r>
        <w:r w:rsidR="002F0CE3">
          <w:rPr>
            <w:noProof/>
            <w:webHidden/>
          </w:rPr>
          <w:fldChar w:fldCharType="separate"/>
        </w:r>
        <w:r w:rsidR="002F0CE3">
          <w:rPr>
            <w:noProof/>
            <w:webHidden/>
          </w:rPr>
          <w:t>4</w:t>
        </w:r>
        <w:r w:rsidR="002F0CE3">
          <w:rPr>
            <w:noProof/>
            <w:webHidden/>
          </w:rPr>
          <w:fldChar w:fldCharType="end"/>
        </w:r>
      </w:hyperlink>
    </w:p>
    <w:p w14:paraId="5C341587" w14:textId="0E6D975B" w:rsidR="002F0CE3" w:rsidRDefault="00987680">
      <w:pPr>
        <w:pStyle w:val="TOC1"/>
        <w:tabs>
          <w:tab w:val="right" w:leader="dot" w:pos="9016"/>
        </w:tabs>
        <w:rPr>
          <w:rFonts w:asciiTheme="minorHAnsi" w:eastAsiaTheme="minorEastAsia" w:hAnsiTheme="minorHAnsi" w:cstheme="minorBidi"/>
          <w:noProof/>
          <w:szCs w:val="22"/>
          <w:lang w:val="en-GB" w:eastAsia="en-GB"/>
        </w:rPr>
      </w:pPr>
      <w:hyperlink w:anchor="_Toc124270030" w:history="1">
        <w:r w:rsidR="002F0CE3" w:rsidRPr="00F52108">
          <w:rPr>
            <w:rStyle w:val="Hyperlink"/>
            <w:noProof/>
          </w:rPr>
          <w:t>UC1 Name of use case</w:t>
        </w:r>
        <w:r w:rsidR="002F0CE3">
          <w:rPr>
            <w:noProof/>
            <w:webHidden/>
          </w:rPr>
          <w:tab/>
        </w:r>
        <w:r w:rsidR="002F0CE3">
          <w:rPr>
            <w:noProof/>
            <w:webHidden/>
          </w:rPr>
          <w:fldChar w:fldCharType="begin"/>
        </w:r>
        <w:r w:rsidR="002F0CE3">
          <w:rPr>
            <w:noProof/>
            <w:webHidden/>
          </w:rPr>
          <w:instrText xml:space="preserve"> PAGEREF _Toc124270030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552AD5F4" w14:textId="0A193386" w:rsidR="002F0CE3" w:rsidRDefault="00987680">
      <w:pPr>
        <w:pStyle w:val="TOC2"/>
        <w:tabs>
          <w:tab w:val="right" w:leader="dot" w:pos="9016"/>
        </w:tabs>
        <w:rPr>
          <w:rFonts w:asciiTheme="minorHAnsi" w:eastAsiaTheme="minorEastAsia" w:hAnsiTheme="minorHAnsi" w:cstheme="minorBidi"/>
          <w:noProof/>
          <w:szCs w:val="22"/>
          <w:lang w:val="en-GB" w:eastAsia="en-GB"/>
        </w:rPr>
      </w:pPr>
      <w:hyperlink w:anchor="_Toc124270031" w:history="1">
        <w:r w:rsidR="002F0CE3" w:rsidRPr="00F52108">
          <w:rPr>
            <w:rStyle w:val="Hyperlink"/>
            <w:noProof/>
          </w:rPr>
          <w:t>Basic Flow of Events</w:t>
        </w:r>
        <w:r w:rsidR="002F0CE3">
          <w:rPr>
            <w:noProof/>
            <w:webHidden/>
          </w:rPr>
          <w:tab/>
        </w:r>
        <w:r w:rsidR="002F0CE3">
          <w:rPr>
            <w:noProof/>
            <w:webHidden/>
          </w:rPr>
          <w:fldChar w:fldCharType="begin"/>
        </w:r>
        <w:r w:rsidR="002F0CE3">
          <w:rPr>
            <w:noProof/>
            <w:webHidden/>
          </w:rPr>
          <w:instrText xml:space="preserve"> PAGEREF _Toc124270031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675ED06C" w14:textId="06C62FA1" w:rsidR="002F0CE3" w:rsidRDefault="00987680">
      <w:pPr>
        <w:pStyle w:val="TOC2"/>
        <w:tabs>
          <w:tab w:val="right" w:leader="dot" w:pos="9016"/>
        </w:tabs>
        <w:rPr>
          <w:rFonts w:asciiTheme="minorHAnsi" w:eastAsiaTheme="minorEastAsia" w:hAnsiTheme="minorHAnsi" w:cstheme="minorBidi"/>
          <w:noProof/>
          <w:szCs w:val="22"/>
          <w:lang w:val="en-GB" w:eastAsia="en-GB"/>
        </w:rPr>
      </w:pPr>
      <w:hyperlink w:anchor="_Toc124270032" w:history="1">
        <w:r w:rsidR="002F0CE3" w:rsidRPr="00F52108">
          <w:rPr>
            <w:rStyle w:val="Hyperlink"/>
            <w:noProof/>
          </w:rPr>
          <w:t>Alternative Flows</w:t>
        </w:r>
        <w:r w:rsidR="002F0CE3">
          <w:rPr>
            <w:noProof/>
            <w:webHidden/>
          </w:rPr>
          <w:tab/>
        </w:r>
        <w:r w:rsidR="002F0CE3">
          <w:rPr>
            <w:noProof/>
            <w:webHidden/>
          </w:rPr>
          <w:fldChar w:fldCharType="begin"/>
        </w:r>
        <w:r w:rsidR="002F0CE3">
          <w:rPr>
            <w:noProof/>
            <w:webHidden/>
          </w:rPr>
          <w:instrText xml:space="preserve"> PAGEREF _Toc124270032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3B6EB6D2" w14:textId="01BEE891" w:rsidR="002F0CE3" w:rsidRDefault="00987680">
      <w:pPr>
        <w:pStyle w:val="TOC3"/>
        <w:tabs>
          <w:tab w:val="right" w:leader="dot" w:pos="9016"/>
        </w:tabs>
        <w:rPr>
          <w:rFonts w:asciiTheme="minorHAnsi" w:eastAsiaTheme="minorEastAsia" w:hAnsiTheme="minorHAnsi" w:cstheme="minorBidi"/>
          <w:noProof/>
          <w:szCs w:val="22"/>
          <w:lang w:val="en-GB" w:eastAsia="en-GB"/>
        </w:rPr>
      </w:pPr>
      <w:hyperlink w:anchor="_Toc124270033" w:history="1">
        <w:r w:rsidR="002F0CE3" w:rsidRPr="00F52108">
          <w:rPr>
            <w:rStyle w:val="Hyperlink"/>
            <w:iCs/>
            <w:noProof/>
          </w:rPr>
          <w:t>A1 – Brief title / label here</w:t>
        </w:r>
        <w:r w:rsidR="002F0CE3">
          <w:rPr>
            <w:noProof/>
            <w:webHidden/>
          </w:rPr>
          <w:tab/>
        </w:r>
        <w:r w:rsidR="002F0CE3">
          <w:rPr>
            <w:noProof/>
            <w:webHidden/>
          </w:rPr>
          <w:fldChar w:fldCharType="begin"/>
        </w:r>
        <w:r w:rsidR="002F0CE3">
          <w:rPr>
            <w:noProof/>
            <w:webHidden/>
          </w:rPr>
          <w:instrText xml:space="preserve"> PAGEREF _Toc124270033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21686C3C" w14:textId="16BB89A3" w:rsidR="002F0CE3" w:rsidRDefault="00987680">
      <w:pPr>
        <w:pStyle w:val="TOC3"/>
        <w:tabs>
          <w:tab w:val="right" w:leader="dot" w:pos="9016"/>
        </w:tabs>
        <w:rPr>
          <w:rFonts w:asciiTheme="minorHAnsi" w:eastAsiaTheme="minorEastAsia" w:hAnsiTheme="minorHAnsi" w:cstheme="minorBidi"/>
          <w:noProof/>
          <w:szCs w:val="22"/>
          <w:lang w:val="en-GB" w:eastAsia="en-GB"/>
        </w:rPr>
      </w:pPr>
      <w:hyperlink w:anchor="_Toc124270034" w:history="1">
        <w:r w:rsidR="002F0CE3" w:rsidRPr="00F52108">
          <w:rPr>
            <w:rStyle w:val="Hyperlink"/>
            <w:iCs/>
            <w:noProof/>
          </w:rPr>
          <w:t>A2 – Brief title / label here</w:t>
        </w:r>
        <w:r w:rsidR="002F0CE3">
          <w:rPr>
            <w:noProof/>
            <w:webHidden/>
          </w:rPr>
          <w:tab/>
        </w:r>
        <w:r w:rsidR="002F0CE3">
          <w:rPr>
            <w:noProof/>
            <w:webHidden/>
          </w:rPr>
          <w:fldChar w:fldCharType="begin"/>
        </w:r>
        <w:r w:rsidR="002F0CE3">
          <w:rPr>
            <w:noProof/>
            <w:webHidden/>
          </w:rPr>
          <w:instrText xml:space="preserve"> PAGEREF _Toc124270034 \h </w:instrText>
        </w:r>
        <w:r w:rsidR="002F0CE3">
          <w:rPr>
            <w:noProof/>
            <w:webHidden/>
          </w:rPr>
        </w:r>
        <w:r w:rsidR="002F0CE3">
          <w:rPr>
            <w:noProof/>
            <w:webHidden/>
          </w:rPr>
          <w:fldChar w:fldCharType="separate"/>
        </w:r>
        <w:r w:rsidR="002F0CE3">
          <w:rPr>
            <w:noProof/>
            <w:webHidden/>
          </w:rPr>
          <w:t>5</w:t>
        </w:r>
        <w:r w:rsidR="002F0CE3">
          <w:rPr>
            <w:noProof/>
            <w:webHidden/>
          </w:rPr>
          <w:fldChar w:fldCharType="end"/>
        </w:r>
      </w:hyperlink>
    </w:p>
    <w:p w14:paraId="3E0CFA63" w14:textId="593AD0A2" w:rsidR="002F0CE3" w:rsidRDefault="00987680">
      <w:pPr>
        <w:pStyle w:val="TOC1"/>
        <w:tabs>
          <w:tab w:val="right" w:leader="dot" w:pos="9016"/>
        </w:tabs>
        <w:rPr>
          <w:rFonts w:asciiTheme="minorHAnsi" w:eastAsiaTheme="minorEastAsia" w:hAnsiTheme="minorHAnsi" w:cstheme="minorBidi"/>
          <w:noProof/>
          <w:szCs w:val="22"/>
          <w:lang w:val="en-GB" w:eastAsia="en-GB"/>
        </w:rPr>
      </w:pPr>
      <w:hyperlink w:anchor="_Toc124270035" w:history="1">
        <w:r w:rsidR="002F0CE3" w:rsidRPr="00F52108">
          <w:rPr>
            <w:rStyle w:val="Hyperlink"/>
            <w:noProof/>
          </w:rPr>
          <w:t>UC2 Name of use case</w:t>
        </w:r>
        <w:r w:rsidR="002F0CE3">
          <w:rPr>
            <w:noProof/>
            <w:webHidden/>
          </w:rPr>
          <w:tab/>
        </w:r>
        <w:r w:rsidR="002F0CE3">
          <w:rPr>
            <w:noProof/>
            <w:webHidden/>
          </w:rPr>
          <w:fldChar w:fldCharType="begin"/>
        </w:r>
        <w:r w:rsidR="002F0CE3">
          <w:rPr>
            <w:noProof/>
            <w:webHidden/>
          </w:rPr>
          <w:instrText xml:space="preserve"> PAGEREF _Toc124270035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12EE7179" w14:textId="0FE215EF" w:rsidR="002F0CE3" w:rsidRDefault="00987680">
      <w:pPr>
        <w:pStyle w:val="TOC2"/>
        <w:tabs>
          <w:tab w:val="right" w:leader="dot" w:pos="9016"/>
        </w:tabs>
        <w:rPr>
          <w:rFonts w:asciiTheme="minorHAnsi" w:eastAsiaTheme="minorEastAsia" w:hAnsiTheme="minorHAnsi" w:cstheme="minorBidi"/>
          <w:noProof/>
          <w:szCs w:val="22"/>
          <w:lang w:val="en-GB" w:eastAsia="en-GB"/>
        </w:rPr>
      </w:pPr>
      <w:hyperlink w:anchor="_Toc124270036" w:history="1">
        <w:r w:rsidR="002F0CE3" w:rsidRPr="00F52108">
          <w:rPr>
            <w:rStyle w:val="Hyperlink"/>
            <w:noProof/>
          </w:rPr>
          <w:t>Basic Flow of Events</w:t>
        </w:r>
        <w:r w:rsidR="002F0CE3">
          <w:rPr>
            <w:noProof/>
            <w:webHidden/>
          </w:rPr>
          <w:tab/>
        </w:r>
        <w:r w:rsidR="002F0CE3">
          <w:rPr>
            <w:noProof/>
            <w:webHidden/>
          </w:rPr>
          <w:fldChar w:fldCharType="begin"/>
        </w:r>
        <w:r w:rsidR="002F0CE3">
          <w:rPr>
            <w:noProof/>
            <w:webHidden/>
          </w:rPr>
          <w:instrText xml:space="preserve"> PAGEREF _Toc124270036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6083E9B3" w14:textId="22F36D0E" w:rsidR="002F0CE3" w:rsidRDefault="00987680">
      <w:pPr>
        <w:pStyle w:val="TOC2"/>
        <w:tabs>
          <w:tab w:val="right" w:leader="dot" w:pos="9016"/>
        </w:tabs>
        <w:rPr>
          <w:rFonts w:asciiTheme="minorHAnsi" w:eastAsiaTheme="minorEastAsia" w:hAnsiTheme="minorHAnsi" w:cstheme="minorBidi"/>
          <w:noProof/>
          <w:szCs w:val="22"/>
          <w:lang w:val="en-GB" w:eastAsia="en-GB"/>
        </w:rPr>
      </w:pPr>
      <w:hyperlink w:anchor="_Toc124270037" w:history="1">
        <w:r w:rsidR="002F0CE3" w:rsidRPr="00F52108">
          <w:rPr>
            <w:rStyle w:val="Hyperlink"/>
            <w:noProof/>
          </w:rPr>
          <w:t>Alternative Flows</w:t>
        </w:r>
        <w:r w:rsidR="002F0CE3">
          <w:rPr>
            <w:noProof/>
            <w:webHidden/>
          </w:rPr>
          <w:tab/>
        </w:r>
        <w:r w:rsidR="002F0CE3">
          <w:rPr>
            <w:noProof/>
            <w:webHidden/>
          </w:rPr>
          <w:fldChar w:fldCharType="begin"/>
        </w:r>
        <w:r w:rsidR="002F0CE3">
          <w:rPr>
            <w:noProof/>
            <w:webHidden/>
          </w:rPr>
          <w:instrText xml:space="preserve"> PAGEREF _Toc124270037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3FA96174" w14:textId="4358E1FF" w:rsidR="002F0CE3" w:rsidRDefault="00987680">
      <w:pPr>
        <w:pStyle w:val="TOC3"/>
        <w:tabs>
          <w:tab w:val="right" w:leader="dot" w:pos="9016"/>
        </w:tabs>
        <w:rPr>
          <w:rFonts w:asciiTheme="minorHAnsi" w:eastAsiaTheme="minorEastAsia" w:hAnsiTheme="minorHAnsi" w:cstheme="minorBidi"/>
          <w:noProof/>
          <w:szCs w:val="22"/>
          <w:lang w:val="en-GB" w:eastAsia="en-GB"/>
        </w:rPr>
      </w:pPr>
      <w:hyperlink w:anchor="_Toc124270038" w:history="1">
        <w:r w:rsidR="002F0CE3" w:rsidRPr="00F52108">
          <w:rPr>
            <w:rStyle w:val="Hyperlink"/>
            <w:iCs/>
            <w:noProof/>
          </w:rPr>
          <w:t>A1 – Brief title / label here</w:t>
        </w:r>
        <w:r w:rsidR="002F0CE3">
          <w:rPr>
            <w:noProof/>
            <w:webHidden/>
          </w:rPr>
          <w:tab/>
        </w:r>
        <w:r w:rsidR="002F0CE3">
          <w:rPr>
            <w:noProof/>
            <w:webHidden/>
          </w:rPr>
          <w:fldChar w:fldCharType="begin"/>
        </w:r>
        <w:r w:rsidR="002F0CE3">
          <w:rPr>
            <w:noProof/>
            <w:webHidden/>
          </w:rPr>
          <w:instrText xml:space="preserve"> PAGEREF _Toc124270038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600C686B" w14:textId="2D32B15D" w:rsidR="002F0CE3" w:rsidRDefault="00987680">
      <w:pPr>
        <w:pStyle w:val="TOC3"/>
        <w:tabs>
          <w:tab w:val="right" w:leader="dot" w:pos="9016"/>
        </w:tabs>
        <w:rPr>
          <w:rFonts w:asciiTheme="minorHAnsi" w:eastAsiaTheme="minorEastAsia" w:hAnsiTheme="minorHAnsi" w:cstheme="minorBidi"/>
          <w:noProof/>
          <w:szCs w:val="22"/>
          <w:lang w:val="en-GB" w:eastAsia="en-GB"/>
        </w:rPr>
      </w:pPr>
      <w:hyperlink w:anchor="_Toc124270039" w:history="1">
        <w:r w:rsidR="002F0CE3" w:rsidRPr="00F52108">
          <w:rPr>
            <w:rStyle w:val="Hyperlink"/>
            <w:iCs/>
            <w:noProof/>
          </w:rPr>
          <w:t>A2 – Brief title / label here</w:t>
        </w:r>
        <w:r w:rsidR="002F0CE3">
          <w:rPr>
            <w:noProof/>
            <w:webHidden/>
          </w:rPr>
          <w:tab/>
        </w:r>
        <w:r w:rsidR="002F0CE3">
          <w:rPr>
            <w:noProof/>
            <w:webHidden/>
          </w:rPr>
          <w:fldChar w:fldCharType="begin"/>
        </w:r>
        <w:r w:rsidR="002F0CE3">
          <w:rPr>
            <w:noProof/>
            <w:webHidden/>
          </w:rPr>
          <w:instrText xml:space="preserve"> PAGEREF _Toc124270039 \h </w:instrText>
        </w:r>
        <w:r w:rsidR="002F0CE3">
          <w:rPr>
            <w:noProof/>
            <w:webHidden/>
          </w:rPr>
        </w:r>
        <w:r w:rsidR="002F0CE3">
          <w:rPr>
            <w:noProof/>
            <w:webHidden/>
          </w:rPr>
          <w:fldChar w:fldCharType="separate"/>
        </w:r>
        <w:r w:rsidR="002F0CE3">
          <w:rPr>
            <w:noProof/>
            <w:webHidden/>
          </w:rPr>
          <w:t>6</w:t>
        </w:r>
        <w:r w:rsidR="002F0CE3">
          <w:rPr>
            <w:noProof/>
            <w:webHidden/>
          </w:rPr>
          <w:fldChar w:fldCharType="end"/>
        </w:r>
      </w:hyperlink>
    </w:p>
    <w:p w14:paraId="570EC36F" w14:textId="01F4A3BF" w:rsidR="002F0CE3" w:rsidRDefault="00987680">
      <w:pPr>
        <w:pStyle w:val="TOC1"/>
        <w:tabs>
          <w:tab w:val="right" w:leader="dot" w:pos="9016"/>
        </w:tabs>
        <w:rPr>
          <w:rFonts w:asciiTheme="minorHAnsi" w:eastAsiaTheme="minorEastAsia" w:hAnsiTheme="minorHAnsi" w:cstheme="minorBidi"/>
          <w:noProof/>
          <w:szCs w:val="22"/>
          <w:lang w:val="en-GB" w:eastAsia="en-GB"/>
        </w:rPr>
      </w:pPr>
      <w:hyperlink w:anchor="_Toc124270040" w:history="1">
        <w:r w:rsidR="002F0CE3" w:rsidRPr="00F52108">
          <w:rPr>
            <w:rStyle w:val="Hyperlink"/>
            <w:noProof/>
          </w:rPr>
          <w:t>UC3 Etc…</w:t>
        </w:r>
        <w:r w:rsidR="002F0CE3">
          <w:rPr>
            <w:noProof/>
            <w:webHidden/>
          </w:rPr>
          <w:tab/>
        </w:r>
        <w:r w:rsidR="002F0CE3">
          <w:rPr>
            <w:noProof/>
            <w:webHidden/>
          </w:rPr>
          <w:fldChar w:fldCharType="begin"/>
        </w:r>
        <w:r w:rsidR="002F0CE3">
          <w:rPr>
            <w:noProof/>
            <w:webHidden/>
          </w:rPr>
          <w:instrText xml:space="preserve"> PAGEREF _Toc124270040 \h </w:instrText>
        </w:r>
        <w:r w:rsidR="002F0CE3">
          <w:rPr>
            <w:noProof/>
            <w:webHidden/>
          </w:rPr>
        </w:r>
        <w:r w:rsidR="002F0CE3">
          <w:rPr>
            <w:noProof/>
            <w:webHidden/>
          </w:rPr>
          <w:fldChar w:fldCharType="separate"/>
        </w:r>
        <w:r w:rsidR="002F0CE3">
          <w:rPr>
            <w:noProof/>
            <w:webHidden/>
          </w:rPr>
          <w:t>7</w:t>
        </w:r>
        <w:r w:rsidR="002F0CE3">
          <w:rPr>
            <w:noProof/>
            <w:webHidden/>
          </w:rPr>
          <w:fldChar w:fldCharType="end"/>
        </w:r>
      </w:hyperlink>
    </w:p>
    <w:p w14:paraId="1B958F0E" w14:textId="6C6C6F1C" w:rsidR="0068364C" w:rsidRDefault="00276A0C" w:rsidP="00276A0C">
      <w:pPr>
        <w:rPr>
          <w:i/>
          <w:color w:val="3366FF"/>
          <w:szCs w:val="20"/>
        </w:rPr>
      </w:pPr>
      <w:r>
        <w:rPr>
          <w:szCs w:val="20"/>
        </w:rPr>
        <w:fldChar w:fldCharType="end"/>
      </w:r>
      <w:r>
        <w:rPr>
          <w:szCs w:val="20"/>
        </w:rPr>
        <w:br/>
      </w:r>
    </w:p>
    <w:p w14:paraId="1B3BD705" w14:textId="408E796B" w:rsidR="00276A0C" w:rsidRDefault="0068364C" w:rsidP="00276A0C">
      <w:pPr>
        <w:rPr>
          <w:szCs w:val="20"/>
        </w:rPr>
      </w:pPr>
      <w:r>
        <w:rPr>
          <w:i/>
          <w:color w:val="3366FF"/>
          <w:szCs w:val="20"/>
        </w:rPr>
        <w:t>Remove this paragraph after reading. The table of contents above will be automatically generated from various section headings throughout the document below. Remember to update this table before you submit your document, to ensure that it reflects the most up to date content you have added.</w:t>
      </w:r>
      <w:r w:rsidR="002F0CE3">
        <w:rPr>
          <w:i/>
          <w:color w:val="3366FF"/>
          <w:szCs w:val="20"/>
        </w:rPr>
        <w:t xml:space="preserve"> You can do this by right-clicking on the table and selecting ‘Update Field’.</w:t>
      </w:r>
    </w:p>
    <w:p w14:paraId="32F587C9" w14:textId="77777777" w:rsidR="0068364C" w:rsidRDefault="0068364C" w:rsidP="00276A0C">
      <w:pPr>
        <w:rPr>
          <w:szCs w:val="20"/>
        </w:rPr>
      </w:pPr>
    </w:p>
    <w:p w14:paraId="5B621CB6" w14:textId="77777777" w:rsidR="0068364C" w:rsidRDefault="0068364C" w:rsidP="00276A0C">
      <w:pPr>
        <w:rPr>
          <w:szCs w:val="20"/>
        </w:rPr>
      </w:pPr>
    </w:p>
    <w:p w14:paraId="698FBB80" w14:textId="1067061C" w:rsidR="0068364C" w:rsidRDefault="0068364C" w:rsidP="00276A0C">
      <w:pPr>
        <w:rPr>
          <w:szCs w:val="20"/>
        </w:rPr>
        <w:sectPr w:rsidR="0068364C" w:rsidSect="00195FA2">
          <w:headerReference w:type="default" r:id="rId8"/>
          <w:footerReference w:type="default" r:id="rId9"/>
          <w:pgSz w:w="11906" w:h="16838"/>
          <w:pgMar w:top="1440" w:right="1440" w:bottom="1440" w:left="1440" w:header="709" w:footer="709" w:gutter="0"/>
          <w:cols w:space="708"/>
          <w:titlePg/>
          <w:docGrid w:linePitch="360"/>
        </w:sectPr>
      </w:pPr>
    </w:p>
    <w:p w14:paraId="7A96FA26" w14:textId="32CAF74F" w:rsidR="00195FA2" w:rsidRDefault="00BC53FB" w:rsidP="00BC53FB">
      <w:pPr>
        <w:pStyle w:val="UseCaseDiagramHeader"/>
        <w:numPr>
          <w:ilvl w:val="0"/>
          <w:numId w:val="0"/>
        </w:numPr>
      </w:pPr>
      <w:bookmarkStart w:id="0" w:name="_Toc124270028"/>
      <w:r>
        <w:lastRenderedPageBreak/>
        <w:t>USE CASE DIAGRAM(s)</w:t>
      </w:r>
      <w:bookmarkEnd w:id="0"/>
    </w:p>
    <w:p w14:paraId="280528FF" w14:textId="77777777" w:rsidR="00BC53FB" w:rsidRDefault="00BC53FB" w:rsidP="00195FA2">
      <w:pPr>
        <w:rPr>
          <w:szCs w:val="20"/>
        </w:rPr>
      </w:pPr>
    </w:p>
    <w:p w14:paraId="13BD8195" w14:textId="1193BC3B" w:rsidR="00BC53FB" w:rsidRDefault="00214C36" w:rsidP="00195FA2">
      <w:pPr>
        <w:rPr>
          <w:szCs w:val="20"/>
        </w:rPr>
      </w:pPr>
      <w:r>
        <w:rPr>
          <w:szCs w:val="20"/>
        </w:rPr>
        <w:pict w14:anchorId="0BD2D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60.95pt">
            <v:imagedata r:id="rId10" o:title="Drink Vending Machine"/>
          </v:shape>
        </w:pict>
      </w:r>
    </w:p>
    <w:p w14:paraId="518A18FF" w14:textId="39EDCFAB" w:rsidR="00BC53FB" w:rsidRDefault="00BC53FB" w:rsidP="00195FA2">
      <w:pPr>
        <w:rPr>
          <w:szCs w:val="20"/>
        </w:rPr>
      </w:pPr>
    </w:p>
    <w:p w14:paraId="7344B593" w14:textId="2DF6BC2B" w:rsidR="00BC53FB" w:rsidRDefault="00BC53FB" w:rsidP="00195FA2">
      <w:pPr>
        <w:rPr>
          <w:szCs w:val="20"/>
        </w:rPr>
      </w:pPr>
    </w:p>
    <w:p w14:paraId="6D9D8985" w14:textId="4FB1B398" w:rsidR="00BC53FB" w:rsidRDefault="00BC53FB" w:rsidP="00195FA2">
      <w:pPr>
        <w:rPr>
          <w:szCs w:val="20"/>
        </w:rPr>
      </w:pPr>
    </w:p>
    <w:p w14:paraId="6F43A6DB" w14:textId="11651B32" w:rsidR="00BC53FB" w:rsidRDefault="00BC53FB" w:rsidP="00195FA2">
      <w:pPr>
        <w:rPr>
          <w:szCs w:val="20"/>
        </w:rPr>
      </w:pPr>
    </w:p>
    <w:p w14:paraId="6ED0F58C" w14:textId="6168F863" w:rsidR="00BC53FB" w:rsidRDefault="00BC53FB" w:rsidP="00195FA2">
      <w:pPr>
        <w:rPr>
          <w:szCs w:val="20"/>
        </w:rPr>
      </w:pPr>
    </w:p>
    <w:p w14:paraId="130DE9F9" w14:textId="77777777" w:rsidR="00BC53FB" w:rsidRDefault="00BC53FB" w:rsidP="00195FA2">
      <w:pPr>
        <w:rPr>
          <w:szCs w:val="20"/>
        </w:rPr>
      </w:pPr>
    </w:p>
    <w:p w14:paraId="27ED2374" w14:textId="77777777" w:rsidR="00195FA2" w:rsidRDefault="00195FA2" w:rsidP="00195FA2">
      <w:pPr>
        <w:rPr>
          <w:szCs w:val="20"/>
        </w:rPr>
      </w:pPr>
    </w:p>
    <w:p w14:paraId="40D77117" w14:textId="17E3F300" w:rsidR="00195FA2" w:rsidRDefault="00195FA2" w:rsidP="00276A0C">
      <w:pPr>
        <w:rPr>
          <w:szCs w:val="20"/>
        </w:rPr>
      </w:pPr>
    </w:p>
    <w:p w14:paraId="34BF98B4" w14:textId="77777777" w:rsidR="00195FA2" w:rsidRDefault="00195FA2" w:rsidP="00276A0C">
      <w:pPr>
        <w:rPr>
          <w:szCs w:val="20"/>
        </w:rPr>
        <w:sectPr w:rsidR="00195FA2" w:rsidSect="00D20A79">
          <w:pgSz w:w="11906" w:h="16838"/>
          <w:pgMar w:top="1440" w:right="1440" w:bottom="1440" w:left="1440" w:header="709" w:footer="709" w:gutter="0"/>
          <w:cols w:space="708"/>
          <w:titlePg/>
          <w:docGrid w:linePitch="360"/>
        </w:sectPr>
      </w:pPr>
    </w:p>
    <w:p w14:paraId="3C4D0461" w14:textId="68AFE3D8" w:rsidR="002F0CE3" w:rsidRDefault="002F0CE3" w:rsidP="002F0CE3">
      <w:pPr>
        <w:pStyle w:val="UseCaseDiagramHeader"/>
        <w:numPr>
          <w:ilvl w:val="0"/>
          <w:numId w:val="0"/>
        </w:numPr>
      </w:pPr>
      <w:bookmarkStart w:id="1" w:name="_Toc124270029"/>
      <w:r>
        <w:lastRenderedPageBreak/>
        <w:t>STRIDE ANALYSIS</w:t>
      </w:r>
      <w:bookmarkEnd w:id="1"/>
    </w:p>
    <w:p w14:paraId="56A3B1BE" w14:textId="77777777" w:rsidR="009D526B" w:rsidRDefault="009D526B" w:rsidP="009D526B">
      <w:pPr>
        <w:rPr>
          <w:szCs w:val="20"/>
        </w:rPr>
      </w:pPr>
    </w:p>
    <w:p w14:paraId="31E2D59B" w14:textId="50578DA9" w:rsidR="009D526B" w:rsidRDefault="009D526B" w:rsidP="009D526B">
      <w:r w:rsidRPr="009D526B">
        <w:rPr>
          <w:b/>
        </w:rPr>
        <w:t>Spoofing</w:t>
      </w:r>
      <w:r>
        <w:t xml:space="preserve">: The vending machine could be vulnerable to spoofing attacks, where an attacker impersonates a legitimate user or vending machine service operator or maintenance operator to gain unauthorized access to the machine or to steal drinks. </w:t>
      </w:r>
    </w:p>
    <w:p w14:paraId="49E265B5" w14:textId="77777777" w:rsidR="009D526B" w:rsidRDefault="009D526B" w:rsidP="009D526B"/>
    <w:p w14:paraId="66296C3B" w14:textId="69558BA0" w:rsidR="009D526B" w:rsidRDefault="009D526B" w:rsidP="009D526B">
      <w:r w:rsidRPr="009D526B">
        <w:rPr>
          <w:b/>
        </w:rPr>
        <w:t>Tampering</w:t>
      </w:r>
      <w:r>
        <w:t>: The vending machine could also be vulnerable to tampering, where an attacker physically alters the machine to gain unauthorized access or to steal drinks. For example, an attacker could try to break into the machine to steal the drink or damage the card reader slot to make it easier to steal drinks.</w:t>
      </w:r>
    </w:p>
    <w:p w14:paraId="11DA5E6E" w14:textId="77777777" w:rsidR="009D526B" w:rsidRDefault="009D526B" w:rsidP="009D526B"/>
    <w:p w14:paraId="5E29F3DD" w14:textId="27884218" w:rsidR="009D526B" w:rsidRDefault="009D526B" w:rsidP="009D526B">
      <w:r w:rsidRPr="009D526B">
        <w:rPr>
          <w:b/>
        </w:rPr>
        <w:t>Repudiation</w:t>
      </w:r>
      <w:r>
        <w:t>: There is a risk that a user could repudiate a transaction or deny that they made a purchase from the vending machine. For example, a user could claim that the machine did not dispense the correct drink.</w:t>
      </w:r>
    </w:p>
    <w:p w14:paraId="315C65BE" w14:textId="77777777" w:rsidR="009D526B" w:rsidRDefault="009D526B" w:rsidP="009D526B"/>
    <w:p w14:paraId="0A7D5CB9" w14:textId="5F73DE51" w:rsidR="009D526B" w:rsidRDefault="009D526B" w:rsidP="009D526B">
      <w:r w:rsidRPr="009D526B">
        <w:rPr>
          <w:b/>
        </w:rPr>
        <w:t>Information Disclosure:</w:t>
      </w:r>
      <w:r>
        <w:t xml:space="preserve"> The vending machine could be vulnerable to information disclosure attacks, where an attacker could gain access to sensitive information such as the inventory levels or sales data. For example, an attacker could use a network scanner to intercept and steal sensitive data being transmitted between the machine and the central server.</w:t>
      </w:r>
    </w:p>
    <w:p w14:paraId="7B24B0C0" w14:textId="77777777" w:rsidR="009D526B" w:rsidRDefault="009D526B" w:rsidP="009D526B"/>
    <w:p w14:paraId="065AED38" w14:textId="5339BC33" w:rsidR="009D526B" w:rsidRDefault="009D526B" w:rsidP="009D526B">
      <w:r w:rsidRPr="009D526B">
        <w:rPr>
          <w:b/>
        </w:rPr>
        <w:t>Denial of Service:</w:t>
      </w:r>
      <w:r>
        <w:t xml:space="preserve"> A denial of service attack could be launched against the vending machine, either by physically damaging the machine or by flooding the machine with requests in an attempt to overload it and prevent legitimate users from accessing it.</w:t>
      </w:r>
    </w:p>
    <w:p w14:paraId="68F5DC1F" w14:textId="77777777" w:rsidR="009D526B" w:rsidRDefault="009D526B" w:rsidP="009D526B"/>
    <w:p w14:paraId="390DCDF8" w14:textId="694B1FCF" w:rsidR="002F0CE3" w:rsidRDefault="009D526B" w:rsidP="009D526B">
      <w:pPr>
        <w:rPr>
          <w:rFonts w:ascii="Arial" w:hAnsi="Arial" w:cs="Arial"/>
          <w:b/>
          <w:bCs/>
          <w:kern w:val="32"/>
          <w:sz w:val="36"/>
          <w:szCs w:val="36"/>
        </w:rPr>
      </w:pPr>
      <w:r w:rsidRPr="009D526B">
        <w:rPr>
          <w:b/>
        </w:rPr>
        <w:t>Elevation of Privilege:</w:t>
      </w:r>
      <w:r>
        <w:t xml:space="preserve"> There is a risk that an attacker could elevate their privileges on the vending machine to gain unauthorized access or control. For example, an attacker could exploit a vulnerability in the software running on the machine to gain service operator or maintenance access and modify the inventory or card top up settings.</w:t>
      </w:r>
      <w:r w:rsidR="002F0CE3">
        <w:br w:type="page"/>
      </w:r>
    </w:p>
    <w:p w14:paraId="6B5E2FE4" w14:textId="6680A6BE" w:rsidR="00276A0C" w:rsidRDefault="00BC53FB" w:rsidP="00BC53FB">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bookmarkStart w:id="2" w:name="_Toc124270030"/>
      <w:r>
        <w:lastRenderedPageBreak/>
        <w:t>UC</w:t>
      </w:r>
      <w:bookmarkEnd w:id="2"/>
      <w:r w:rsidR="00FD0FF0">
        <w:t>1: BUY DRINK</w:t>
      </w:r>
      <w:r w:rsidR="00276A0C">
        <w:t xml:space="preserve"> </w:t>
      </w:r>
    </w:p>
    <w:p w14:paraId="7F9CD1C7" w14:textId="5676E71E" w:rsidR="00DE5E5D" w:rsidRDefault="00DE5E5D" w:rsidP="00276A0C">
      <w:pPr>
        <w:rPr>
          <w:szCs w:val="20"/>
        </w:rPr>
      </w:pPr>
    </w:p>
    <w:p w14:paraId="4E0C2E66" w14:textId="3876FF77" w:rsidR="00276A0C" w:rsidRPr="00DC5C6F" w:rsidRDefault="00276A0C" w:rsidP="00DC5C6F">
      <w:pPr>
        <w:pStyle w:val="BasicFlowHeading"/>
        <w:rPr>
          <w:i w:val="0"/>
          <w:iCs w:val="0"/>
        </w:rPr>
      </w:pPr>
      <w:bookmarkStart w:id="3" w:name="_Toc124270031"/>
      <w:r w:rsidRPr="00EA1B7E">
        <w:rPr>
          <w:i w:val="0"/>
          <w:iCs w:val="0"/>
        </w:rPr>
        <w:t>Basic Flow of Events</w:t>
      </w:r>
      <w:bookmarkEnd w:id="3"/>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276A0C" w:rsidRPr="00FF075C" w14:paraId="03BFA4FB" w14:textId="77777777" w:rsidTr="002F0CE3">
        <w:tc>
          <w:tcPr>
            <w:tcW w:w="749" w:type="pct"/>
            <w:shd w:val="clear" w:color="auto" w:fill="auto"/>
          </w:tcPr>
          <w:p w14:paraId="445CE5B5" w14:textId="3860B00A" w:rsidR="00276A0C" w:rsidRPr="00FF075C" w:rsidRDefault="00DC5C6F">
            <w:pPr>
              <w:rPr>
                <w:szCs w:val="20"/>
              </w:rPr>
            </w:pPr>
            <w:r>
              <w:rPr>
                <w:szCs w:val="20"/>
              </w:rPr>
              <w:t>Customer</w:t>
            </w:r>
            <w:r w:rsidR="00276A0C" w:rsidRPr="00FF075C">
              <w:rPr>
                <w:szCs w:val="20"/>
              </w:rPr>
              <w:t>:</w:t>
            </w:r>
          </w:p>
        </w:tc>
        <w:tc>
          <w:tcPr>
            <w:tcW w:w="4251" w:type="pct"/>
            <w:shd w:val="clear" w:color="auto" w:fill="auto"/>
          </w:tcPr>
          <w:p w14:paraId="3AE524C0" w14:textId="1833B007" w:rsidR="00276A0C" w:rsidRPr="00FF075C" w:rsidRDefault="00A65835" w:rsidP="00A65835">
            <w:pPr>
              <w:rPr>
                <w:szCs w:val="20"/>
              </w:rPr>
            </w:pPr>
            <w:r>
              <w:rPr>
                <w:szCs w:val="20"/>
              </w:rPr>
              <w:t>The use case begins when the c</w:t>
            </w:r>
            <w:r w:rsidR="00DC5C6F">
              <w:rPr>
                <w:szCs w:val="20"/>
              </w:rPr>
              <w:t>ustomer</w:t>
            </w:r>
            <w:r>
              <w:rPr>
                <w:szCs w:val="20"/>
              </w:rPr>
              <w:t xml:space="preserve"> wants to buy drink and insert</w:t>
            </w:r>
            <w:r w:rsidR="00DC5C6F">
              <w:rPr>
                <w:szCs w:val="20"/>
              </w:rPr>
              <w:t xml:space="preserve"> vending card </w:t>
            </w:r>
          </w:p>
        </w:tc>
      </w:tr>
      <w:tr w:rsidR="00276A0C" w:rsidRPr="00FF075C" w14:paraId="438D9E03" w14:textId="77777777" w:rsidTr="002F0CE3">
        <w:tc>
          <w:tcPr>
            <w:tcW w:w="749" w:type="pct"/>
            <w:shd w:val="clear" w:color="auto" w:fill="auto"/>
          </w:tcPr>
          <w:p w14:paraId="6A28F2BE" w14:textId="2CF0F57C" w:rsidR="00276A0C" w:rsidRPr="00FF075C" w:rsidRDefault="00DC5C6F" w:rsidP="00735992">
            <w:pPr>
              <w:rPr>
                <w:szCs w:val="20"/>
              </w:rPr>
            </w:pPr>
            <w:r>
              <w:rPr>
                <w:szCs w:val="20"/>
              </w:rPr>
              <w:t>System</w:t>
            </w:r>
            <w:r w:rsidR="00276A0C" w:rsidRPr="00FF075C">
              <w:rPr>
                <w:szCs w:val="20"/>
              </w:rPr>
              <w:t>:</w:t>
            </w:r>
          </w:p>
        </w:tc>
        <w:tc>
          <w:tcPr>
            <w:tcW w:w="4251" w:type="pct"/>
            <w:shd w:val="clear" w:color="auto" w:fill="auto"/>
          </w:tcPr>
          <w:p w14:paraId="3FF560C1" w14:textId="3B0B951F" w:rsidR="00276A0C" w:rsidRPr="00FF075C" w:rsidRDefault="00086C44" w:rsidP="00086C44">
            <w:pPr>
              <w:rPr>
                <w:szCs w:val="20"/>
              </w:rPr>
            </w:pPr>
            <w:r>
              <w:rPr>
                <w:szCs w:val="20"/>
              </w:rPr>
              <w:t>Machine will read the card.</w:t>
            </w:r>
            <w:r w:rsidR="000C7ACB">
              <w:rPr>
                <w:szCs w:val="20"/>
              </w:rPr>
              <w:t xml:space="preserve"> </w:t>
            </w:r>
            <w:r w:rsidR="000C7ACB">
              <w:rPr>
                <w:szCs w:val="20"/>
              </w:rPr>
              <w:t>(</w:t>
            </w:r>
            <w:r w:rsidR="000C7ACB" w:rsidRPr="000111EF">
              <w:rPr>
                <w:b/>
                <w:szCs w:val="20"/>
              </w:rPr>
              <w:t>A1</w:t>
            </w:r>
            <w:r w:rsidR="000C7ACB">
              <w:rPr>
                <w:szCs w:val="20"/>
              </w:rPr>
              <w:t>)</w:t>
            </w:r>
          </w:p>
        </w:tc>
      </w:tr>
      <w:tr w:rsidR="00086C44" w:rsidRPr="00FF075C" w14:paraId="3D285EBF" w14:textId="77777777" w:rsidTr="002F0CE3">
        <w:tc>
          <w:tcPr>
            <w:tcW w:w="749" w:type="pct"/>
            <w:shd w:val="clear" w:color="auto" w:fill="auto"/>
          </w:tcPr>
          <w:p w14:paraId="7CE993BA" w14:textId="08079125" w:rsidR="00086C44" w:rsidRDefault="00086C44" w:rsidP="00735992">
            <w:pPr>
              <w:rPr>
                <w:szCs w:val="20"/>
              </w:rPr>
            </w:pPr>
            <w:r>
              <w:rPr>
                <w:szCs w:val="20"/>
              </w:rPr>
              <w:t>System:</w:t>
            </w:r>
          </w:p>
        </w:tc>
        <w:tc>
          <w:tcPr>
            <w:tcW w:w="4251" w:type="pct"/>
            <w:shd w:val="clear" w:color="auto" w:fill="auto"/>
          </w:tcPr>
          <w:p w14:paraId="27D54E44" w14:textId="37DDFC7E" w:rsidR="00086C44" w:rsidRDefault="00490021" w:rsidP="00490021">
            <w:pPr>
              <w:rPr>
                <w:szCs w:val="20"/>
              </w:rPr>
            </w:pPr>
            <w:r>
              <w:rPr>
                <w:szCs w:val="20"/>
              </w:rPr>
              <w:t xml:space="preserve">The system </w:t>
            </w:r>
            <w:r w:rsidR="00086C44">
              <w:rPr>
                <w:szCs w:val="20"/>
              </w:rPr>
              <w:t>will display the amount of</w:t>
            </w:r>
            <w:r>
              <w:rPr>
                <w:szCs w:val="20"/>
              </w:rPr>
              <w:t xml:space="preserve"> credit in the</w:t>
            </w:r>
            <w:r w:rsidR="00086C44">
              <w:rPr>
                <w:szCs w:val="20"/>
              </w:rPr>
              <w:t xml:space="preserve"> vending card</w:t>
            </w:r>
          </w:p>
        </w:tc>
      </w:tr>
      <w:tr w:rsidR="000C7ACB" w:rsidRPr="00FF075C" w14:paraId="653BA7DC" w14:textId="77777777" w:rsidTr="002F0CE3">
        <w:tc>
          <w:tcPr>
            <w:tcW w:w="749" w:type="pct"/>
            <w:shd w:val="clear" w:color="auto" w:fill="auto"/>
          </w:tcPr>
          <w:p w14:paraId="2C23E7B5" w14:textId="036FBB44" w:rsidR="000C7ACB" w:rsidRDefault="000C7ACB" w:rsidP="000C7ACB">
            <w:pPr>
              <w:rPr>
                <w:szCs w:val="20"/>
              </w:rPr>
            </w:pPr>
            <w:r>
              <w:rPr>
                <w:szCs w:val="20"/>
              </w:rPr>
              <w:t>Customer:</w:t>
            </w:r>
          </w:p>
        </w:tc>
        <w:tc>
          <w:tcPr>
            <w:tcW w:w="4251" w:type="pct"/>
            <w:shd w:val="clear" w:color="auto" w:fill="auto"/>
          </w:tcPr>
          <w:p w14:paraId="787CC26C" w14:textId="706FDECA" w:rsidR="000C7ACB" w:rsidRDefault="000C7ACB" w:rsidP="000C7ACB">
            <w:pPr>
              <w:rPr>
                <w:szCs w:val="20"/>
              </w:rPr>
            </w:pPr>
            <w:r>
              <w:rPr>
                <w:szCs w:val="20"/>
              </w:rPr>
              <w:t xml:space="preserve">The customer will see available balance. </w:t>
            </w:r>
          </w:p>
        </w:tc>
      </w:tr>
      <w:tr w:rsidR="000C7ACB" w:rsidRPr="00FF075C" w14:paraId="721EE3F7" w14:textId="77777777" w:rsidTr="002F0CE3">
        <w:tc>
          <w:tcPr>
            <w:tcW w:w="749" w:type="pct"/>
            <w:shd w:val="clear" w:color="auto" w:fill="auto"/>
          </w:tcPr>
          <w:p w14:paraId="1EDD3CA9" w14:textId="3BB8F45F" w:rsidR="000C7ACB" w:rsidRDefault="000C7ACB" w:rsidP="000C7ACB">
            <w:pPr>
              <w:rPr>
                <w:szCs w:val="20"/>
              </w:rPr>
            </w:pPr>
            <w:r>
              <w:rPr>
                <w:szCs w:val="20"/>
              </w:rPr>
              <w:t>System:</w:t>
            </w:r>
          </w:p>
        </w:tc>
        <w:tc>
          <w:tcPr>
            <w:tcW w:w="4251" w:type="pct"/>
            <w:shd w:val="clear" w:color="auto" w:fill="auto"/>
          </w:tcPr>
          <w:p w14:paraId="286CD472" w14:textId="0AA519B4" w:rsidR="000C7ACB" w:rsidRDefault="000C7ACB" w:rsidP="000C7ACB">
            <w:pPr>
              <w:rPr>
                <w:szCs w:val="20"/>
              </w:rPr>
            </w:pPr>
            <w:r>
              <w:rPr>
                <w:szCs w:val="20"/>
              </w:rPr>
              <w:t>The system will display the available drinks ready for purchase.</w:t>
            </w:r>
          </w:p>
        </w:tc>
      </w:tr>
      <w:tr w:rsidR="000C7ACB" w:rsidRPr="00FF075C" w14:paraId="2C1AE3E0" w14:textId="77777777" w:rsidTr="002F0CE3">
        <w:tc>
          <w:tcPr>
            <w:tcW w:w="749" w:type="pct"/>
            <w:shd w:val="clear" w:color="auto" w:fill="auto"/>
          </w:tcPr>
          <w:p w14:paraId="2AF3A106" w14:textId="0B75A709" w:rsidR="000C7ACB" w:rsidRPr="00FF075C" w:rsidRDefault="000C7ACB" w:rsidP="000C7ACB">
            <w:pPr>
              <w:rPr>
                <w:szCs w:val="20"/>
              </w:rPr>
            </w:pPr>
            <w:r>
              <w:rPr>
                <w:szCs w:val="20"/>
              </w:rPr>
              <w:t>Customer:</w:t>
            </w:r>
          </w:p>
        </w:tc>
        <w:tc>
          <w:tcPr>
            <w:tcW w:w="4251" w:type="pct"/>
            <w:shd w:val="clear" w:color="auto" w:fill="auto"/>
          </w:tcPr>
          <w:p w14:paraId="5F75250A" w14:textId="0280BD9A" w:rsidR="000C7ACB" w:rsidRPr="00FF075C" w:rsidRDefault="000C7ACB" w:rsidP="000C7ACB">
            <w:pPr>
              <w:rPr>
                <w:szCs w:val="20"/>
              </w:rPr>
            </w:pPr>
            <w:r>
              <w:rPr>
                <w:szCs w:val="20"/>
              </w:rPr>
              <w:t>Then customer choose their desirable drink(</w:t>
            </w:r>
            <w:r>
              <w:rPr>
                <w:b/>
                <w:szCs w:val="20"/>
              </w:rPr>
              <w:t>A</w:t>
            </w:r>
            <w:r w:rsidRPr="000111EF">
              <w:rPr>
                <w:b/>
                <w:szCs w:val="20"/>
              </w:rPr>
              <w:t>2</w:t>
            </w:r>
            <w:r>
              <w:rPr>
                <w:szCs w:val="20"/>
              </w:rPr>
              <w:t>)(</w:t>
            </w:r>
            <w:r>
              <w:rPr>
                <w:b/>
                <w:szCs w:val="20"/>
              </w:rPr>
              <w:t>A3</w:t>
            </w:r>
            <w:r>
              <w:rPr>
                <w:szCs w:val="20"/>
              </w:rPr>
              <w:t>)</w:t>
            </w:r>
          </w:p>
        </w:tc>
      </w:tr>
      <w:tr w:rsidR="000C7ACB" w:rsidRPr="00FF075C" w14:paraId="0C0FA245" w14:textId="77777777" w:rsidTr="002F0CE3">
        <w:tc>
          <w:tcPr>
            <w:tcW w:w="749" w:type="pct"/>
            <w:shd w:val="clear" w:color="auto" w:fill="auto"/>
          </w:tcPr>
          <w:p w14:paraId="0F3E9B3E" w14:textId="6BE31AF8" w:rsidR="000C7ACB" w:rsidRDefault="000C7ACB" w:rsidP="000C7ACB">
            <w:pPr>
              <w:rPr>
                <w:szCs w:val="20"/>
              </w:rPr>
            </w:pPr>
            <w:r>
              <w:rPr>
                <w:szCs w:val="20"/>
              </w:rPr>
              <w:t>System:</w:t>
            </w:r>
          </w:p>
        </w:tc>
        <w:tc>
          <w:tcPr>
            <w:tcW w:w="4251" w:type="pct"/>
            <w:shd w:val="clear" w:color="auto" w:fill="auto"/>
          </w:tcPr>
          <w:p w14:paraId="6FD651DE" w14:textId="084FEFB4" w:rsidR="000C7ACB" w:rsidRDefault="000C7ACB" w:rsidP="000C7ACB">
            <w:pPr>
              <w:rPr>
                <w:szCs w:val="20"/>
              </w:rPr>
            </w:pPr>
            <w:r>
              <w:rPr>
                <w:szCs w:val="20"/>
              </w:rPr>
              <w:t>The system ask the customer the desired temperature for their chosen drink cold or hot</w:t>
            </w:r>
          </w:p>
        </w:tc>
      </w:tr>
      <w:tr w:rsidR="000C7ACB" w:rsidRPr="00FF075C" w14:paraId="469D93CF" w14:textId="77777777" w:rsidTr="002F0CE3">
        <w:tc>
          <w:tcPr>
            <w:tcW w:w="749" w:type="pct"/>
            <w:shd w:val="clear" w:color="auto" w:fill="auto"/>
          </w:tcPr>
          <w:p w14:paraId="6EBDC5DA" w14:textId="54ED6A66" w:rsidR="000C7ACB" w:rsidRDefault="000C7ACB" w:rsidP="000C7ACB">
            <w:pPr>
              <w:rPr>
                <w:szCs w:val="20"/>
              </w:rPr>
            </w:pPr>
            <w:r>
              <w:rPr>
                <w:szCs w:val="20"/>
              </w:rPr>
              <w:t>Customer:</w:t>
            </w:r>
          </w:p>
        </w:tc>
        <w:tc>
          <w:tcPr>
            <w:tcW w:w="4251" w:type="pct"/>
            <w:shd w:val="clear" w:color="auto" w:fill="auto"/>
          </w:tcPr>
          <w:p w14:paraId="015C2254" w14:textId="50FC7682" w:rsidR="000C7ACB" w:rsidRDefault="000C7ACB" w:rsidP="000C7ACB">
            <w:pPr>
              <w:rPr>
                <w:szCs w:val="20"/>
              </w:rPr>
            </w:pPr>
            <w:r>
              <w:rPr>
                <w:szCs w:val="20"/>
              </w:rPr>
              <w:t>The customer chooses their desired temperature for the drink.</w:t>
            </w:r>
          </w:p>
        </w:tc>
      </w:tr>
      <w:tr w:rsidR="000C7ACB" w:rsidRPr="00FF075C" w14:paraId="722DD6D3" w14:textId="77777777" w:rsidTr="002F0CE3">
        <w:tc>
          <w:tcPr>
            <w:tcW w:w="749" w:type="pct"/>
            <w:shd w:val="clear" w:color="auto" w:fill="auto"/>
          </w:tcPr>
          <w:p w14:paraId="623BEE8C" w14:textId="3D9107BC" w:rsidR="000C7ACB" w:rsidRDefault="000C7ACB" w:rsidP="000C7ACB">
            <w:pPr>
              <w:rPr>
                <w:szCs w:val="20"/>
              </w:rPr>
            </w:pPr>
            <w:r>
              <w:rPr>
                <w:szCs w:val="20"/>
              </w:rPr>
              <w:t xml:space="preserve">System: </w:t>
            </w:r>
          </w:p>
        </w:tc>
        <w:tc>
          <w:tcPr>
            <w:tcW w:w="4251" w:type="pct"/>
            <w:shd w:val="clear" w:color="auto" w:fill="auto"/>
          </w:tcPr>
          <w:p w14:paraId="303B68BD" w14:textId="58548445" w:rsidR="000C7ACB" w:rsidRDefault="000C7ACB" w:rsidP="000C7ACB">
            <w:pPr>
              <w:rPr>
                <w:szCs w:val="20"/>
              </w:rPr>
            </w:pPr>
            <w:r>
              <w:rPr>
                <w:szCs w:val="20"/>
              </w:rPr>
              <w:t>The system dispense the choice of the customer and deduct the amount from the customer’s vending account.</w:t>
            </w:r>
          </w:p>
        </w:tc>
      </w:tr>
      <w:tr w:rsidR="000C7ACB" w:rsidRPr="00FF075C" w14:paraId="2C36F0EF" w14:textId="77777777" w:rsidTr="002F0CE3">
        <w:tc>
          <w:tcPr>
            <w:tcW w:w="749" w:type="pct"/>
            <w:shd w:val="clear" w:color="auto" w:fill="auto"/>
          </w:tcPr>
          <w:p w14:paraId="71F0A6AB" w14:textId="6EBE89A4" w:rsidR="000C7ACB" w:rsidRDefault="000C7ACB" w:rsidP="000C7ACB">
            <w:pPr>
              <w:rPr>
                <w:szCs w:val="20"/>
              </w:rPr>
            </w:pPr>
            <w:r>
              <w:rPr>
                <w:szCs w:val="20"/>
              </w:rPr>
              <w:t>Customer:</w:t>
            </w:r>
          </w:p>
        </w:tc>
        <w:tc>
          <w:tcPr>
            <w:tcW w:w="4251" w:type="pct"/>
            <w:shd w:val="clear" w:color="auto" w:fill="auto"/>
          </w:tcPr>
          <w:p w14:paraId="3836DFDD" w14:textId="41ADD998" w:rsidR="000C7ACB" w:rsidRDefault="000C7ACB" w:rsidP="000C7ACB">
            <w:pPr>
              <w:rPr>
                <w:szCs w:val="20"/>
              </w:rPr>
            </w:pPr>
            <w:r>
              <w:rPr>
                <w:szCs w:val="20"/>
              </w:rPr>
              <w:t>The c</w:t>
            </w:r>
            <w:r w:rsidR="00790895">
              <w:rPr>
                <w:szCs w:val="20"/>
              </w:rPr>
              <w:t xml:space="preserve">ustomer takes </w:t>
            </w:r>
            <w:r>
              <w:rPr>
                <w:szCs w:val="20"/>
              </w:rPr>
              <w:t>the dispensed drink.</w:t>
            </w:r>
          </w:p>
        </w:tc>
      </w:tr>
      <w:tr w:rsidR="000C7ACB" w:rsidRPr="00FF075C" w14:paraId="1A031FC1" w14:textId="77777777" w:rsidTr="002F0CE3">
        <w:tc>
          <w:tcPr>
            <w:tcW w:w="749" w:type="pct"/>
            <w:shd w:val="clear" w:color="auto" w:fill="auto"/>
          </w:tcPr>
          <w:p w14:paraId="2F1B4F61" w14:textId="0E526DAC" w:rsidR="000C7ACB" w:rsidRDefault="000C7ACB" w:rsidP="000C7ACB">
            <w:pPr>
              <w:rPr>
                <w:szCs w:val="20"/>
              </w:rPr>
            </w:pPr>
            <w:r>
              <w:rPr>
                <w:szCs w:val="20"/>
              </w:rPr>
              <w:t>System:</w:t>
            </w:r>
          </w:p>
        </w:tc>
        <w:tc>
          <w:tcPr>
            <w:tcW w:w="4251" w:type="pct"/>
            <w:shd w:val="clear" w:color="auto" w:fill="auto"/>
          </w:tcPr>
          <w:p w14:paraId="45C10C56" w14:textId="19CB544B" w:rsidR="000C7ACB" w:rsidRDefault="000C7ACB" w:rsidP="000C7ACB">
            <w:pPr>
              <w:rPr>
                <w:szCs w:val="20"/>
              </w:rPr>
            </w:pPr>
            <w:r>
              <w:rPr>
                <w:szCs w:val="20"/>
              </w:rPr>
              <w:t xml:space="preserve">The </w:t>
            </w:r>
            <w:r w:rsidR="00790895">
              <w:rPr>
                <w:szCs w:val="20"/>
              </w:rPr>
              <w:t>system return to the starting screen and display the remaining balance of the customer’s vending card</w:t>
            </w:r>
          </w:p>
        </w:tc>
      </w:tr>
      <w:tr w:rsidR="00790895" w:rsidRPr="00FF075C" w14:paraId="72C5F9F4" w14:textId="77777777" w:rsidTr="002F0CE3">
        <w:tc>
          <w:tcPr>
            <w:tcW w:w="749" w:type="pct"/>
            <w:shd w:val="clear" w:color="auto" w:fill="auto"/>
          </w:tcPr>
          <w:p w14:paraId="67C01BB9" w14:textId="7F805653" w:rsidR="00790895" w:rsidRDefault="00790895" w:rsidP="000C7ACB">
            <w:pPr>
              <w:rPr>
                <w:szCs w:val="20"/>
              </w:rPr>
            </w:pPr>
            <w:r>
              <w:rPr>
                <w:szCs w:val="20"/>
              </w:rPr>
              <w:t>Customer:</w:t>
            </w:r>
          </w:p>
        </w:tc>
        <w:tc>
          <w:tcPr>
            <w:tcW w:w="4251" w:type="pct"/>
            <w:shd w:val="clear" w:color="auto" w:fill="auto"/>
          </w:tcPr>
          <w:p w14:paraId="4FF48603" w14:textId="17CA1775" w:rsidR="00790895" w:rsidRDefault="00790895" w:rsidP="000C7ACB">
            <w:pPr>
              <w:rPr>
                <w:szCs w:val="20"/>
              </w:rPr>
            </w:pPr>
            <w:r>
              <w:rPr>
                <w:szCs w:val="20"/>
              </w:rPr>
              <w:t>The customer choose to buy more or ends the transaction and eject their card.</w:t>
            </w:r>
          </w:p>
        </w:tc>
      </w:tr>
      <w:tr w:rsidR="00790895" w:rsidRPr="00FF075C" w14:paraId="0FAE0631" w14:textId="77777777" w:rsidTr="002F0CE3">
        <w:tc>
          <w:tcPr>
            <w:tcW w:w="749" w:type="pct"/>
            <w:shd w:val="clear" w:color="auto" w:fill="auto"/>
          </w:tcPr>
          <w:p w14:paraId="6E4E3EF8" w14:textId="77777777" w:rsidR="00790895" w:rsidRDefault="00790895" w:rsidP="000C7ACB">
            <w:pPr>
              <w:rPr>
                <w:szCs w:val="20"/>
              </w:rPr>
            </w:pPr>
          </w:p>
        </w:tc>
        <w:tc>
          <w:tcPr>
            <w:tcW w:w="4251" w:type="pct"/>
            <w:shd w:val="clear" w:color="auto" w:fill="auto"/>
          </w:tcPr>
          <w:p w14:paraId="4AD2AFC5" w14:textId="77777777" w:rsidR="00790895" w:rsidRDefault="00790895" w:rsidP="000C7ACB">
            <w:pPr>
              <w:rPr>
                <w:szCs w:val="20"/>
              </w:rPr>
            </w:pPr>
          </w:p>
        </w:tc>
      </w:tr>
    </w:tbl>
    <w:p w14:paraId="0CAAECB4" w14:textId="1A496760" w:rsidR="00276A0C" w:rsidRDefault="00276A0C" w:rsidP="00276A0C">
      <w:pPr>
        <w:rPr>
          <w:szCs w:val="20"/>
        </w:rPr>
      </w:pPr>
    </w:p>
    <w:p w14:paraId="14477C93" w14:textId="77777777" w:rsidR="00276A0C" w:rsidRPr="00EA1B7E" w:rsidRDefault="00276A0C" w:rsidP="00276A0C">
      <w:pPr>
        <w:pStyle w:val="AlternativeFlowsHeading"/>
        <w:rPr>
          <w:i w:val="0"/>
          <w:iCs w:val="0"/>
        </w:rPr>
      </w:pPr>
      <w:bookmarkStart w:id="4" w:name="_Toc124270032"/>
      <w:r w:rsidRPr="00EA1B7E">
        <w:rPr>
          <w:i w:val="0"/>
          <w:iCs w:val="0"/>
        </w:rPr>
        <w:t>Alternative Flows</w:t>
      </w:r>
      <w:bookmarkEnd w:id="4"/>
    </w:p>
    <w:p w14:paraId="1582DC4F" w14:textId="77777777" w:rsidR="00276A0C" w:rsidRPr="00195FA2" w:rsidRDefault="00276A0C" w:rsidP="00276A0C">
      <w:pPr>
        <w:rPr>
          <w:sz w:val="6"/>
          <w:szCs w:val="6"/>
        </w:rPr>
      </w:pPr>
    </w:p>
    <w:p w14:paraId="584A926C" w14:textId="3EF1872D" w:rsidR="00276A0C" w:rsidRPr="00EA1B7E" w:rsidRDefault="00276A0C" w:rsidP="00276A0C">
      <w:pPr>
        <w:pStyle w:val="AlternativeFlow"/>
        <w:rPr>
          <w:i w:val="0"/>
          <w:iCs/>
        </w:rPr>
      </w:pPr>
      <w:bookmarkStart w:id="5" w:name="_Toc124270033"/>
      <w:r w:rsidRPr="00EA1B7E">
        <w:rPr>
          <w:i w:val="0"/>
          <w:iCs/>
        </w:rPr>
        <w:t xml:space="preserve">A1 </w:t>
      </w:r>
      <w:r w:rsidR="00195FA2" w:rsidRPr="00EA1B7E">
        <w:rPr>
          <w:i w:val="0"/>
          <w:iCs/>
        </w:rPr>
        <w:t>–</w:t>
      </w:r>
      <w:r w:rsidRPr="00EA1B7E">
        <w:rPr>
          <w:i w:val="0"/>
          <w:iCs/>
        </w:rPr>
        <w:t xml:space="preserve"> </w:t>
      </w:r>
      <w:bookmarkEnd w:id="5"/>
      <w:r w:rsidR="000111EF">
        <w:rPr>
          <w:i w:val="0"/>
          <w:iCs/>
        </w:rPr>
        <w:t>Cannot read Vending Card</w:t>
      </w:r>
    </w:p>
    <w:p w14:paraId="13CF7FFD" w14:textId="77777777" w:rsidR="00276A0C" w:rsidRDefault="00276A0C" w:rsidP="00276A0C">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276A0C" w:rsidRPr="00FF075C" w14:paraId="2742F065" w14:textId="77777777" w:rsidTr="002F0CE3">
        <w:tc>
          <w:tcPr>
            <w:tcW w:w="749" w:type="pct"/>
            <w:shd w:val="clear" w:color="auto" w:fill="auto"/>
          </w:tcPr>
          <w:p w14:paraId="1A6DCEED" w14:textId="77777777" w:rsidR="00276A0C" w:rsidRPr="00FF075C" w:rsidRDefault="00276A0C">
            <w:pPr>
              <w:rPr>
                <w:szCs w:val="20"/>
              </w:rPr>
            </w:pPr>
            <w:r w:rsidRPr="00FF075C">
              <w:rPr>
                <w:szCs w:val="20"/>
              </w:rPr>
              <w:t>System:</w:t>
            </w:r>
          </w:p>
        </w:tc>
        <w:tc>
          <w:tcPr>
            <w:tcW w:w="4251" w:type="pct"/>
            <w:shd w:val="clear" w:color="auto" w:fill="auto"/>
          </w:tcPr>
          <w:p w14:paraId="01A80E8D" w14:textId="644A165B" w:rsidR="00276A0C" w:rsidRPr="00FF075C" w:rsidRDefault="000111EF">
            <w:pPr>
              <w:rPr>
                <w:szCs w:val="20"/>
              </w:rPr>
            </w:pPr>
            <w:r>
              <w:rPr>
                <w:szCs w:val="20"/>
              </w:rPr>
              <w:t>The system gives an error message of invalid card</w:t>
            </w:r>
          </w:p>
        </w:tc>
      </w:tr>
      <w:tr w:rsidR="00276A0C" w:rsidRPr="00FF075C" w14:paraId="33C1B4B2" w14:textId="77777777" w:rsidTr="002F0CE3">
        <w:tc>
          <w:tcPr>
            <w:tcW w:w="749" w:type="pct"/>
            <w:shd w:val="clear" w:color="auto" w:fill="auto"/>
          </w:tcPr>
          <w:p w14:paraId="4E0D1CDF" w14:textId="56E3054E" w:rsidR="00276A0C" w:rsidRPr="00FF075C" w:rsidRDefault="000111EF">
            <w:pPr>
              <w:rPr>
                <w:szCs w:val="20"/>
              </w:rPr>
            </w:pPr>
            <w:r>
              <w:rPr>
                <w:szCs w:val="20"/>
              </w:rPr>
              <w:t>Customer</w:t>
            </w:r>
            <w:r w:rsidR="00276A0C" w:rsidRPr="00FF075C">
              <w:rPr>
                <w:szCs w:val="20"/>
              </w:rPr>
              <w:t>:</w:t>
            </w:r>
          </w:p>
        </w:tc>
        <w:tc>
          <w:tcPr>
            <w:tcW w:w="4251" w:type="pct"/>
            <w:shd w:val="clear" w:color="auto" w:fill="auto"/>
          </w:tcPr>
          <w:p w14:paraId="6819759B" w14:textId="19C169C9" w:rsidR="00276A0C" w:rsidRPr="00FF075C" w:rsidRDefault="0014539E">
            <w:pPr>
              <w:rPr>
                <w:szCs w:val="20"/>
              </w:rPr>
            </w:pPr>
            <w:r>
              <w:rPr>
                <w:szCs w:val="20"/>
              </w:rPr>
              <w:t>The customer check and clean the vending card and insert it properly.</w:t>
            </w:r>
          </w:p>
        </w:tc>
      </w:tr>
      <w:tr w:rsidR="00276A0C" w:rsidRPr="00FF075C" w14:paraId="384CBAB5" w14:textId="77777777" w:rsidTr="002F0CE3">
        <w:tc>
          <w:tcPr>
            <w:tcW w:w="749" w:type="pct"/>
            <w:shd w:val="clear" w:color="auto" w:fill="auto"/>
          </w:tcPr>
          <w:p w14:paraId="293DCE08" w14:textId="16AB9AE6" w:rsidR="00276A0C" w:rsidRPr="00FF075C" w:rsidRDefault="000111EF">
            <w:pPr>
              <w:rPr>
                <w:szCs w:val="20"/>
              </w:rPr>
            </w:pPr>
            <w:r>
              <w:rPr>
                <w:szCs w:val="20"/>
              </w:rPr>
              <w:t>System</w:t>
            </w:r>
            <w:r w:rsidR="0014539E">
              <w:rPr>
                <w:szCs w:val="20"/>
              </w:rPr>
              <w:t>:</w:t>
            </w:r>
          </w:p>
        </w:tc>
        <w:tc>
          <w:tcPr>
            <w:tcW w:w="4251" w:type="pct"/>
            <w:shd w:val="clear" w:color="auto" w:fill="auto"/>
          </w:tcPr>
          <w:p w14:paraId="4315D9AE" w14:textId="09909E06" w:rsidR="00276A0C" w:rsidRPr="00FF075C" w:rsidRDefault="00D92334">
            <w:pPr>
              <w:rPr>
                <w:szCs w:val="20"/>
              </w:rPr>
            </w:pPr>
            <w:r>
              <w:rPr>
                <w:szCs w:val="20"/>
              </w:rPr>
              <w:t xml:space="preserve">The </w:t>
            </w:r>
            <w:r w:rsidR="00C2291F">
              <w:rPr>
                <w:szCs w:val="20"/>
              </w:rPr>
              <w:t>system approve the card and allow the customer to choose the drink.</w:t>
            </w:r>
          </w:p>
        </w:tc>
      </w:tr>
    </w:tbl>
    <w:p w14:paraId="72A38B11" w14:textId="77777777" w:rsidR="00276A0C" w:rsidRDefault="00276A0C" w:rsidP="00276A0C">
      <w:pPr>
        <w:rPr>
          <w:szCs w:val="20"/>
        </w:rPr>
      </w:pPr>
    </w:p>
    <w:p w14:paraId="30C77A0F" w14:textId="74300C24" w:rsidR="00276A0C" w:rsidRDefault="00276A0C" w:rsidP="00032095">
      <w:pPr>
        <w:pStyle w:val="AlternativeFlow"/>
        <w:rPr>
          <w:szCs w:val="20"/>
        </w:rPr>
      </w:pPr>
      <w:bookmarkStart w:id="6" w:name="_Toc124270034"/>
      <w:r w:rsidRPr="00EA1B7E">
        <w:rPr>
          <w:i w:val="0"/>
          <w:iCs/>
        </w:rPr>
        <w:t xml:space="preserve">A2 </w:t>
      </w:r>
      <w:r w:rsidR="00195FA2" w:rsidRPr="00EA1B7E">
        <w:rPr>
          <w:i w:val="0"/>
          <w:iCs/>
        </w:rPr>
        <w:t>–</w:t>
      </w:r>
      <w:r w:rsidRPr="00EA1B7E">
        <w:rPr>
          <w:i w:val="0"/>
          <w:iCs/>
        </w:rPr>
        <w:t xml:space="preserve"> </w:t>
      </w:r>
      <w:bookmarkEnd w:id="6"/>
      <w:r w:rsidR="005D5A5C">
        <w:rPr>
          <w:i w:val="0"/>
          <w:iCs/>
        </w:rPr>
        <w:t>A</w:t>
      </w:r>
      <w:r w:rsidR="00AB1F5B">
        <w:rPr>
          <w:i w:val="0"/>
          <w:iCs/>
        </w:rPr>
        <w:t>uthentication</w:t>
      </w:r>
      <w:r w:rsidR="005D5A5C">
        <w:rPr>
          <w:i w:val="0"/>
          <w:iCs/>
        </w:rPr>
        <w:t xml:space="preserve"> failed </w:t>
      </w:r>
    </w:p>
    <w:p w14:paraId="6FA26405" w14:textId="77777777" w:rsidR="00276A0C" w:rsidRDefault="00276A0C" w:rsidP="00276A0C">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276A0C" w:rsidRPr="00FF075C" w14:paraId="0E41A040" w14:textId="77777777" w:rsidTr="002F0CE3">
        <w:tc>
          <w:tcPr>
            <w:tcW w:w="749" w:type="pct"/>
            <w:shd w:val="clear" w:color="auto" w:fill="auto"/>
          </w:tcPr>
          <w:p w14:paraId="43E3F419" w14:textId="77777777" w:rsidR="00276A0C" w:rsidRPr="00FF075C" w:rsidRDefault="00276A0C">
            <w:pPr>
              <w:rPr>
                <w:szCs w:val="20"/>
              </w:rPr>
            </w:pPr>
            <w:r w:rsidRPr="00FF075C">
              <w:rPr>
                <w:szCs w:val="20"/>
              </w:rPr>
              <w:t>System:</w:t>
            </w:r>
          </w:p>
        </w:tc>
        <w:tc>
          <w:tcPr>
            <w:tcW w:w="4251" w:type="pct"/>
            <w:shd w:val="clear" w:color="auto" w:fill="auto"/>
          </w:tcPr>
          <w:p w14:paraId="1B184CA9" w14:textId="59F6FEAE" w:rsidR="00276A0C" w:rsidRPr="00FF075C" w:rsidRDefault="005D5A5C">
            <w:pPr>
              <w:rPr>
                <w:szCs w:val="20"/>
              </w:rPr>
            </w:pPr>
            <w:r>
              <w:rPr>
                <w:szCs w:val="20"/>
              </w:rPr>
              <w:t>The system will require the customer to enter the correct pin</w:t>
            </w:r>
          </w:p>
        </w:tc>
      </w:tr>
      <w:tr w:rsidR="00276A0C" w:rsidRPr="00FF075C" w14:paraId="2311AADC" w14:textId="77777777" w:rsidTr="002F0CE3">
        <w:tc>
          <w:tcPr>
            <w:tcW w:w="749" w:type="pct"/>
            <w:shd w:val="clear" w:color="auto" w:fill="auto"/>
          </w:tcPr>
          <w:p w14:paraId="06AD7B37" w14:textId="45C357EC" w:rsidR="00276A0C" w:rsidRPr="00FF075C" w:rsidRDefault="005D5A5C">
            <w:pPr>
              <w:rPr>
                <w:szCs w:val="20"/>
              </w:rPr>
            </w:pPr>
            <w:r>
              <w:rPr>
                <w:szCs w:val="20"/>
              </w:rPr>
              <w:t>Customer</w:t>
            </w:r>
            <w:r w:rsidR="00276A0C" w:rsidRPr="00FF075C">
              <w:rPr>
                <w:szCs w:val="20"/>
              </w:rPr>
              <w:t>:</w:t>
            </w:r>
          </w:p>
        </w:tc>
        <w:tc>
          <w:tcPr>
            <w:tcW w:w="4251" w:type="pct"/>
            <w:shd w:val="clear" w:color="auto" w:fill="auto"/>
          </w:tcPr>
          <w:p w14:paraId="485C96CA" w14:textId="1132C6AB" w:rsidR="00276A0C" w:rsidRPr="00FF075C" w:rsidRDefault="005D5A5C">
            <w:pPr>
              <w:rPr>
                <w:szCs w:val="20"/>
              </w:rPr>
            </w:pPr>
            <w:r>
              <w:rPr>
                <w:szCs w:val="20"/>
              </w:rPr>
              <w:t>The customer enter the correct pin.</w:t>
            </w:r>
          </w:p>
        </w:tc>
      </w:tr>
      <w:tr w:rsidR="00276A0C" w:rsidRPr="00FF075C" w14:paraId="6295DAB1" w14:textId="77777777" w:rsidTr="002F0CE3">
        <w:tc>
          <w:tcPr>
            <w:tcW w:w="749" w:type="pct"/>
            <w:shd w:val="clear" w:color="auto" w:fill="auto"/>
          </w:tcPr>
          <w:p w14:paraId="77D48DD7" w14:textId="77777777" w:rsidR="00276A0C" w:rsidRPr="00FF075C" w:rsidRDefault="00276A0C">
            <w:pPr>
              <w:rPr>
                <w:szCs w:val="20"/>
              </w:rPr>
            </w:pPr>
            <w:r w:rsidRPr="00FF075C">
              <w:rPr>
                <w:szCs w:val="20"/>
              </w:rPr>
              <w:t>System:</w:t>
            </w:r>
          </w:p>
        </w:tc>
        <w:tc>
          <w:tcPr>
            <w:tcW w:w="4251" w:type="pct"/>
            <w:shd w:val="clear" w:color="auto" w:fill="auto"/>
          </w:tcPr>
          <w:p w14:paraId="30525BBB" w14:textId="4E3D1B7F" w:rsidR="00276A0C" w:rsidRPr="00FF075C" w:rsidRDefault="005D5A5C">
            <w:pPr>
              <w:rPr>
                <w:szCs w:val="20"/>
              </w:rPr>
            </w:pPr>
            <w:r>
              <w:rPr>
                <w:szCs w:val="20"/>
              </w:rPr>
              <w:t>The system approve the pin and display the balance and the available drink to the customer.</w:t>
            </w:r>
          </w:p>
        </w:tc>
      </w:tr>
    </w:tbl>
    <w:p w14:paraId="00D859A4" w14:textId="0FA62F7E" w:rsidR="002D0B96" w:rsidRDefault="002D0B96" w:rsidP="002D0B96"/>
    <w:p w14:paraId="30A07796" w14:textId="77777777" w:rsidR="00EA1B7E" w:rsidRPr="002D0B96" w:rsidRDefault="00EA1B7E" w:rsidP="002D0B96"/>
    <w:p w14:paraId="54A9B0B4" w14:textId="07FDF31F" w:rsidR="003A5570" w:rsidRDefault="003A5570" w:rsidP="003A5570">
      <w:pPr>
        <w:pStyle w:val="AlternativeFlow"/>
        <w:rPr>
          <w:szCs w:val="20"/>
        </w:rPr>
      </w:pPr>
      <w:r>
        <w:rPr>
          <w:i w:val="0"/>
          <w:iCs/>
        </w:rPr>
        <w:t>A3</w:t>
      </w:r>
      <w:r w:rsidRPr="00EA1B7E">
        <w:rPr>
          <w:i w:val="0"/>
          <w:iCs/>
        </w:rPr>
        <w:t xml:space="preserve"> – </w:t>
      </w:r>
      <w:r>
        <w:rPr>
          <w:i w:val="0"/>
          <w:iCs/>
        </w:rPr>
        <w:t>Low credit</w:t>
      </w:r>
      <w:r>
        <w:rPr>
          <w:i w:val="0"/>
          <w:iCs/>
        </w:rPr>
        <w:t xml:space="preserve"> </w:t>
      </w:r>
    </w:p>
    <w:p w14:paraId="0CECDEBB" w14:textId="77777777" w:rsidR="003A5570" w:rsidRDefault="003A5570" w:rsidP="003A5570">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3A5570" w:rsidRPr="00FF075C" w14:paraId="775B1E2A" w14:textId="77777777" w:rsidTr="008331C0">
        <w:tc>
          <w:tcPr>
            <w:tcW w:w="749" w:type="pct"/>
            <w:shd w:val="clear" w:color="auto" w:fill="auto"/>
          </w:tcPr>
          <w:p w14:paraId="762970A4" w14:textId="77777777" w:rsidR="003A5570" w:rsidRPr="00FF075C" w:rsidRDefault="003A5570" w:rsidP="008331C0">
            <w:pPr>
              <w:rPr>
                <w:szCs w:val="20"/>
              </w:rPr>
            </w:pPr>
            <w:r w:rsidRPr="00FF075C">
              <w:rPr>
                <w:szCs w:val="20"/>
              </w:rPr>
              <w:t>System:</w:t>
            </w:r>
          </w:p>
        </w:tc>
        <w:tc>
          <w:tcPr>
            <w:tcW w:w="4251" w:type="pct"/>
            <w:shd w:val="clear" w:color="auto" w:fill="auto"/>
          </w:tcPr>
          <w:p w14:paraId="2ED33313" w14:textId="2ED725B3" w:rsidR="003A5570" w:rsidRPr="00FF075C" w:rsidRDefault="003A5570" w:rsidP="008331C0">
            <w:pPr>
              <w:rPr>
                <w:szCs w:val="20"/>
              </w:rPr>
            </w:pPr>
            <w:r>
              <w:rPr>
                <w:szCs w:val="20"/>
              </w:rPr>
              <w:t>Display low credit and ask the customer to top Up.</w:t>
            </w:r>
          </w:p>
        </w:tc>
      </w:tr>
      <w:tr w:rsidR="003A5570" w:rsidRPr="00FF075C" w14:paraId="31FE4183" w14:textId="77777777" w:rsidTr="008331C0">
        <w:tc>
          <w:tcPr>
            <w:tcW w:w="749" w:type="pct"/>
            <w:shd w:val="clear" w:color="auto" w:fill="auto"/>
          </w:tcPr>
          <w:p w14:paraId="7DA12F49" w14:textId="77777777" w:rsidR="003A5570" w:rsidRPr="00FF075C" w:rsidRDefault="003A5570" w:rsidP="008331C0">
            <w:pPr>
              <w:rPr>
                <w:szCs w:val="20"/>
              </w:rPr>
            </w:pPr>
            <w:r>
              <w:rPr>
                <w:szCs w:val="20"/>
              </w:rPr>
              <w:t>Customer</w:t>
            </w:r>
            <w:r w:rsidRPr="00FF075C">
              <w:rPr>
                <w:szCs w:val="20"/>
              </w:rPr>
              <w:t>:</w:t>
            </w:r>
          </w:p>
        </w:tc>
        <w:tc>
          <w:tcPr>
            <w:tcW w:w="4251" w:type="pct"/>
            <w:shd w:val="clear" w:color="auto" w:fill="auto"/>
          </w:tcPr>
          <w:p w14:paraId="2B9FF171" w14:textId="2F4DCA65" w:rsidR="003A5570" w:rsidRPr="00FF075C" w:rsidRDefault="003A5570" w:rsidP="008331C0">
            <w:pPr>
              <w:rPr>
                <w:szCs w:val="20"/>
              </w:rPr>
            </w:pPr>
            <w:r>
              <w:rPr>
                <w:szCs w:val="20"/>
              </w:rPr>
              <w:t>Proceed to top up the vending card.</w:t>
            </w:r>
          </w:p>
        </w:tc>
      </w:tr>
    </w:tbl>
    <w:p w14:paraId="49226C79" w14:textId="77777777" w:rsidR="003A5570" w:rsidRDefault="003A5570" w:rsidP="003A5570"/>
    <w:p w14:paraId="29A46996" w14:textId="77777777" w:rsidR="006D65FC" w:rsidRDefault="006D65FC" w:rsidP="00735992">
      <w:pPr>
        <w:rPr>
          <w:szCs w:val="20"/>
        </w:rPr>
        <w:sectPr w:rsidR="006D65FC" w:rsidSect="00195FA2">
          <w:pgSz w:w="11906" w:h="16838"/>
          <w:pgMar w:top="1440" w:right="1440" w:bottom="1440" w:left="1440" w:header="709" w:footer="709" w:gutter="0"/>
          <w:cols w:space="708"/>
          <w:titlePg/>
          <w:docGrid w:linePitch="360"/>
        </w:sectPr>
      </w:pPr>
    </w:p>
    <w:p w14:paraId="4B2C7175" w14:textId="6FF6F691" w:rsidR="00360434" w:rsidRDefault="00BC53FB" w:rsidP="00BC53FB">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bookmarkStart w:id="7" w:name="_Toc124270035"/>
      <w:r>
        <w:lastRenderedPageBreak/>
        <w:t>UC2</w:t>
      </w:r>
      <w:bookmarkEnd w:id="7"/>
      <w:r w:rsidR="00237163">
        <w:t>: TOP UP</w:t>
      </w:r>
    </w:p>
    <w:p w14:paraId="2C1E6642" w14:textId="2EF05950" w:rsidR="00EA1B7E" w:rsidRPr="00EA1B7E" w:rsidRDefault="00EA1B7E" w:rsidP="00EA1B7E">
      <w:pPr>
        <w:pStyle w:val="BasicFlowHeading"/>
        <w:rPr>
          <w:i w:val="0"/>
          <w:iCs w:val="0"/>
        </w:rPr>
      </w:pPr>
      <w:bookmarkStart w:id="8" w:name="_Toc124270036"/>
      <w:r w:rsidRPr="00EA1B7E">
        <w:rPr>
          <w:i w:val="0"/>
          <w:iCs w:val="0"/>
        </w:rPr>
        <w:t>Basic Flow of Events</w:t>
      </w:r>
      <w:bookmarkEnd w:id="8"/>
    </w:p>
    <w:p w14:paraId="2432464A" w14:textId="68AAAF86" w:rsidR="00EA1B7E" w:rsidRDefault="00EA1B7E" w:rsidP="00EA1B7E">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EA1B7E" w:rsidRPr="00FF075C" w14:paraId="3D3B8A7F" w14:textId="77777777" w:rsidTr="002F0CE3">
        <w:tc>
          <w:tcPr>
            <w:tcW w:w="749" w:type="pct"/>
            <w:shd w:val="clear" w:color="auto" w:fill="auto"/>
          </w:tcPr>
          <w:p w14:paraId="37BF4D57" w14:textId="7E890435" w:rsidR="00EA1B7E" w:rsidRPr="00FF075C" w:rsidRDefault="00561C89" w:rsidP="00FE53B5">
            <w:pPr>
              <w:rPr>
                <w:szCs w:val="20"/>
              </w:rPr>
            </w:pPr>
            <w:r>
              <w:rPr>
                <w:szCs w:val="20"/>
              </w:rPr>
              <w:t>Customer</w:t>
            </w:r>
            <w:r w:rsidR="00237163">
              <w:rPr>
                <w:szCs w:val="20"/>
              </w:rPr>
              <w:t>:</w:t>
            </w:r>
          </w:p>
        </w:tc>
        <w:tc>
          <w:tcPr>
            <w:tcW w:w="4251" w:type="pct"/>
            <w:shd w:val="clear" w:color="auto" w:fill="auto"/>
          </w:tcPr>
          <w:p w14:paraId="4106CEE2" w14:textId="26D13075" w:rsidR="00EA1B7E" w:rsidRPr="00FF075C" w:rsidRDefault="00561C89" w:rsidP="00561C89">
            <w:pPr>
              <w:rPr>
                <w:szCs w:val="20"/>
              </w:rPr>
            </w:pPr>
            <w:r>
              <w:rPr>
                <w:szCs w:val="20"/>
              </w:rPr>
              <w:t>The customer initiate the use case by inserting their vending card into the machine.</w:t>
            </w:r>
            <w:r w:rsidR="009E1D28">
              <w:rPr>
                <w:szCs w:val="20"/>
              </w:rPr>
              <w:t xml:space="preserve"> </w:t>
            </w:r>
          </w:p>
        </w:tc>
      </w:tr>
      <w:tr w:rsidR="00561C89" w:rsidRPr="00FF075C" w14:paraId="01B5A2B3" w14:textId="77777777" w:rsidTr="002F0CE3">
        <w:tc>
          <w:tcPr>
            <w:tcW w:w="749" w:type="pct"/>
            <w:shd w:val="clear" w:color="auto" w:fill="auto"/>
          </w:tcPr>
          <w:p w14:paraId="3B379ABC" w14:textId="09B0B2AB" w:rsidR="00561C89" w:rsidRDefault="00561C89" w:rsidP="00FE53B5">
            <w:pPr>
              <w:rPr>
                <w:szCs w:val="20"/>
              </w:rPr>
            </w:pPr>
            <w:r>
              <w:rPr>
                <w:szCs w:val="20"/>
              </w:rPr>
              <w:t>System</w:t>
            </w:r>
            <w:r>
              <w:rPr>
                <w:szCs w:val="20"/>
              </w:rPr>
              <w:t>:</w:t>
            </w:r>
          </w:p>
        </w:tc>
        <w:tc>
          <w:tcPr>
            <w:tcW w:w="4251" w:type="pct"/>
            <w:shd w:val="clear" w:color="auto" w:fill="auto"/>
          </w:tcPr>
          <w:p w14:paraId="5F37FB6E" w14:textId="793E50C1" w:rsidR="00561C89" w:rsidRDefault="00561C89" w:rsidP="00561C89">
            <w:pPr>
              <w:rPr>
                <w:szCs w:val="20"/>
              </w:rPr>
            </w:pPr>
            <w:r>
              <w:rPr>
                <w:szCs w:val="20"/>
              </w:rPr>
              <w:t>The machine will authorize the card for transaction.</w:t>
            </w:r>
            <w:r w:rsidR="001F693C">
              <w:rPr>
                <w:szCs w:val="20"/>
              </w:rPr>
              <w:t>(A1)</w:t>
            </w:r>
          </w:p>
        </w:tc>
      </w:tr>
      <w:tr w:rsidR="00EA1B7E" w:rsidRPr="00FF075C" w14:paraId="4127DFFB" w14:textId="77777777" w:rsidTr="00D1264F">
        <w:trPr>
          <w:trHeight w:val="251"/>
        </w:trPr>
        <w:tc>
          <w:tcPr>
            <w:tcW w:w="749" w:type="pct"/>
            <w:shd w:val="clear" w:color="auto" w:fill="auto"/>
          </w:tcPr>
          <w:p w14:paraId="303CEE2C" w14:textId="4BB17835" w:rsidR="00EA1B7E" w:rsidRPr="00FF075C" w:rsidRDefault="00561C89" w:rsidP="00FE53B5">
            <w:pPr>
              <w:rPr>
                <w:szCs w:val="20"/>
              </w:rPr>
            </w:pPr>
            <w:r>
              <w:rPr>
                <w:szCs w:val="20"/>
              </w:rPr>
              <w:t>Customer:</w:t>
            </w:r>
          </w:p>
        </w:tc>
        <w:tc>
          <w:tcPr>
            <w:tcW w:w="4251" w:type="pct"/>
            <w:shd w:val="clear" w:color="auto" w:fill="auto"/>
          </w:tcPr>
          <w:p w14:paraId="2C89E521" w14:textId="406C73DC" w:rsidR="009E1D28" w:rsidRPr="00FF075C" w:rsidRDefault="00F31516" w:rsidP="00F02B9D">
            <w:pPr>
              <w:rPr>
                <w:szCs w:val="20"/>
              </w:rPr>
            </w:pPr>
            <w:r w:rsidRPr="00F31516">
              <w:rPr>
                <w:szCs w:val="20"/>
              </w:rPr>
              <w:t>To top up, the customer enters their bank credit card information.</w:t>
            </w:r>
          </w:p>
        </w:tc>
      </w:tr>
      <w:tr w:rsidR="00561C89" w:rsidRPr="00FF075C" w14:paraId="637FFB6F" w14:textId="77777777" w:rsidTr="00D1264F">
        <w:trPr>
          <w:trHeight w:val="255"/>
        </w:trPr>
        <w:tc>
          <w:tcPr>
            <w:tcW w:w="749" w:type="pct"/>
            <w:shd w:val="clear" w:color="auto" w:fill="auto"/>
          </w:tcPr>
          <w:p w14:paraId="18E91C17" w14:textId="3FF39EF5" w:rsidR="00561C89" w:rsidRDefault="00F31516" w:rsidP="00FE53B5">
            <w:pPr>
              <w:rPr>
                <w:szCs w:val="20"/>
              </w:rPr>
            </w:pPr>
            <w:r>
              <w:rPr>
                <w:szCs w:val="20"/>
              </w:rPr>
              <w:t>System :</w:t>
            </w:r>
          </w:p>
        </w:tc>
        <w:tc>
          <w:tcPr>
            <w:tcW w:w="4251" w:type="pct"/>
            <w:shd w:val="clear" w:color="auto" w:fill="auto"/>
          </w:tcPr>
          <w:p w14:paraId="41E75A4C" w14:textId="1E19C750" w:rsidR="00561C89" w:rsidRDefault="00BF668A" w:rsidP="00BF668A">
            <w:pPr>
              <w:rPr>
                <w:szCs w:val="20"/>
              </w:rPr>
            </w:pPr>
            <w:r>
              <w:rPr>
                <w:szCs w:val="20"/>
              </w:rPr>
              <w:t>The system s</w:t>
            </w:r>
            <w:r w:rsidR="00F31516">
              <w:rPr>
                <w:szCs w:val="20"/>
              </w:rPr>
              <w:t>ends the</w:t>
            </w:r>
            <w:r>
              <w:rPr>
                <w:szCs w:val="20"/>
              </w:rPr>
              <w:t xml:space="preserve"> customers bank</w:t>
            </w:r>
            <w:r w:rsidR="00F31516">
              <w:rPr>
                <w:szCs w:val="20"/>
              </w:rPr>
              <w:t xml:space="preserve"> details to the payment server </w:t>
            </w:r>
            <w:r w:rsidR="00AB1F5B">
              <w:rPr>
                <w:szCs w:val="20"/>
              </w:rPr>
              <w:t>for verification</w:t>
            </w:r>
            <w:r w:rsidR="00F31516">
              <w:rPr>
                <w:szCs w:val="20"/>
              </w:rPr>
              <w:t>.</w:t>
            </w:r>
          </w:p>
        </w:tc>
      </w:tr>
      <w:tr w:rsidR="00D1264F" w:rsidRPr="00FF075C" w14:paraId="41D5C81C" w14:textId="77777777" w:rsidTr="00D1264F">
        <w:trPr>
          <w:trHeight w:val="259"/>
        </w:trPr>
        <w:tc>
          <w:tcPr>
            <w:tcW w:w="749" w:type="pct"/>
            <w:shd w:val="clear" w:color="auto" w:fill="auto"/>
          </w:tcPr>
          <w:p w14:paraId="2E0EE16B" w14:textId="37E1E04E" w:rsidR="00D1264F" w:rsidRDefault="00F31516" w:rsidP="00FE53B5">
            <w:pPr>
              <w:rPr>
                <w:szCs w:val="20"/>
              </w:rPr>
            </w:pPr>
            <w:r>
              <w:rPr>
                <w:szCs w:val="20"/>
              </w:rPr>
              <w:t>Payment server :</w:t>
            </w:r>
          </w:p>
        </w:tc>
        <w:tc>
          <w:tcPr>
            <w:tcW w:w="4251" w:type="pct"/>
            <w:shd w:val="clear" w:color="auto" w:fill="auto"/>
          </w:tcPr>
          <w:p w14:paraId="0BEA97FF" w14:textId="7BF63D8F" w:rsidR="00D1264F" w:rsidRDefault="00BF668A" w:rsidP="00BF668A">
            <w:pPr>
              <w:rPr>
                <w:szCs w:val="20"/>
              </w:rPr>
            </w:pPr>
            <w:r>
              <w:rPr>
                <w:szCs w:val="20"/>
              </w:rPr>
              <w:t xml:space="preserve">The payment server process the request and complete the transaction by toping up the customer’s vending card with </w:t>
            </w:r>
            <w:r w:rsidR="00AB1F5B">
              <w:rPr>
                <w:szCs w:val="20"/>
              </w:rPr>
              <w:t>£</w:t>
            </w:r>
            <w:r>
              <w:rPr>
                <w:szCs w:val="20"/>
              </w:rPr>
              <w:t>30 maximum</w:t>
            </w:r>
            <w:r w:rsidR="00AB1F5B">
              <w:rPr>
                <w:szCs w:val="20"/>
              </w:rPr>
              <w:t>.</w:t>
            </w:r>
            <w:r w:rsidR="0022117F">
              <w:rPr>
                <w:szCs w:val="20"/>
              </w:rPr>
              <w:t>(A2)</w:t>
            </w:r>
          </w:p>
        </w:tc>
      </w:tr>
      <w:tr w:rsidR="00D1264F" w:rsidRPr="00FF075C" w14:paraId="17642255" w14:textId="77777777" w:rsidTr="00291A81">
        <w:trPr>
          <w:trHeight w:val="299"/>
        </w:trPr>
        <w:tc>
          <w:tcPr>
            <w:tcW w:w="749" w:type="pct"/>
            <w:shd w:val="clear" w:color="auto" w:fill="auto"/>
          </w:tcPr>
          <w:p w14:paraId="2BCECB21" w14:textId="485729B8" w:rsidR="00D1264F" w:rsidRDefault="003A5570" w:rsidP="00FE53B5">
            <w:pPr>
              <w:rPr>
                <w:szCs w:val="20"/>
              </w:rPr>
            </w:pPr>
            <w:r>
              <w:rPr>
                <w:szCs w:val="20"/>
              </w:rPr>
              <w:t>S</w:t>
            </w:r>
            <w:r w:rsidR="00AB1F5B">
              <w:rPr>
                <w:szCs w:val="20"/>
              </w:rPr>
              <w:t>y</w:t>
            </w:r>
            <w:r>
              <w:rPr>
                <w:szCs w:val="20"/>
              </w:rPr>
              <w:t>stem :</w:t>
            </w:r>
          </w:p>
        </w:tc>
        <w:tc>
          <w:tcPr>
            <w:tcW w:w="4251" w:type="pct"/>
            <w:shd w:val="clear" w:color="auto" w:fill="auto"/>
          </w:tcPr>
          <w:p w14:paraId="375372B4" w14:textId="341E3EED" w:rsidR="00D1264F" w:rsidRDefault="003A5570" w:rsidP="00BF668A">
            <w:pPr>
              <w:rPr>
                <w:szCs w:val="20"/>
              </w:rPr>
            </w:pPr>
            <w:r>
              <w:rPr>
                <w:szCs w:val="20"/>
              </w:rPr>
              <w:t xml:space="preserve">The </w:t>
            </w:r>
            <w:r w:rsidR="001F693C">
              <w:rPr>
                <w:szCs w:val="20"/>
              </w:rPr>
              <w:t xml:space="preserve">system then </w:t>
            </w:r>
            <w:r w:rsidR="00BF668A">
              <w:rPr>
                <w:szCs w:val="20"/>
              </w:rPr>
              <w:t>display a successful top up to their account.</w:t>
            </w:r>
          </w:p>
        </w:tc>
      </w:tr>
    </w:tbl>
    <w:p w14:paraId="554F1EC9" w14:textId="77777777" w:rsidR="00EA1B7E" w:rsidRDefault="00EA1B7E" w:rsidP="00EA1B7E">
      <w:pPr>
        <w:rPr>
          <w:szCs w:val="20"/>
        </w:rPr>
      </w:pPr>
    </w:p>
    <w:p w14:paraId="07F6979C" w14:textId="77777777" w:rsidR="00EA1B7E" w:rsidRPr="00EA1B7E" w:rsidRDefault="00EA1B7E" w:rsidP="00EA1B7E">
      <w:pPr>
        <w:pStyle w:val="AlternativeFlowsHeading"/>
        <w:rPr>
          <w:i w:val="0"/>
          <w:iCs w:val="0"/>
        </w:rPr>
      </w:pPr>
      <w:bookmarkStart w:id="9" w:name="_Toc124270037"/>
      <w:r w:rsidRPr="00EA1B7E">
        <w:rPr>
          <w:i w:val="0"/>
          <w:iCs w:val="0"/>
        </w:rPr>
        <w:t>Alternative Flows</w:t>
      </w:r>
      <w:bookmarkEnd w:id="9"/>
    </w:p>
    <w:p w14:paraId="1A22E4F6" w14:textId="77777777" w:rsidR="00EA1B7E" w:rsidRPr="00195FA2" w:rsidRDefault="00EA1B7E" w:rsidP="00EA1B7E">
      <w:pPr>
        <w:rPr>
          <w:sz w:val="6"/>
          <w:szCs w:val="6"/>
        </w:rPr>
      </w:pPr>
    </w:p>
    <w:p w14:paraId="3BC31E95" w14:textId="26881799" w:rsidR="00EA1B7E" w:rsidRPr="001F693C" w:rsidRDefault="00EA1B7E" w:rsidP="001F693C">
      <w:pPr>
        <w:pStyle w:val="AlternativeFlow"/>
        <w:rPr>
          <w:i w:val="0"/>
          <w:iCs/>
        </w:rPr>
      </w:pPr>
      <w:bookmarkStart w:id="10" w:name="_Toc124270038"/>
      <w:r w:rsidRPr="00EA1B7E">
        <w:rPr>
          <w:i w:val="0"/>
          <w:iCs/>
        </w:rPr>
        <w:t xml:space="preserve">A1 – </w:t>
      </w:r>
      <w:bookmarkEnd w:id="10"/>
      <w:r w:rsidR="001F693C">
        <w:rPr>
          <w:i w:val="0"/>
          <w:iCs/>
        </w:rPr>
        <w:t>card authentication failed.</w:t>
      </w:r>
    </w:p>
    <w:p w14:paraId="4778FBC4" w14:textId="77777777" w:rsidR="00EA1B7E" w:rsidRDefault="00EA1B7E" w:rsidP="00EA1B7E">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EA1B7E" w:rsidRPr="00FF075C" w14:paraId="3F432DF3" w14:textId="77777777" w:rsidTr="002F0CE3">
        <w:tc>
          <w:tcPr>
            <w:tcW w:w="749" w:type="pct"/>
            <w:shd w:val="clear" w:color="auto" w:fill="auto"/>
          </w:tcPr>
          <w:p w14:paraId="075F6C8B" w14:textId="2875BA1B" w:rsidR="00EA1B7E" w:rsidRPr="00FF075C" w:rsidRDefault="001F693C" w:rsidP="00FE53B5">
            <w:pPr>
              <w:rPr>
                <w:szCs w:val="20"/>
              </w:rPr>
            </w:pPr>
            <w:r>
              <w:rPr>
                <w:szCs w:val="20"/>
              </w:rPr>
              <w:t>Customer :</w:t>
            </w:r>
          </w:p>
        </w:tc>
        <w:tc>
          <w:tcPr>
            <w:tcW w:w="4251" w:type="pct"/>
            <w:shd w:val="clear" w:color="auto" w:fill="auto"/>
          </w:tcPr>
          <w:p w14:paraId="72D3B7E8" w14:textId="5BA9AB58" w:rsidR="00EA1B7E" w:rsidRPr="00FF075C" w:rsidRDefault="001F693C" w:rsidP="00FE53B5">
            <w:pPr>
              <w:rPr>
                <w:szCs w:val="20"/>
              </w:rPr>
            </w:pPr>
            <w:r>
              <w:rPr>
                <w:szCs w:val="20"/>
              </w:rPr>
              <w:t>Enter the correct pin</w:t>
            </w:r>
            <w:r w:rsidR="00BF668A">
              <w:rPr>
                <w:szCs w:val="20"/>
              </w:rPr>
              <w:t xml:space="preserve">. </w:t>
            </w:r>
          </w:p>
        </w:tc>
      </w:tr>
      <w:tr w:rsidR="00EA1B7E" w:rsidRPr="00FF075C" w14:paraId="29CF7378" w14:textId="77777777" w:rsidTr="002F0CE3">
        <w:tc>
          <w:tcPr>
            <w:tcW w:w="749" w:type="pct"/>
            <w:shd w:val="clear" w:color="auto" w:fill="auto"/>
          </w:tcPr>
          <w:p w14:paraId="0F46A80F" w14:textId="6D6C76E3" w:rsidR="00EA1B7E" w:rsidRPr="00FF075C" w:rsidRDefault="001F693C" w:rsidP="00FE53B5">
            <w:pPr>
              <w:rPr>
                <w:szCs w:val="20"/>
              </w:rPr>
            </w:pPr>
            <w:r>
              <w:rPr>
                <w:szCs w:val="20"/>
              </w:rPr>
              <w:t>System:</w:t>
            </w:r>
          </w:p>
        </w:tc>
        <w:tc>
          <w:tcPr>
            <w:tcW w:w="4251" w:type="pct"/>
            <w:shd w:val="clear" w:color="auto" w:fill="auto"/>
          </w:tcPr>
          <w:p w14:paraId="24AA06B1" w14:textId="40280676" w:rsidR="00EA1B7E" w:rsidRPr="00FF075C" w:rsidRDefault="00BF668A" w:rsidP="00FE53B5">
            <w:pPr>
              <w:rPr>
                <w:szCs w:val="20"/>
              </w:rPr>
            </w:pPr>
            <w:r>
              <w:rPr>
                <w:szCs w:val="20"/>
              </w:rPr>
              <w:t xml:space="preserve">They system approve and continue the process. </w:t>
            </w:r>
          </w:p>
        </w:tc>
      </w:tr>
    </w:tbl>
    <w:p w14:paraId="43CC56BA" w14:textId="77777777" w:rsidR="00EA1B7E" w:rsidRDefault="00EA1B7E" w:rsidP="00EA1B7E">
      <w:pPr>
        <w:rPr>
          <w:szCs w:val="20"/>
        </w:rPr>
      </w:pPr>
    </w:p>
    <w:p w14:paraId="446DF2C6" w14:textId="23959752" w:rsidR="00EA1B7E" w:rsidRPr="0022117F" w:rsidRDefault="00EA1B7E" w:rsidP="0022117F">
      <w:pPr>
        <w:pStyle w:val="AlternativeFlow"/>
        <w:rPr>
          <w:i w:val="0"/>
          <w:iCs/>
        </w:rPr>
      </w:pPr>
      <w:bookmarkStart w:id="11" w:name="_Toc124270039"/>
      <w:r w:rsidRPr="00EA1B7E">
        <w:rPr>
          <w:i w:val="0"/>
          <w:iCs/>
        </w:rPr>
        <w:t>A2 –</w:t>
      </w:r>
      <w:bookmarkEnd w:id="11"/>
      <w:r w:rsidR="0022117F">
        <w:rPr>
          <w:i w:val="0"/>
          <w:iCs/>
        </w:rPr>
        <w:t xml:space="preserve"> Declined transaction</w:t>
      </w:r>
    </w:p>
    <w:p w14:paraId="490779BC" w14:textId="77777777" w:rsidR="00EA1B7E" w:rsidRDefault="00EA1B7E" w:rsidP="00EA1B7E">
      <w:pPr>
        <w:rPr>
          <w:szCs w:val="20"/>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351"/>
        <w:gridCol w:w="7665"/>
      </w:tblGrid>
      <w:tr w:rsidR="00EA1B7E" w:rsidRPr="00FF075C" w14:paraId="24A8FD6B" w14:textId="77777777" w:rsidTr="002F0CE3">
        <w:tc>
          <w:tcPr>
            <w:tcW w:w="749" w:type="pct"/>
            <w:shd w:val="clear" w:color="auto" w:fill="auto"/>
          </w:tcPr>
          <w:p w14:paraId="3ED5F90A" w14:textId="228FB60A" w:rsidR="00EA1B7E" w:rsidRPr="00FF075C" w:rsidRDefault="0022117F" w:rsidP="00FE53B5">
            <w:pPr>
              <w:rPr>
                <w:szCs w:val="20"/>
              </w:rPr>
            </w:pPr>
            <w:r>
              <w:rPr>
                <w:szCs w:val="20"/>
              </w:rPr>
              <w:t>Payment server:</w:t>
            </w:r>
          </w:p>
        </w:tc>
        <w:tc>
          <w:tcPr>
            <w:tcW w:w="4251" w:type="pct"/>
            <w:shd w:val="clear" w:color="auto" w:fill="auto"/>
          </w:tcPr>
          <w:p w14:paraId="31BFC302" w14:textId="1DC8F807" w:rsidR="00EA1B7E" w:rsidRPr="00FF075C" w:rsidRDefault="0022117F" w:rsidP="00FE53B5">
            <w:pPr>
              <w:rPr>
                <w:szCs w:val="20"/>
              </w:rPr>
            </w:pPr>
            <w:r>
              <w:rPr>
                <w:szCs w:val="20"/>
              </w:rPr>
              <w:t xml:space="preserve">The payment server send error message to the vending machine. </w:t>
            </w:r>
          </w:p>
        </w:tc>
      </w:tr>
      <w:tr w:rsidR="00EA1B7E" w:rsidRPr="00FF075C" w14:paraId="577DD707" w14:textId="77777777" w:rsidTr="002F0CE3">
        <w:tc>
          <w:tcPr>
            <w:tcW w:w="749" w:type="pct"/>
            <w:shd w:val="clear" w:color="auto" w:fill="auto"/>
          </w:tcPr>
          <w:p w14:paraId="020EB59C" w14:textId="3D3C03AE" w:rsidR="00EA1B7E" w:rsidRPr="00FF075C" w:rsidRDefault="0022117F" w:rsidP="00FE53B5">
            <w:pPr>
              <w:rPr>
                <w:szCs w:val="20"/>
              </w:rPr>
            </w:pPr>
            <w:r>
              <w:rPr>
                <w:szCs w:val="20"/>
              </w:rPr>
              <w:t>System:</w:t>
            </w:r>
          </w:p>
        </w:tc>
        <w:tc>
          <w:tcPr>
            <w:tcW w:w="4251" w:type="pct"/>
            <w:shd w:val="clear" w:color="auto" w:fill="auto"/>
          </w:tcPr>
          <w:p w14:paraId="0959DCF2" w14:textId="413F4D16" w:rsidR="00EA1B7E" w:rsidRPr="00FF075C" w:rsidRDefault="0022117F" w:rsidP="00FE53B5">
            <w:pPr>
              <w:rPr>
                <w:szCs w:val="20"/>
              </w:rPr>
            </w:pPr>
            <w:r>
              <w:rPr>
                <w:szCs w:val="20"/>
              </w:rPr>
              <w:t>The system displays the error message to the customer.</w:t>
            </w:r>
          </w:p>
        </w:tc>
      </w:tr>
      <w:tr w:rsidR="00EA1B7E" w:rsidRPr="00FF075C" w14:paraId="112C3659" w14:textId="77777777" w:rsidTr="002F0CE3">
        <w:tc>
          <w:tcPr>
            <w:tcW w:w="749" w:type="pct"/>
            <w:shd w:val="clear" w:color="auto" w:fill="auto"/>
          </w:tcPr>
          <w:p w14:paraId="11AF1156" w14:textId="4ECB2171" w:rsidR="00EA1B7E" w:rsidRPr="00FF075C" w:rsidRDefault="0022117F" w:rsidP="00FE53B5">
            <w:pPr>
              <w:rPr>
                <w:szCs w:val="20"/>
              </w:rPr>
            </w:pPr>
            <w:r>
              <w:rPr>
                <w:szCs w:val="20"/>
              </w:rPr>
              <w:t>Customer:</w:t>
            </w:r>
          </w:p>
        </w:tc>
        <w:tc>
          <w:tcPr>
            <w:tcW w:w="4251" w:type="pct"/>
            <w:shd w:val="clear" w:color="auto" w:fill="auto"/>
          </w:tcPr>
          <w:p w14:paraId="0438C6B8" w14:textId="06249C36" w:rsidR="00EA1B7E" w:rsidRPr="00FF075C" w:rsidRDefault="0022117F" w:rsidP="00FE53B5">
            <w:pPr>
              <w:rPr>
                <w:szCs w:val="20"/>
              </w:rPr>
            </w:pPr>
            <w:r>
              <w:rPr>
                <w:szCs w:val="20"/>
              </w:rPr>
              <w:t>Enter the correct bank details.</w:t>
            </w:r>
          </w:p>
        </w:tc>
      </w:tr>
      <w:tr w:rsidR="0022117F" w:rsidRPr="00FF075C" w14:paraId="36D00765" w14:textId="77777777" w:rsidTr="002F0CE3">
        <w:tc>
          <w:tcPr>
            <w:tcW w:w="749" w:type="pct"/>
            <w:shd w:val="clear" w:color="auto" w:fill="auto"/>
          </w:tcPr>
          <w:p w14:paraId="0026EA2B" w14:textId="5CC1CFC6" w:rsidR="0022117F" w:rsidRDefault="002151D8" w:rsidP="00FE53B5">
            <w:pPr>
              <w:rPr>
                <w:szCs w:val="20"/>
              </w:rPr>
            </w:pPr>
            <w:r>
              <w:rPr>
                <w:szCs w:val="20"/>
              </w:rPr>
              <w:t>System :</w:t>
            </w:r>
          </w:p>
        </w:tc>
        <w:tc>
          <w:tcPr>
            <w:tcW w:w="4251" w:type="pct"/>
            <w:shd w:val="clear" w:color="auto" w:fill="auto"/>
          </w:tcPr>
          <w:p w14:paraId="6FF2205A" w14:textId="2840F0B1" w:rsidR="0022117F" w:rsidRDefault="002151D8" w:rsidP="00FE53B5">
            <w:pPr>
              <w:rPr>
                <w:szCs w:val="20"/>
              </w:rPr>
            </w:pPr>
            <w:r>
              <w:rPr>
                <w:szCs w:val="20"/>
              </w:rPr>
              <w:t xml:space="preserve"> </w:t>
            </w:r>
            <w:r>
              <w:rPr>
                <w:szCs w:val="20"/>
              </w:rPr>
              <w:t>The system sends the customers bank details to the payment server for verification</w:t>
            </w:r>
            <w:r>
              <w:rPr>
                <w:szCs w:val="20"/>
              </w:rPr>
              <w:t>.</w:t>
            </w:r>
          </w:p>
        </w:tc>
      </w:tr>
      <w:tr w:rsidR="002151D8" w:rsidRPr="00FF075C" w14:paraId="31B6B6F2" w14:textId="77777777" w:rsidTr="002F0CE3">
        <w:tc>
          <w:tcPr>
            <w:tcW w:w="749" w:type="pct"/>
            <w:shd w:val="clear" w:color="auto" w:fill="auto"/>
          </w:tcPr>
          <w:p w14:paraId="5701C1BD" w14:textId="55292359" w:rsidR="002151D8" w:rsidRDefault="002151D8" w:rsidP="00FE53B5">
            <w:pPr>
              <w:rPr>
                <w:szCs w:val="20"/>
              </w:rPr>
            </w:pPr>
            <w:r>
              <w:rPr>
                <w:szCs w:val="20"/>
              </w:rPr>
              <w:t>Payment server:</w:t>
            </w:r>
          </w:p>
        </w:tc>
        <w:tc>
          <w:tcPr>
            <w:tcW w:w="4251" w:type="pct"/>
            <w:shd w:val="clear" w:color="auto" w:fill="auto"/>
          </w:tcPr>
          <w:p w14:paraId="797251BD" w14:textId="703018EC" w:rsidR="002151D8" w:rsidRDefault="002151D8" w:rsidP="00FE53B5">
            <w:pPr>
              <w:rPr>
                <w:szCs w:val="20"/>
              </w:rPr>
            </w:pPr>
            <w:r>
              <w:rPr>
                <w:szCs w:val="20"/>
              </w:rPr>
              <w:t xml:space="preserve">Approves </w:t>
            </w:r>
            <w:r w:rsidR="00BF26D1">
              <w:rPr>
                <w:szCs w:val="20"/>
              </w:rPr>
              <w:t>the transaction</w:t>
            </w:r>
            <w:r>
              <w:rPr>
                <w:szCs w:val="20"/>
              </w:rPr>
              <w:t>.</w:t>
            </w:r>
          </w:p>
        </w:tc>
      </w:tr>
    </w:tbl>
    <w:p w14:paraId="682D9BF8" w14:textId="77777777" w:rsidR="00EA1B7E" w:rsidRDefault="00EA1B7E" w:rsidP="00EA1B7E">
      <w:pPr>
        <w:rPr>
          <w:szCs w:val="20"/>
        </w:rPr>
      </w:pPr>
    </w:p>
    <w:p w14:paraId="509EC2A1" w14:textId="701BC14C" w:rsidR="00EA1B7E" w:rsidRDefault="00EA1B7E" w:rsidP="00EA1B7E"/>
    <w:p w14:paraId="73D363BD" w14:textId="77777777" w:rsidR="00EA1B7E" w:rsidRPr="002D0B96" w:rsidRDefault="00EA1B7E" w:rsidP="00EA1B7E"/>
    <w:p w14:paraId="50E88E27" w14:textId="77777777" w:rsidR="006D65FC" w:rsidRDefault="006D65FC">
      <w:pPr>
        <w:rPr>
          <w:szCs w:val="20"/>
        </w:rPr>
        <w:sectPr w:rsidR="006D65FC" w:rsidSect="00195FA2">
          <w:pgSz w:w="11906" w:h="16838"/>
          <w:pgMar w:top="1440" w:right="1440" w:bottom="1440" w:left="1440" w:header="709" w:footer="709" w:gutter="0"/>
          <w:cols w:space="708"/>
          <w:titlePg/>
          <w:docGrid w:linePitch="360"/>
        </w:sectPr>
      </w:pPr>
    </w:p>
    <w:p w14:paraId="242613C4" w14:textId="68AD4122" w:rsidR="00A250C1" w:rsidRDefault="006D65FC" w:rsidP="006D65FC">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bookmarkStart w:id="12" w:name="_Toc124270040"/>
      <w:r>
        <w:lastRenderedPageBreak/>
        <w:t>UC3</w:t>
      </w:r>
      <w:bookmarkEnd w:id="12"/>
      <w:r w:rsidR="00772A8B">
        <w:t>:</w:t>
      </w:r>
      <w:r w:rsidR="00AC49E4">
        <w:t xml:space="preserve"> Dispense Water</w:t>
      </w:r>
    </w:p>
    <w:p w14:paraId="42198675" w14:textId="2943E4C1" w:rsidR="00AC49E4" w:rsidRPr="00EA1B7E" w:rsidRDefault="00AC49E4" w:rsidP="00AC49E4">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555"/>
        <w:gridCol w:w="7461"/>
      </w:tblGrid>
      <w:tr w:rsidR="00F70A54" w14:paraId="4BBB6A4C" w14:textId="77777777" w:rsidTr="00BF26D1">
        <w:tc>
          <w:tcPr>
            <w:tcW w:w="1555" w:type="dxa"/>
          </w:tcPr>
          <w:p w14:paraId="506E5D83" w14:textId="7263A5B5" w:rsidR="00F70A54" w:rsidRDefault="00F70A54" w:rsidP="00AC49E4">
            <w:pPr>
              <w:rPr>
                <w:szCs w:val="20"/>
              </w:rPr>
            </w:pPr>
            <w:r>
              <w:rPr>
                <w:szCs w:val="20"/>
              </w:rPr>
              <w:t>Main water supply :</w:t>
            </w:r>
          </w:p>
        </w:tc>
        <w:tc>
          <w:tcPr>
            <w:tcW w:w="7461" w:type="dxa"/>
          </w:tcPr>
          <w:p w14:paraId="35063F69" w14:textId="1CDE22FA" w:rsidR="00F70A54" w:rsidRDefault="00F70A54" w:rsidP="00AC49E4">
            <w:pPr>
              <w:rPr>
                <w:szCs w:val="20"/>
              </w:rPr>
            </w:pPr>
            <w:r>
              <w:rPr>
                <w:szCs w:val="20"/>
              </w:rPr>
              <w:t xml:space="preserve">The main water supply supplies water to the vending machine. </w:t>
            </w:r>
            <w:r w:rsidR="002151D8">
              <w:rPr>
                <w:szCs w:val="20"/>
              </w:rPr>
              <w:t>(A1)</w:t>
            </w:r>
          </w:p>
        </w:tc>
      </w:tr>
      <w:tr w:rsidR="00F70A54" w14:paraId="78D12A72" w14:textId="77777777" w:rsidTr="00BF26D1">
        <w:tc>
          <w:tcPr>
            <w:tcW w:w="1555" w:type="dxa"/>
          </w:tcPr>
          <w:p w14:paraId="0B42F225" w14:textId="4746A4A2" w:rsidR="00F70A54" w:rsidRDefault="00F70A54" w:rsidP="00AC49E4">
            <w:pPr>
              <w:rPr>
                <w:szCs w:val="20"/>
              </w:rPr>
            </w:pPr>
            <w:r>
              <w:rPr>
                <w:szCs w:val="20"/>
              </w:rPr>
              <w:t>System :</w:t>
            </w:r>
          </w:p>
        </w:tc>
        <w:tc>
          <w:tcPr>
            <w:tcW w:w="7461" w:type="dxa"/>
          </w:tcPr>
          <w:p w14:paraId="22502CBE" w14:textId="79D00C5E" w:rsidR="00F70A54" w:rsidRDefault="00F70A54" w:rsidP="00AC49E4">
            <w:pPr>
              <w:rPr>
                <w:szCs w:val="20"/>
              </w:rPr>
            </w:pPr>
            <w:r w:rsidRPr="00F70A54">
              <w:rPr>
                <w:szCs w:val="20"/>
              </w:rPr>
              <w:t>Half of the water will be heated by the system, leav</w:t>
            </w:r>
            <w:r w:rsidR="0022117F">
              <w:rPr>
                <w:szCs w:val="20"/>
              </w:rPr>
              <w:t>ing the other water cold</w:t>
            </w:r>
            <w:r w:rsidRPr="00F70A54">
              <w:rPr>
                <w:szCs w:val="20"/>
              </w:rPr>
              <w:t>.</w:t>
            </w:r>
          </w:p>
        </w:tc>
      </w:tr>
      <w:tr w:rsidR="00AC49E4" w14:paraId="376A0BCB" w14:textId="77777777" w:rsidTr="00BF26D1">
        <w:tc>
          <w:tcPr>
            <w:tcW w:w="1555" w:type="dxa"/>
          </w:tcPr>
          <w:p w14:paraId="39DC68FB" w14:textId="25485B91" w:rsidR="00AC49E4" w:rsidRDefault="00AC49E4" w:rsidP="00AC49E4">
            <w:pPr>
              <w:rPr>
                <w:szCs w:val="20"/>
              </w:rPr>
            </w:pPr>
            <w:r>
              <w:rPr>
                <w:szCs w:val="20"/>
              </w:rPr>
              <w:t>Customer</w:t>
            </w:r>
            <w:r w:rsidR="00AA049E">
              <w:rPr>
                <w:szCs w:val="20"/>
              </w:rPr>
              <w:t>:</w:t>
            </w:r>
          </w:p>
        </w:tc>
        <w:tc>
          <w:tcPr>
            <w:tcW w:w="7461" w:type="dxa"/>
          </w:tcPr>
          <w:p w14:paraId="57B43535" w14:textId="271A1904" w:rsidR="00AC49E4" w:rsidRDefault="002151D8" w:rsidP="00AC49E4">
            <w:pPr>
              <w:rPr>
                <w:szCs w:val="20"/>
              </w:rPr>
            </w:pPr>
            <w:r>
              <w:rPr>
                <w:szCs w:val="20"/>
              </w:rPr>
              <w:t xml:space="preserve">The customer choose to buy drink or take water for free. </w:t>
            </w:r>
          </w:p>
        </w:tc>
      </w:tr>
      <w:tr w:rsidR="00AC49E4" w14:paraId="4F48F755" w14:textId="77777777" w:rsidTr="00BF26D1">
        <w:tc>
          <w:tcPr>
            <w:tcW w:w="1555" w:type="dxa"/>
          </w:tcPr>
          <w:p w14:paraId="7A5346E8" w14:textId="43AC12C2" w:rsidR="00AC49E4" w:rsidRDefault="00AA049E" w:rsidP="00AC49E4">
            <w:pPr>
              <w:rPr>
                <w:szCs w:val="20"/>
              </w:rPr>
            </w:pPr>
            <w:r>
              <w:rPr>
                <w:szCs w:val="20"/>
              </w:rPr>
              <w:t>System:</w:t>
            </w:r>
          </w:p>
        </w:tc>
        <w:tc>
          <w:tcPr>
            <w:tcW w:w="7461" w:type="dxa"/>
          </w:tcPr>
          <w:p w14:paraId="67D41C27" w14:textId="1E36803F" w:rsidR="00AC49E4" w:rsidRDefault="00AA049E" w:rsidP="00AC49E4">
            <w:pPr>
              <w:rPr>
                <w:szCs w:val="20"/>
              </w:rPr>
            </w:pPr>
            <w:r>
              <w:rPr>
                <w:szCs w:val="20"/>
              </w:rPr>
              <w:t>The system display option of either cold or hot.</w:t>
            </w:r>
          </w:p>
        </w:tc>
      </w:tr>
      <w:tr w:rsidR="00AC49E4" w14:paraId="3E73062D" w14:textId="77777777" w:rsidTr="00BF26D1">
        <w:tc>
          <w:tcPr>
            <w:tcW w:w="1555" w:type="dxa"/>
          </w:tcPr>
          <w:p w14:paraId="3D4558B0" w14:textId="444BD12B" w:rsidR="00AC49E4" w:rsidRDefault="00AA049E" w:rsidP="00AC49E4">
            <w:pPr>
              <w:rPr>
                <w:szCs w:val="20"/>
              </w:rPr>
            </w:pPr>
            <w:r>
              <w:rPr>
                <w:szCs w:val="20"/>
              </w:rPr>
              <w:t>Customer:</w:t>
            </w:r>
          </w:p>
        </w:tc>
        <w:tc>
          <w:tcPr>
            <w:tcW w:w="7461" w:type="dxa"/>
          </w:tcPr>
          <w:p w14:paraId="2868257D" w14:textId="1DFF40FA" w:rsidR="00AC49E4" w:rsidRDefault="00AA049E" w:rsidP="00AC49E4">
            <w:pPr>
              <w:rPr>
                <w:szCs w:val="20"/>
              </w:rPr>
            </w:pPr>
            <w:r>
              <w:rPr>
                <w:szCs w:val="20"/>
              </w:rPr>
              <w:t xml:space="preserve">The customer select </w:t>
            </w:r>
            <w:r w:rsidR="00F70A54">
              <w:rPr>
                <w:szCs w:val="20"/>
              </w:rPr>
              <w:t>his desired option.</w:t>
            </w:r>
          </w:p>
        </w:tc>
      </w:tr>
      <w:tr w:rsidR="00AC49E4" w14:paraId="0EC20AA7" w14:textId="77777777" w:rsidTr="00BF26D1">
        <w:tc>
          <w:tcPr>
            <w:tcW w:w="1555" w:type="dxa"/>
          </w:tcPr>
          <w:p w14:paraId="5DC0B70D" w14:textId="3C55C915" w:rsidR="00AC49E4" w:rsidRDefault="00F70A54" w:rsidP="00AC49E4">
            <w:pPr>
              <w:rPr>
                <w:szCs w:val="20"/>
              </w:rPr>
            </w:pPr>
            <w:r>
              <w:rPr>
                <w:szCs w:val="20"/>
              </w:rPr>
              <w:t>system :</w:t>
            </w:r>
          </w:p>
        </w:tc>
        <w:tc>
          <w:tcPr>
            <w:tcW w:w="7461" w:type="dxa"/>
          </w:tcPr>
          <w:p w14:paraId="453B4B3C" w14:textId="1F5F2BE2" w:rsidR="00AC49E4" w:rsidRDefault="002151D8" w:rsidP="00AC49E4">
            <w:pPr>
              <w:rPr>
                <w:szCs w:val="20"/>
              </w:rPr>
            </w:pPr>
            <w:r>
              <w:rPr>
                <w:szCs w:val="20"/>
              </w:rPr>
              <w:t>Di</w:t>
            </w:r>
            <w:r w:rsidR="00F70A54">
              <w:rPr>
                <w:szCs w:val="20"/>
              </w:rPr>
              <w:t xml:space="preserve">spense the </w:t>
            </w:r>
            <w:r>
              <w:rPr>
                <w:szCs w:val="20"/>
              </w:rPr>
              <w:t>water as selected.</w:t>
            </w:r>
            <w:r w:rsidR="00F70A54">
              <w:rPr>
                <w:szCs w:val="20"/>
              </w:rPr>
              <w:t xml:space="preserve"> </w:t>
            </w:r>
          </w:p>
        </w:tc>
      </w:tr>
    </w:tbl>
    <w:p w14:paraId="5D4777E5" w14:textId="28936ED5" w:rsidR="00B47847" w:rsidRDefault="00B47847" w:rsidP="00AC49E4">
      <w:pPr>
        <w:rPr>
          <w:szCs w:val="20"/>
        </w:rPr>
      </w:pPr>
      <w:r>
        <w:rPr>
          <w:szCs w:val="20"/>
        </w:rPr>
        <w:t xml:space="preserve"> </w:t>
      </w:r>
    </w:p>
    <w:p w14:paraId="519402D5" w14:textId="77777777" w:rsidR="00B47847" w:rsidRPr="00EA1B7E" w:rsidRDefault="00B47847" w:rsidP="00B47847">
      <w:pPr>
        <w:pStyle w:val="AlternativeFlowsHeading"/>
        <w:rPr>
          <w:i w:val="0"/>
          <w:iCs w:val="0"/>
        </w:rPr>
      </w:pPr>
      <w:r w:rsidRPr="00EA1B7E">
        <w:rPr>
          <w:i w:val="0"/>
          <w:iCs w:val="0"/>
        </w:rPr>
        <w:t>Alternative Flows</w:t>
      </w:r>
    </w:p>
    <w:p w14:paraId="363D98B2" w14:textId="77777777" w:rsidR="00B47847" w:rsidRPr="00195FA2" w:rsidRDefault="00B47847" w:rsidP="00B47847">
      <w:pPr>
        <w:rPr>
          <w:sz w:val="6"/>
          <w:szCs w:val="6"/>
        </w:rPr>
      </w:pPr>
    </w:p>
    <w:p w14:paraId="7417AD0B" w14:textId="32EF83C5" w:rsidR="00B47847" w:rsidRDefault="00B47847" w:rsidP="00B47847">
      <w:pPr>
        <w:pStyle w:val="AlternativeFlow"/>
        <w:rPr>
          <w:i w:val="0"/>
          <w:iCs/>
        </w:rPr>
      </w:pPr>
      <w:r w:rsidRPr="00EA1B7E">
        <w:rPr>
          <w:i w:val="0"/>
          <w:iCs/>
        </w:rPr>
        <w:t xml:space="preserve">A1 – </w:t>
      </w:r>
      <w:r>
        <w:rPr>
          <w:i w:val="0"/>
          <w:iCs/>
        </w:rPr>
        <w:t>No water from the main water supply</w:t>
      </w:r>
    </w:p>
    <w:tbl>
      <w:tblPr>
        <w:tblStyle w:val="TableGrid"/>
        <w:tblW w:w="0" w:type="auto"/>
        <w:tblLook w:val="04A0" w:firstRow="1" w:lastRow="0" w:firstColumn="1" w:lastColumn="0" w:noHBand="0" w:noVBand="1"/>
      </w:tblPr>
      <w:tblGrid>
        <w:gridCol w:w="1271"/>
        <w:gridCol w:w="7745"/>
      </w:tblGrid>
      <w:tr w:rsidR="00B47847" w14:paraId="4BC8B1DB" w14:textId="77777777" w:rsidTr="00B47847">
        <w:tc>
          <w:tcPr>
            <w:tcW w:w="1271" w:type="dxa"/>
          </w:tcPr>
          <w:p w14:paraId="27DD45D7" w14:textId="49C495DD" w:rsidR="00B47847" w:rsidRDefault="00B47847" w:rsidP="00B47847">
            <w:r>
              <w:t>Main water supply:</w:t>
            </w:r>
          </w:p>
        </w:tc>
        <w:tc>
          <w:tcPr>
            <w:tcW w:w="7745" w:type="dxa"/>
          </w:tcPr>
          <w:p w14:paraId="6ECD0F16" w14:textId="0D810810" w:rsidR="00B47847" w:rsidRDefault="00B47847" w:rsidP="00B47847">
            <w:r>
              <w:t>The main water supply is empty.</w:t>
            </w:r>
          </w:p>
        </w:tc>
      </w:tr>
      <w:tr w:rsidR="00B47847" w14:paraId="37E4AD60" w14:textId="77777777" w:rsidTr="00B47847">
        <w:tc>
          <w:tcPr>
            <w:tcW w:w="1271" w:type="dxa"/>
          </w:tcPr>
          <w:p w14:paraId="6D5C09EE" w14:textId="074018AB" w:rsidR="00B47847" w:rsidRDefault="00B47847" w:rsidP="00B47847">
            <w:r>
              <w:t>System:</w:t>
            </w:r>
          </w:p>
        </w:tc>
        <w:tc>
          <w:tcPr>
            <w:tcW w:w="7745" w:type="dxa"/>
          </w:tcPr>
          <w:p w14:paraId="7EF5D476" w14:textId="7B34AE01" w:rsidR="00B47847" w:rsidRDefault="00B47847" w:rsidP="00B47847">
            <w:r>
              <w:t>The system would halt the purchase of drink and free water dispensing.</w:t>
            </w:r>
          </w:p>
        </w:tc>
      </w:tr>
    </w:tbl>
    <w:p w14:paraId="299EE9F8" w14:textId="77777777" w:rsidR="00B47847" w:rsidRPr="00B47847" w:rsidRDefault="00B47847" w:rsidP="00B47847"/>
    <w:p w14:paraId="6EC053AE" w14:textId="7D6F32E8" w:rsidR="000D090A" w:rsidRDefault="000D090A" w:rsidP="000D090A">
      <w:pPr>
        <w:pStyle w:val="UseCaseName"/>
        <w:numPr>
          <w:ilvl w:val="0"/>
          <w:numId w:val="0"/>
        </w:numPr>
        <w:pBdr>
          <w:top w:val="single" w:sz="4" w:space="1" w:color="auto"/>
          <w:left w:val="single" w:sz="4" w:space="4" w:color="auto"/>
          <w:bottom w:val="single" w:sz="4" w:space="1" w:color="auto"/>
          <w:right w:val="single" w:sz="4" w:space="4" w:color="auto"/>
        </w:pBdr>
        <w:shd w:val="clear" w:color="auto" w:fill="DBE5F1" w:themeFill="accent1" w:themeFillTint="33"/>
      </w:pPr>
      <w:r>
        <w:t>UC4</w:t>
      </w:r>
      <w:r>
        <w:t xml:space="preserve">: </w:t>
      </w:r>
      <w:r>
        <w:t xml:space="preserve">Refill </w:t>
      </w:r>
    </w:p>
    <w:p w14:paraId="0E2B212F" w14:textId="77777777" w:rsidR="000D090A" w:rsidRPr="00EA1B7E" w:rsidRDefault="000D090A" w:rsidP="000D090A">
      <w:pPr>
        <w:pStyle w:val="BasicFlowHeading"/>
        <w:rPr>
          <w:i w:val="0"/>
          <w:iCs w:val="0"/>
        </w:rPr>
      </w:pPr>
      <w:r w:rsidRPr="00EA1B7E">
        <w:rPr>
          <w:i w:val="0"/>
          <w:iCs w:val="0"/>
        </w:rPr>
        <w:t>Basic Flow of Events</w:t>
      </w:r>
    </w:p>
    <w:tbl>
      <w:tblPr>
        <w:tblStyle w:val="TableGrid"/>
        <w:tblW w:w="0" w:type="auto"/>
        <w:tblLook w:val="04A0" w:firstRow="1" w:lastRow="0" w:firstColumn="1" w:lastColumn="0" w:noHBand="0" w:noVBand="1"/>
      </w:tblPr>
      <w:tblGrid>
        <w:gridCol w:w="1555"/>
        <w:gridCol w:w="7461"/>
      </w:tblGrid>
      <w:tr w:rsidR="000D090A" w14:paraId="7F9E16DC" w14:textId="77777777" w:rsidTr="000D090A">
        <w:tc>
          <w:tcPr>
            <w:tcW w:w="1555" w:type="dxa"/>
          </w:tcPr>
          <w:p w14:paraId="47C55E41" w14:textId="66225AFC" w:rsidR="000D090A" w:rsidRDefault="000D090A" w:rsidP="00AC49E4">
            <w:pPr>
              <w:rPr>
                <w:szCs w:val="20"/>
              </w:rPr>
            </w:pPr>
            <w:r>
              <w:rPr>
                <w:szCs w:val="20"/>
              </w:rPr>
              <w:t>Maintenance Operator</w:t>
            </w:r>
          </w:p>
        </w:tc>
        <w:tc>
          <w:tcPr>
            <w:tcW w:w="7461" w:type="dxa"/>
          </w:tcPr>
          <w:p w14:paraId="79BDC0E5" w14:textId="45C9EA16" w:rsidR="000D090A" w:rsidRDefault="00005F04" w:rsidP="00005F04">
            <w:pPr>
              <w:rPr>
                <w:szCs w:val="20"/>
              </w:rPr>
            </w:pPr>
            <w:r>
              <w:rPr>
                <w:szCs w:val="20"/>
              </w:rPr>
              <w:t>The use case is initialized by the maintenance operator inserting a special card into the machine.</w:t>
            </w:r>
          </w:p>
        </w:tc>
      </w:tr>
      <w:tr w:rsidR="000D090A" w14:paraId="54DF3952" w14:textId="77777777" w:rsidTr="000D090A">
        <w:tc>
          <w:tcPr>
            <w:tcW w:w="1555" w:type="dxa"/>
          </w:tcPr>
          <w:p w14:paraId="6EDFF7EC" w14:textId="2410C2CF" w:rsidR="000D090A" w:rsidRDefault="00005F04" w:rsidP="00AC49E4">
            <w:pPr>
              <w:rPr>
                <w:szCs w:val="20"/>
              </w:rPr>
            </w:pPr>
            <w:r>
              <w:rPr>
                <w:szCs w:val="20"/>
              </w:rPr>
              <w:t>System</w:t>
            </w:r>
          </w:p>
        </w:tc>
        <w:tc>
          <w:tcPr>
            <w:tcW w:w="7461" w:type="dxa"/>
          </w:tcPr>
          <w:p w14:paraId="2136F845" w14:textId="30BEDE0E" w:rsidR="000D090A" w:rsidRDefault="00005F04" w:rsidP="00AC49E4">
            <w:pPr>
              <w:rPr>
                <w:szCs w:val="20"/>
              </w:rPr>
            </w:pPr>
            <w:r>
              <w:rPr>
                <w:szCs w:val="20"/>
              </w:rPr>
              <w:t>The system read the special card inserted by the maintenance operator.</w:t>
            </w:r>
          </w:p>
        </w:tc>
      </w:tr>
      <w:tr w:rsidR="00146A41" w14:paraId="1B34B2D6" w14:textId="77777777" w:rsidTr="000D090A">
        <w:tc>
          <w:tcPr>
            <w:tcW w:w="1555" w:type="dxa"/>
          </w:tcPr>
          <w:p w14:paraId="0DB42D29" w14:textId="73469FF4" w:rsidR="00146A41" w:rsidRDefault="00146A41" w:rsidP="00AC49E4">
            <w:pPr>
              <w:rPr>
                <w:szCs w:val="20"/>
              </w:rPr>
            </w:pPr>
            <w:r>
              <w:rPr>
                <w:szCs w:val="20"/>
              </w:rPr>
              <w:t xml:space="preserve">Maintenance operator </w:t>
            </w:r>
          </w:p>
        </w:tc>
        <w:tc>
          <w:tcPr>
            <w:tcW w:w="7461" w:type="dxa"/>
          </w:tcPr>
          <w:p w14:paraId="543548BF" w14:textId="6F6515B8" w:rsidR="00146A41" w:rsidRDefault="00146A41" w:rsidP="002E51E1">
            <w:pPr>
              <w:rPr>
                <w:szCs w:val="20"/>
              </w:rPr>
            </w:pPr>
            <w:r>
              <w:rPr>
                <w:szCs w:val="20"/>
              </w:rPr>
              <w:t xml:space="preserve">The </w:t>
            </w:r>
            <w:r w:rsidR="002E51E1">
              <w:rPr>
                <w:szCs w:val="20"/>
              </w:rPr>
              <w:t xml:space="preserve">maintainer enters the authorization </w:t>
            </w:r>
            <w:r>
              <w:rPr>
                <w:szCs w:val="20"/>
              </w:rPr>
              <w:t>pin to login.</w:t>
            </w:r>
          </w:p>
        </w:tc>
      </w:tr>
      <w:tr w:rsidR="00146A41" w14:paraId="3D0CD3F0" w14:textId="77777777" w:rsidTr="000D090A">
        <w:tc>
          <w:tcPr>
            <w:tcW w:w="1555" w:type="dxa"/>
          </w:tcPr>
          <w:p w14:paraId="344A8C69" w14:textId="0EE60CD3" w:rsidR="00146A41" w:rsidRDefault="00146A41" w:rsidP="00AC49E4">
            <w:pPr>
              <w:rPr>
                <w:szCs w:val="20"/>
              </w:rPr>
            </w:pPr>
            <w:r>
              <w:rPr>
                <w:szCs w:val="20"/>
              </w:rPr>
              <w:t xml:space="preserve">System </w:t>
            </w:r>
          </w:p>
        </w:tc>
        <w:tc>
          <w:tcPr>
            <w:tcW w:w="7461" w:type="dxa"/>
          </w:tcPr>
          <w:p w14:paraId="2AF967B8" w14:textId="6A5358B7" w:rsidR="00146A41" w:rsidRDefault="00146A41" w:rsidP="000B42EC">
            <w:pPr>
              <w:rPr>
                <w:szCs w:val="20"/>
              </w:rPr>
            </w:pPr>
            <w:r>
              <w:rPr>
                <w:szCs w:val="20"/>
              </w:rPr>
              <w:t xml:space="preserve">The </w:t>
            </w:r>
            <w:r w:rsidR="002E51E1">
              <w:rPr>
                <w:szCs w:val="20"/>
              </w:rPr>
              <w:t xml:space="preserve">system check the pin. </w:t>
            </w:r>
            <w:r w:rsidR="002E51E1" w:rsidRPr="002E51E1">
              <w:rPr>
                <w:b/>
                <w:szCs w:val="20"/>
              </w:rPr>
              <w:t>E1</w:t>
            </w:r>
            <w:r w:rsidR="000B42EC">
              <w:rPr>
                <w:b/>
                <w:szCs w:val="20"/>
              </w:rPr>
              <w:t>: Invalid Pin</w:t>
            </w:r>
          </w:p>
        </w:tc>
      </w:tr>
      <w:tr w:rsidR="000D090A" w14:paraId="38B5BDF5" w14:textId="77777777" w:rsidTr="000D090A">
        <w:tc>
          <w:tcPr>
            <w:tcW w:w="1555" w:type="dxa"/>
          </w:tcPr>
          <w:p w14:paraId="12A6D8DB" w14:textId="65A61CA5" w:rsidR="000D090A" w:rsidRDefault="00005F04" w:rsidP="00AC49E4">
            <w:pPr>
              <w:rPr>
                <w:szCs w:val="20"/>
              </w:rPr>
            </w:pPr>
            <w:r>
              <w:rPr>
                <w:szCs w:val="20"/>
              </w:rPr>
              <w:t>System</w:t>
            </w:r>
          </w:p>
        </w:tc>
        <w:tc>
          <w:tcPr>
            <w:tcW w:w="7461" w:type="dxa"/>
          </w:tcPr>
          <w:p w14:paraId="25DA09C6" w14:textId="5FD83890" w:rsidR="000D090A" w:rsidRDefault="00005F04" w:rsidP="00AC49E4">
            <w:pPr>
              <w:rPr>
                <w:szCs w:val="20"/>
              </w:rPr>
            </w:pPr>
            <w:r>
              <w:rPr>
                <w:szCs w:val="20"/>
              </w:rPr>
              <w:t>The system access the operational level of the card inserted to make sure it has access level one</w:t>
            </w:r>
            <w:r w:rsidR="006B04AD">
              <w:rPr>
                <w:szCs w:val="20"/>
              </w:rPr>
              <w:t xml:space="preserve"> </w:t>
            </w:r>
            <w:r>
              <w:rPr>
                <w:szCs w:val="20"/>
              </w:rPr>
              <w:t>(1)</w:t>
            </w:r>
            <w:r w:rsidR="005B6A13">
              <w:rPr>
                <w:szCs w:val="20"/>
              </w:rPr>
              <w:t xml:space="preserve"> and unlock the door.</w:t>
            </w:r>
          </w:p>
        </w:tc>
      </w:tr>
      <w:tr w:rsidR="000D090A" w14:paraId="208986C7" w14:textId="77777777" w:rsidTr="000D090A">
        <w:tc>
          <w:tcPr>
            <w:tcW w:w="1555" w:type="dxa"/>
          </w:tcPr>
          <w:p w14:paraId="2F452F5B" w14:textId="6492EB29" w:rsidR="000D090A" w:rsidRDefault="005B6A13" w:rsidP="00AC49E4">
            <w:pPr>
              <w:rPr>
                <w:szCs w:val="20"/>
              </w:rPr>
            </w:pPr>
            <w:r>
              <w:rPr>
                <w:szCs w:val="20"/>
              </w:rPr>
              <w:t>Maintenance Operator</w:t>
            </w:r>
          </w:p>
        </w:tc>
        <w:tc>
          <w:tcPr>
            <w:tcW w:w="7461" w:type="dxa"/>
          </w:tcPr>
          <w:p w14:paraId="0C367740" w14:textId="6C77E997" w:rsidR="000D090A" w:rsidRDefault="005B6A13" w:rsidP="00AC49E4">
            <w:pPr>
              <w:rPr>
                <w:szCs w:val="20"/>
              </w:rPr>
            </w:pPr>
            <w:r>
              <w:rPr>
                <w:szCs w:val="20"/>
              </w:rPr>
              <w:t xml:space="preserve">The </w:t>
            </w:r>
            <w:r>
              <w:rPr>
                <w:szCs w:val="20"/>
              </w:rPr>
              <w:t>Maintenance Operator</w:t>
            </w:r>
            <w:r>
              <w:rPr>
                <w:szCs w:val="20"/>
              </w:rPr>
              <w:t xml:space="preserve"> get access to the interior of the vending machine.  </w:t>
            </w:r>
          </w:p>
        </w:tc>
      </w:tr>
      <w:tr w:rsidR="000D090A" w14:paraId="07D08B13" w14:textId="77777777" w:rsidTr="000D090A">
        <w:tc>
          <w:tcPr>
            <w:tcW w:w="1555" w:type="dxa"/>
          </w:tcPr>
          <w:p w14:paraId="5704406E" w14:textId="352A06A9" w:rsidR="000D090A" w:rsidRDefault="009C3FA5" w:rsidP="00AC49E4">
            <w:pPr>
              <w:rPr>
                <w:szCs w:val="20"/>
              </w:rPr>
            </w:pPr>
            <w:r>
              <w:rPr>
                <w:szCs w:val="20"/>
              </w:rPr>
              <w:t>Maintenance Operator</w:t>
            </w:r>
          </w:p>
        </w:tc>
        <w:tc>
          <w:tcPr>
            <w:tcW w:w="7461" w:type="dxa"/>
          </w:tcPr>
          <w:p w14:paraId="5928A862" w14:textId="7CD84933" w:rsidR="000D090A" w:rsidRDefault="009C3FA5" w:rsidP="009C3FA5">
            <w:pPr>
              <w:rPr>
                <w:szCs w:val="20"/>
              </w:rPr>
            </w:pPr>
            <w:r>
              <w:rPr>
                <w:szCs w:val="20"/>
              </w:rPr>
              <w:t>Check available stock and refill stock</w:t>
            </w:r>
          </w:p>
        </w:tc>
      </w:tr>
      <w:tr w:rsidR="009C3FA5" w14:paraId="791B4103" w14:textId="77777777" w:rsidTr="000D090A">
        <w:tc>
          <w:tcPr>
            <w:tcW w:w="1555" w:type="dxa"/>
          </w:tcPr>
          <w:p w14:paraId="18071C06" w14:textId="15B4B1CF" w:rsidR="009C3FA5" w:rsidRDefault="009C3FA5" w:rsidP="00AC49E4">
            <w:pPr>
              <w:rPr>
                <w:szCs w:val="20"/>
              </w:rPr>
            </w:pPr>
            <w:r>
              <w:rPr>
                <w:szCs w:val="20"/>
              </w:rPr>
              <w:t>Maintenance Operator</w:t>
            </w:r>
          </w:p>
        </w:tc>
        <w:tc>
          <w:tcPr>
            <w:tcW w:w="7461" w:type="dxa"/>
          </w:tcPr>
          <w:p w14:paraId="63CAE0B4" w14:textId="65774DB0" w:rsidR="009C3FA5" w:rsidRDefault="009C3FA5" w:rsidP="009C3FA5">
            <w:pPr>
              <w:rPr>
                <w:szCs w:val="20"/>
              </w:rPr>
            </w:pPr>
            <w:r>
              <w:rPr>
                <w:szCs w:val="20"/>
              </w:rPr>
              <w:t>Clean the machine</w:t>
            </w:r>
          </w:p>
        </w:tc>
      </w:tr>
    </w:tbl>
    <w:p w14:paraId="3B0F9874" w14:textId="45CF9D03" w:rsidR="00B47847" w:rsidRDefault="00B47847" w:rsidP="00AC49E4">
      <w:pPr>
        <w:rPr>
          <w:szCs w:val="20"/>
        </w:rPr>
      </w:pPr>
    </w:p>
    <w:p w14:paraId="2ABA82C2" w14:textId="77777777" w:rsidR="000B42EC" w:rsidRPr="00EA1B7E" w:rsidRDefault="000B42EC" w:rsidP="000B42EC">
      <w:pPr>
        <w:pStyle w:val="AlternativeFlowsHeading"/>
        <w:rPr>
          <w:i w:val="0"/>
          <w:iCs w:val="0"/>
        </w:rPr>
      </w:pPr>
      <w:r w:rsidRPr="00EA1B7E">
        <w:rPr>
          <w:i w:val="0"/>
          <w:iCs w:val="0"/>
        </w:rPr>
        <w:t>Alternative Flows</w:t>
      </w:r>
    </w:p>
    <w:p w14:paraId="50370C8A" w14:textId="77777777" w:rsidR="000B42EC" w:rsidRPr="00195FA2" w:rsidRDefault="000B42EC" w:rsidP="000B42EC">
      <w:pPr>
        <w:rPr>
          <w:sz w:val="6"/>
          <w:szCs w:val="6"/>
        </w:rPr>
      </w:pPr>
    </w:p>
    <w:p w14:paraId="6AE8EF95" w14:textId="7CABFF1C" w:rsidR="000B42EC" w:rsidRDefault="000B42EC" w:rsidP="000B42EC">
      <w:pPr>
        <w:pStyle w:val="AlternativeFlow"/>
        <w:rPr>
          <w:i w:val="0"/>
          <w:iCs/>
        </w:rPr>
      </w:pPr>
      <w:r w:rsidRPr="00EA1B7E">
        <w:rPr>
          <w:i w:val="0"/>
          <w:iCs/>
        </w:rPr>
        <w:t xml:space="preserve">A1 – </w:t>
      </w:r>
    </w:p>
    <w:p w14:paraId="4924B03C" w14:textId="1B983F61" w:rsidR="000B42EC" w:rsidRDefault="000B42EC" w:rsidP="000B42EC"/>
    <w:p w14:paraId="3AC42E8D" w14:textId="2B9F8956" w:rsidR="000B42EC" w:rsidRDefault="000B42EC" w:rsidP="000B42EC"/>
    <w:p w14:paraId="226464C9" w14:textId="77777777" w:rsidR="000B42EC" w:rsidRPr="000B42EC" w:rsidRDefault="000B42EC" w:rsidP="000B42EC"/>
    <w:p w14:paraId="039FC676" w14:textId="45102116" w:rsidR="000B42EC" w:rsidRPr="00EA1B7E" w:rsidRDefault="000B42EC" w:rsidP="000B42EC">
      <w:pPr>
        <w:pStyle w:val="AlternativeFlowsHeading"/>
        <w:rPr>
          <w:i w:val="0"/>
          <w:iCs w:val="0"/>
        </w:rPr>
      </w:pPr>
      <w:r>
        <w:rPr>
          <w:i w:val="0"/>
          <w:iCs w:val="0"/>
        </w:rPr>
        <w:lastRenderedPageBreak/>
        <w:t>Exception Flow</w:t>
      </w:r>
    </w:p>
    <w:p w14:paraId="238D3D17" w14:textId="77777777" w:rsidR="000B42EC" w:rsidRPr="00195FA2" w:rsidRDefault="000B42EC" w:rsidP="000B42EC">
      <w:pPr>
        <w:rPr>
          <w:sz w:val="6"/>
          <w:szCs w:val="6"/>
        </w:rPr>
      </w:pPr>
    </w:p>
    <w:p w14:paraId="7C6D52E0" w14:textId="35288BC4" w:rsidR="000B42EC" w:rsidRDefault="000B42EC" w:rsidP="000B42EC">
      <w:pPr>
        <w:pStyle w:val="AlternativeFlow"/>
        <w:rPr>
          <w:i w:val="0"/>
          <w:iCs/>
        </w:rPr>
      </w:pPr>
      <w:r>
        <w:rPr>
          <w:i w:val="0"/>
          <w:iCs/>
        </w:rPr>
        <w:t>E1: Invalid pin</w:t>
      </w:r>
    </w:p>
    <w:tbl>
      <w:tblPr>
        <w:tblStyle w:val="TableGrid"/>
        <w:tblW w:w="0" w:type="auto"/>
        <w:tblLook w:val="04A0" w:firstRow="1" w:lastRow="0" w:firstColumn="1" w:lastColumn="0" w:noHBand="0" w:noVBand="1"/>
      </w:tblPr>
      <w:tblGrid>
        <w:gridCol w:w="1696"/>
        <w:gridCol w:w="7320"/>
      </w:tblGrid>
      <w:tr w:rsidR="006E139B" w:rsidRPr="00071F58" w14:paraId="02C73A25" w14:textId="77777777" w:rsidTr="00C46848">
        <w:tc>
          <w:tcPr>
            <w:tcW w:w="1696" w:type="dxa"/>
          </w:tcPr>
          <w:p w14:paraId="7D017B1C" w14:textId="1A318125" w:rsidR="006E139B" w:rsidRPr="00071F58" w:rsidRDefault="00071F58" w:rsidP="000B42EC">
            <w:r w:rsidRPr="00071F58">
              <w:t>System</w:t>
            </w:r>
          </w:p>
        </w:tc>
        <w:tc>
          <w:tcPr>
            <w:tcW w:w="7320" w:type="dxa"/>
          </w:tcPr>
          <w:p w14:paraId="3CDCEEF0" w14:textId="1936E06C" w:rsidR="006E139B" w:rsidRPr="00071F58" w:rsidRDefault="00071F58" w:rsidP="000B42EC">
            <w:r w:rsidRPr="00071F58">
              <w:t xml:space="preserve">The </w:t>
            </w:r>
            <w:r w:rsidR="005A770F">
              <w:t>pin is invalid</w:t>
            </w:r>
          </w:p>
        </w:tc>
      </w:tr>
      <w:tr w:rsidR="006E139B" w:rsidRPr="00071F58" w14:paraId="3B0E4ADD" w14:textId="77777777" w:rsidTr="00C46848">
        <w:tc>
          <w:tcPr>
            <w:tcW w:w="1696" w:type="dxa"/>
          </w:tcPr>
          <w:p w14:paraId="300E3F76" w14:textId="3F6EE800" w:rsidR="006E139B" w:rsidRPr="00071F58" w:rsidRDefault="005A770F" w:rsidP="000B42EC">
            <w:r>
              <w:t>System</w:t>
            </w:r>
          </w:p>
        </w:tc>
        <w:tc>
          <w:tcPr>
            <w:tcW w:w="7320" w:type="dxa"/>
          </w:tcPr>
          <w:p w14:paraId="2DA5572E" w14:textId="7C80751F" w:rsidR="006E139B" w:rsidRPr="00071F58" w:rsidRDefault="005A770F" w:rsidP="000B42EC">
            <w:r>
              <w:t>The system will not give access to the maintainer</w:t>
            </w:r>
          </w:p>
        </w:tc>
      </w:tr>
      <w:tr w:rsidR="006E139B" w:rsidRPr="00071F58" w14:paraId="1834BB9D" w14:textId="77777777" w:rsidTr="00C46848">
        <w:tc>
          <w:tcPr>
            <w:tcW w:w="1696" w:type="dxa"/>
          </w:tcPr>
          <w:p w14:paraId="2E5AE13E" w14:textId="31F14FDE" w:rsidR="006E139B" w:rsidRPr="00071F58" w:rsidRDefault="005A770F" w:rsidP="000B42EC">
            <w:r>
              <w:t>System</w:t>
            </w:r>
          </w:p>
        </w:tc>
        <w:tc>
          <w:tcPr>
            <w:tcW w:w="7320" w:type="dxa"/>
          </w:tcPr>
          <w:p w14:paraId="6F7FE302" w14:textId="494BD409" w:rsidR="006E139B" w:rsidRPr="00071F58" w:rsidRDefault="005A770F" w:rsidP="005A770F">
            <w:r>
              <w:t>The system will prompt the operator to re-enter pin.</w:t>
            </w:r>
            <w:r w:rsidR="00DB5AD8">
              <w:t xml:space="preserve"> </w:t>
            </w:r>
            <w:r>
              <w:t xml:space="preserve">  </w:t>
            </w:r>
          </w:p>
        </w:tc>
      </w:tr>
    </w:tbl>
    <w:p w14:paraId="6F86BDBC" w14:textId="3869EF19" w:rsidR="000B42EC" w:rsidRPr="000B42EC" w:rsidRDefault="000B42EC" w:rsidP="000B42EC">
      <w:pPr>
        <w:rPr>
          <w:b/>
        </w:rPr>
      </w:pPr>
    </w:p>
    <w:p w14:paraId="6D174F8B" w14:textId="77777777" w:rsidR="000B42EC" w:rsidRPr="00B47847" w:rsidRDefault="000B42EC" w:rsidP="00AC49E4">
      <w:pPr>
        <w:rPr>
          <w:szCs w:val="20"/>
        </w:rPr>
      </w:pPr>
      <w:bookmarkStart w:id="13" w:name="_GoBack"/>
      <w:bookmarkEnd w:id="13"/>
    </w:p>
    <w:sectPr w:rsidR="000B42EC" w:rsidRPr="00B47847" w:rsidSect="00195FA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F7EA0" w14:textId="77777777" w:rsidR="00987680" w:rsidRDefault="00987680">
      <w:r>
        <w:separator/>
      </w:r>
    </w:p>
  </w:endnote>
  <w:endnote w:type="continuationSeparator" w:id="0">
    <w:p w14:paraId="6E4A709C" w14:textId="77777777" w:rsidR="00987680" w:rsidRDefault="00987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3F42E" w14:textId="67BCE724" w:rsidR="000F6D46" w:rsidRPr="00276A0C" w:rsidRDefault="000F6D46" w:rsidP="00276A0C">
    <w:pPr>
      <w:pStyle w:val="Footer"/>
      <w:pBdr>
        <w:top w:val="single" w:sz="4" w:space="1" w:color="auto"/>
      </w:pBdr>
      <w:rPr>
        <w:lang w:val="en-GB"/>
      </w:rPr>
    </w:pPr>
    <w:r>
      <w:rPr>
        <w:lang w:val="en-GB"/>
      </w:rPr>
      <w:tab/>
    </w:r>
    <w:r>
      <w:rPr>
        <w:lang w:val="en-GB"/>
      </w:rPr>
      <w:tab/>
      <w:t xml:space="preserve">Page </w:t>
    </w:r>
    <w:r>
      <w:rPr>
        <w:rStyle w:val="PageNumber"/>
      </w:rPr>
      <w:fldChar w:fldCharType="begin"/>
    </w:r>
    <w:r>
      <w:rPr>
        <w:rStyle w:val="PageNumber"/>
      </w:rPr>
      <w:instrText xml:space="preserve"> PAGE </w:instrText>
    </w:r>
    <w:r>
      <w:rPr>
        <w:rStyle w:val="PageNumber"/>
      </w:rPr>
      <w:fldChar w:fldCharType="separate"/>
    </w:r>
    <w:r w:rsidR="00DB5AD8">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B5AD8">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A8C96" w14:textId="77777777" w:rsidR="00987680" w:rsidRDefault="00987680">
      <w:r>
        <w:separator/>
      </w:r>
    </w:p>
  </w:footnote>
  <w:footnote w:type="continuationSeparator" w:id="0">
    <w:p w14:paraId="6195642B" w14:textId="77777777" w:rsidR="00987680" w:rsidRDefault="00987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1395" w14:textId="52956B9E" w:rsidR="000F6D46" w:rsidRPr="00276A0C" w:rsidRDefault="000F6D46" w:rsidP="00276A0C">
    <w:pPr>
      <w:pStyle w:val="Header"/>
      <w:pBdr>
        <w:bottom w:val="single" w:sz="4" w:space="1" w:color="auto"/>
      </w:pBdr>
      <w:rPr>
        <w:lang w:val="en-GB"/>
      </w:rPr>
    </w:pPr>
    <w:r>
      <w:rPr>
        <w:lang w:val="en-GB"/>
      </w:rPr>
      <w:t>Use Case Specification</w:t>
    </w:r>
    <w:r>
      <w:rPr>
        <w:lang w:val="en-GB"/>
      </w:rPr>
      <w:tab/>
    </w:r>
    <w:r>
      <w:rPr>
        <w:lang w:val="en-GB"/>
      </w:rPr>
      <w:tab/>
    </w:r>
    <w:r w:rsidR="00FD0FF0">
      <w:rPr>
        <w:i/>
        <w:iCs/>
        <w:lang w:val="en-GB"/>
      </w:rPr>
      <w:t>Drink Vending Machine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7FCF2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B444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EC1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4E08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C443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D206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41F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A040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12F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AE7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93337"/>
    <w:multiLevelType w:val="hybridMultilevel"/>
    <w:tmpl w:val="E8BACF34"/>
    <w:lvl w:ilvl="0" w:tplc="8CD65996">
      <w:start w:val="1"/>
      <w:numFmt w:val="decimal"/>
      <w:pStyle w:val="Heading1"/>
      <w:lvlText w:val="%1"/>
      <w:lvlJc w:val="left"/>
      <w:pPr>
        <w:tabs>
          <w:tab w:val="num" w:pos="72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8F"/>
    <w:rsid w:val="00005F04"/>
    <w:rsid w:val="000111EF"/>
    <w:rsid w:val="00032095"/>
    <w:rsid w:val="00071F58"/>
    <w:rsid w:val="00086C44"/>
    <w:rsid w:val="000B42EC"/>
    <w:rsid w:val="000C7ACB"/>
    <w:rsid w:val="000D090A"/>
    <w:rsid w:val="000F6D46"/>
    <w:rsid w:val="001023A9"/>
    <w:rsid w:val="00113742"/>
    <w:rsid w:val="0014539E"/>
    <w:rsid w:val="00146A41"/>
    <w:rsid w:val="001734CC"/>
    <w:rsid w:val="00195FA2"/>
    <w:rsid w:val="001E2EFC"/>
    <w:rsid w:val="001E408D"/>
    <w:rsid w:val="001F693C"/>
    <w:rsid w:val="00214C36"/>
    <w:rsid w:val="002151D8"/>
    <w:rsid w:val="0022117F"/>
    <w:rsid w:val="00237163"/>
    <w:rsid w:val="00254B46"/>
    <w:rsid w:val="00276A0C"/>
    <w:rsid w:val="00291A81"/>
    <w:rsid w:val="00292CF6"/>
    <w:rsid w:val="002A47E6"/>
    <w:rsid w:val="002D0B96"/>
    <w:rsid w:val="002E51E1"/>
    <w:rsid w:val="002F0CE3"/>
    <w:rsid w:val="00321DEA"/>
    <w:rsid w:val="003255FF"/>
    <w:rsid w:val="00343A9E"/>
    <w:rsid w:val="00352A4C"/>
    <w:rsid w:val="00360434"/>
    <w:rsid w:val="00372956"/>
    <w:rsid w:val="003A5570"/>
    <w:rsid w:val="003B2238"/>
    <w:rsid w:val="00490021"/>
    <w:rsid w:val="004C5BCA"/>
    <w:rsid w:val="0055352D"/>
    <w:rsid w:val="00561C89"/>
    <w:rsid w:val="00562E7F"/>
    <w:rsid w:val="005758C2"/>
    <w:rsid w:val="005A770F"/>
    <w:rsid w:val="005B5391"/>
    <w:rsid w:val="005B6A13"/>
    <w:rsid w:val="005D0A31"/>
    <w:rsid w:val="005D5A5C"/>
    <w:rsid w:val="0068364C"/>
    <w:rsid w:val="006A5F56"/>
    <w:rsid w:val="006B04AD"/>
    <w:rsid w:val="006D65FC"/>
    <w:rsid w:val="006E139B"/>
    <w:rsid w:val="0072218F"/>
    <w:rsid w:val="00735992"/>
    <w:rsid w:val="00761812"/>
    <w:rsid w:val="00772A8B"/>
    <w:rsid w:val="0077541F"/>
    <w:rsid w:val="00790895"/>
    <w:rsid w:val="007A7018"/>
    <w:rsid w:val="00801214"/>
    <w:rsid w:val="00844500"/>
    <w:rsid w:val="008B3ED9"/>
    <w:rsid w:val="008E2F57"/>
    <w:rsid w:val="008E4C73"/>
    <w:rsid w:val="00987680"/>
    <w:rsid w:val="009C3FA5"/>
    <w:rsid w:val="009D526B"/>
    <w:rsid w:val="009E1D28"/>
    <w:rsid w:val="00A250C1"/>
    <w:rsid w:val="00A65835"/>
    <w:rsid w:val="00AA049E"/>
    <w:rsid w:val="00AB1F5B"/>
    <w:rsid w:val="00AC49E4"/>
    <w:rsid w:val="00B10F8F"/>
    <w:rsid w:val="00B434EF"/>
    <w:rsid w:val="00B47847"/>
    <w:rsid w:val="00B84030"/>
    <w:rsid w:val="00BC53FB"/>
    <w:rsid w:val="00BF26D1"/>
    <w:rsid w:val="00BF668A"/>
    <w:rsid w:val="00C2291F"/>
    <w:rsid w:val="00C46848"/>
    <w:rsid w:val="00D1264F"/>
    <w:rsid w:val="00D20A79"/>
    <w:rsid w:val="00D802EF"/>
    <w:rsid w:val="00D92334"/>
    <w:rsid w:val="00DB5AD8"/>
    <w:rsid w:val="00DC5C6F"/>
    <w:rsid w:val="00DE05C6"/>
    <w:rsid w:val="00DE5E5D"/>
    <w:rsid w:val="00E010E7"/>
    <w:rsid w:val="00E7519A"/>
    <w:rsid w:val="00EA1B7E"/>
    <w:rsid w:val="00EA526D"/>
    <w:rsid w:val="00F02B9D"/>
    <w:rsid w:val="00F31516"/>
    <w:rsid w:val="00F46990"/>
    <w:rsid w:val="00F70A54"/>
    <w:rsid w:val="00FD0FF0"/>
    <w:rsid w:val="00FF075C"/>
    <w:rsid w:val="00FF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04C51"/>
  <w15:docId w15:val="{CDFA949B-44B1-415A-8A7C-F63E3BE6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EA"/>
    <w:rPr>
      <w:rFonts w:ascii="Calibri" w:hAnsi="Calibri"/>
      <w:sz w:val="22"/>
      <w:szCs w:val="24"/>
    </w:rPr>
  </w:style>
  <w:style w:type="paragraph" w:styleId="Heading1">
    <w:name w:val="heading 1"/>
    <w:basedOn w:val="Normal"/>
    <w:next w:val="Normal"/>
    <w:link w:val="Heading1Char"/>
    <w:qFormat/>
    <w:rsid w:val="00562E7F"/>
    <w:pPr>
      <w:keepNext/>
      <w:numPr>
        <w:numId w:val="11"/>
      </w:numPr>
      <w:spacing w:before="240" w:after="60"/>
      <w:outlineLvl w:val="0"/>
    </w:pPr>
    <w:rPr>
      <w:rFonts w:ascii="Arial" w:hAnsi="Arial" w:cs="Arial"/>
      <w:b/>
      <w:bCs/>
      <w:kern w:val="32"/>
      <w:sz w:val="36"/>
      <w:szCs w:val="36"/>
    </w:rPr>
  </w:style>
  <w:style w:type="paragraph" w:styleId="Heading2">
    <w:name w:val="heading 2"/>
    <w:basedOn w:val="Normal"/>
    <w:next w:val="Normal"/>
    <w:link w:val="Heading2Char"/>
    <w:qFormat/>
    <w:rsid w:val="00276A0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76A0C"/>
    <w:pPr>
      <w:keepNext/>
      <w:spacing w:before="240" w:after="60"/>
      <w:outlineLvl w:val="2"/>
    </w:pPr>
    <w:rPr>
      <w:rFonts w:ascii="Arial" w:hAnsi="Arial" w:cs="Arial"/>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76A0C"/>
    <w:rPr>
      <w:color w:val="0000FF"/>
      <w:u w:val="single"/>
    </w:rPr>
  </w:style>
  <w:style w:type="character" w:customStyle="1" w:styleId="Heading1Char">
    <w:name w:val="Heading 1 Char"/>
    <w:basedOn w:val="DefaultParagraphFont"/>
    <w:link w:val="Heading1"/>
    <w:rsid w:val="00562E7F"/>
    <w:rPr>
      <w:rFonts w:ascii="Arial" w:hAnsi="Arial" w:cs="Arial"/>
      <w:b/>
      <w:bCs/>
      <w:kern w:val="32"/>
      <w:sz w:val="36"/>
      <w:szCs w:val="36"/>
      <w:lang w:val="en-US" w:eastAsia="en-US" w:bidi="ar-SA"/>
    </w:rPr>
  </w:style>
  <w:style w:type="character" w:customStyle="1" w:styleId="Heading2Char">
    <w:name w:val="Heading 2 Char"/>
    <w:basedOn w:val="DefaultParagraphFont"/>
    <w:link w:val="Heading2"/>
    <w:rsid w:val="00276A0C"/>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276A0C"/>
    <w:rPr>
      <w:rFonts w:ascii="Arial" w:hAnsi="Arial" w:cs="Arial"/>
      <w:b/>
      <w:bCs/>
      <w:i/>
      <w:sz w:val="24"/>
      <w:szCs w:val="24"/>
      <w:lang w:val="en-US" w:eastAsia="en-US" w:bidi="ar-SA"/>
    </w:rPr>
  </w:style>
  <w:style w:type="paragraph" w:styleId="TOC1">
    <w:name w:val="toc 1"/>
    <w:basedOn w:val="Normal"/>
    <w:next w:val="Normal"/>
    <w:autoRedefine/>
    <w:uiPriority w:val="39"/>
    <w:rsid w:val="00276A0C"/>
  </w:style>
  <w:style w:type="paragraph" w:styleId="TOC2">
    <w:name w:val="toc 2"/>
    <w:basedOn w:val="Normal"/>
    <w:next w:val="Normal"/>
    <w:autoRedefine/>
    <w:uiPriority w:val="39"/>
    <w:rsid w:val="00276A0C"/>
    <w:pPr>
      <w:ind w:left="200"/>
    </w:pPr>
  </w:style>
  <w:style w:type="paragraph" w:styleId="TOC3">
    <w:name w:val="toc 3"/>
    <w:basedOn w:val="Normal"/>
    <w:next w:val="Normal"/>
    <w:autoRedefine/>
    <w:uiPriority w:val="39"/>
    <w:rsid w:val="00276A0C"/>
    <w:pPr>
      <w:ind w:left="400"/>
    </w:pPr>
  </w:style>
  <w:style w:type="table" w:styleId="TableGrid">
    <w:name w:val="Table Grid"/>
    <w:basedOn w:val="TableNormal"/>
    <w:rsid w:val="00276A0C"/>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76A0C"/>
    <w:pPr>
      <w:tabs>
        <w:tab w:val="center" w:pos="4153"/>
        <w:tab w:val="right" w:pos="8306"/>
      </w:tabs>
    </w:pPr>
  </w:style>
  <w:style w:type="paragraph" w:styleId="Footer">
    <w:name w:val="footer"/>
    <w:basedOn w:val="Normal"/>
    <w:rsid w:val="00276A0C"/>
    <w:pPr>
      <w:tabs>
        <w:tab w:val="center" w:pos="4153"/>
        <w:tab w:val="right" w:pos="8306"/>
      </w:tabs>
    </w:pPr>
  </w:style>
  <w:style w:type="character" w:styleId="PageNumber">
    <w:name w:val="page number"/>
    <w:basedOn w:val="DefaultParagraphFont"/>
    <w:rsid w:val="00276A0C"/>
  </w:style>
  <w:style w:type="paragraph" w:customStyle="1" w:styleId="UseCaseName">
    <w:name w:val="Use Case Name"/>
    <w:basedOn w:val="Heading1"/>
    <w:next w:val="Normal"/>
    <w:link w:val="UseCaseNameChar"/>
    <w:rsid w:val="00562E7F"/>
    <w:pPr>
      <w:shd w:val="clear" w:color="auto" w:fill="D9D9D9"/>
    </w:pPr>
  </w:style>
  <w:style w:type="paragraph" w:customStyle="1" w:styleId="BriefDescriptionHeading">
    <w:name w:val="BriefDescriptionHeading"/>
    <w:basedOn w:val="Heading2"/>
    <w:next w:val="Normal"/>
    <w:rsid w:val="00276A0C"/>
  </w:style>
  <w:style w:type="paragraph" w:customStyle="1" w:styleId="BasicFlowHeading">
    <w:name w:val="BasicFlowHeading"/>
    <w:basedOn w:val="Heading2"/>
    <w:next w:val="Normal"/>
    <w:rsid w:val="00276A0C"/>
  </w:style>
  <w:style w:type="paragraph" w:customStyle="1" w:styleId="AlternativeFlowsHeading">
    <w:name w:val="AlternativeFlowsHeading"/>
    <w:basedOn w:val="Heading2"/>
    <w:next w:val="Normal"/>
    <w:rsid w:val="00276A0C"/>
  </w:style>
  <w:style w:type="paragraph" w:customStyle="1" w:styleId="AlternativeFlow">
    <w:name w:val="AlternativeFlow"/>
    <w:basedOn w:val="Heading3"/>
    <w:next w:val="Normal"/>
    <w:rsid w:val="00276A0C"/>
  </w:style>
  <w:style w:type="paragraph" w:customStyle="1" w:styleId="ActorsHeading">
    <w:name w:val="ActorsHeading"/>
    <w:basedOn w:val="BriefDescriptionHeading"/>
    <w:next w:val="Normal"/>
    <w:rsid w:val="005758C2"/>
  </w:style>
  <w:style w:type="paragraph" w:styleId="FootnoteText">
    <w:name w:val="footnote text"/>
    <w:basedOn w:val="Normal"/>
    <w:semiHidden/>
    <w:rsid w:val="005758C2"/>
    <w:rPr>
      <w:szCs w:val="20"/>
    </w:rPr>
  </w:style>
  <w:style w:type="character" w:styleId="FootnoteReference">
    <w:name w:val="footnote reference"/>
    <w:basedOn w:val="DefaultParagraphFont"/>
    <w:semiHidden/>
    <w:rsid w:val="005758C2"/>
    <w:rPr>
      <w:vertAlign w:val="superscript"/>
    </w:rPr>
  </w:style>
  <w:style w:type="paragraph" w:styleId="BalloonText">
    <w:name w:val="Balloon Text"/>
    <w:basedOn w:val="Normal"/>
    <w:link w:val="BalloonTextChar"/>
    <w:rsid w:val="008E2F57"/>
    <w:rPr>
      <w:rFonts w:ascii="Tahoma" w:hAnsi="Tahoma" w:cs="Tahoma"/>
      <w:sz w:val="16"/>
      <w:szCs w:val="16"/>
    </w:rPr>
  </w:style>
  <w:style w:type="character" w:customStyle="1" w:styleId="BalloonTextChar">
    <w:name w:val="Balloon Text Char"/>
    <w:basedOn w:val="DefaultParagraphFont"/>
    <w:link w:val="BalloonText"/>
    <w:rsid w:val="008E2F57"/>
    <w:rPr>
      <w:rFonts w:ascii="Tahoma" w:hAnsi="Tahoma" w:cs="Tahoma"/>
      <w:sz w:val="16"/>
      <w:szCs w:val="16"/>
    </w:rPr>
  </w:style>
  <w:style w:type="paragraph" w:customStyle="1" w:styleId="UseCaseDiagramHeader">
    <w:name w:val="Use Case Diagram Header"/>
    <w:basedOn w:val="UseCaseName"/>
    <w:link w:val="UseCaseDiagramHeaderChar"/>
    <w:qFormat/>
    <w:rsid w:val="00BC53FB"/>
    <w:pPr>
      <w:pBdr>
        <w:top w:val="single" w:sz="4" w:space="1" w:color="auto"/>
        <w:left w:val="single" w:sz="4" w:space="4" w:color="auto"/>
        <w:bottom w:val="single" w:sz="4" w:space="1" w:color="auto"/>
        <w:right w:val="single" w:sz="4" w:space="4" w:color="auto"/>
      </w:pBdr>
      <w:shd w:val="clear" w:color="auto" w:fill="DBE5F1" w:themeFill="accent1" w:themeFillTint="33"/>
    </w:pPr>
  </w:style>
  <w:style w:type="character" w:customStyle="1" w:styleId="UseCaseNameChar">
    <w:name w:val="Use Case Name Char"/>
    <w:basedOn w:val="Heading1Char"/>
    <w:link w:val="UseCaseName"/>
    <w:rsid w:val="00BC53FB"/>
    <w:rPr>
      <w:rFonts w:ascii="Arial" w:hAnsi="Arial" w:cs="Arial"/>
      <w:b/>
      <w:bCs/>
      <w:kern w:val="32"/>
      <w:sz w:val="36"/>
      <w:szCs w:val="36"/>
      <w:shd w:val="clear" w:color="auto" w:fill="D9D9D9"/>
      <w:lang w:val="en-US" w:eastAsia="en-US" w:bidi="ar-SA"/>
    </w:rPr>
  </w:style>
  <w:style w:type="character" w:customStyle="1" w:styleId="UseCaseDiagramHeaderChar">
    <w:name w:val="Use Case Diagram Header Char"/>
    <w:basedOn w:val="UseCaseNameChar"/>
    <w:link w:val="UseCaseDiagramHeader"/>
    <w:rsid w:val="00BC53FB"/>
    <w:rPr>
      <w:rFonts w:ascii="Arial" w:hAnsi="Arial" w:cs="Arial"/>
      <w:b/>
      <w:bCs/>
      <w:kern w:val="32"/>
      <w:sz w:val="36"/>
      <w:szCs w:val="36"/>
      <w:shd w:val="clear" w:color="auto" w:fill="DBE5F1" w:themeFill="accent1" w:themeFillTint="33"/>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7310">
      <w:bodyDiv w:val="1"/>
      <w:marLeft w:val="0"/>
      <w:marRight w:val="0"/>
      <w:marTop w:val="0"/>
      <w:marBottom w:val="0"/>
      <w:divBdr>
        <w:top w:val="none" w:sz="0" w:space="0" w:color="auto"/>
        <w:left w:val="none" w:sz="0" w:space="0" w:color="auto"/>
        <w:bottom w:val="none" w:sz="0" w:space="0" w:color="auto"/>
        <w:right w:val="none" w:sz="0" w:space="0" w:color="auto"/>
      </w:divBdr>
      <w:divsChild>
        <w:div w:id="1977643476">
          <w:marLeft w:val="0"/>
          <w:marRight w:val="0"/>
          <w:marTop w:val="0"/>
          <w:marBottom w:val="0"/>
          <w:divBdr>
            <w:top w:val="none" w:sz="0" w:space="0" w:color="auto"/>
            <w:left w:val="none" w:sz="0" w:space="0" w:color="auto"/>
            <w:bottom w:val="none" w:sz="0" w:space="0" w:color="auto"/>
            <w:right w:val="none" w:sz="0" w:space="0" w:color="auto"/>
          </w:divBdr>
          <w:divsChild>
            <w:div w:id="1318266802">
              <w:marLeft w:val="0"/>
              <w:marRight w:val="0"/>
              <w:marTop w:val="0"/>
              <w:marBottom w:val="0"/>
              <w:divBdr>
                <w:top w:val="none" w:sz="0" w:space="0" w:color="auto"/>
                <w:left w:val="none" w:sz="0" w:space="0" w:color="auto"/>
                <w:bottom w:val="none" w:sz="0" w:space="0" w:color="auto"/>
                <w:right w:val="none" w:sz="0" w:space="0" w:color="auto"/>
              </w:divBdr>
              <w:divsChild>
                <w:div w:id="1421021387">
                  <w:marLeft w:val="0"/>
                  <w:marRight w:val="0"/>
                  <w:marTop w:val="0"/>
                  <w:marBottom w:val="0"/>
                  <w:divBdr>
                    <w:top w:val="none" w:sz="0" w:space="0" w:color="auto"/>
                    <w:left w:val="none" w:sz="0" w:space="0" w:color="auto"/>
                    <w:bottom w:val="none" w:sz="0" w:space="0" w:color="auto"/>
                    <w:right w:val="none" w:sz="0" w:space="0" w:color="auto"/>
                  </w:divBdr>
                  <w:divsChild>
                    <w:div w:id="1251767717">
                      <w:marLeft w:val="0"/>
                      <w:marRight w:val="0"/>
                      <w:marTop w:val="0"/>
                      <w:marBottom w:val="0"/>
                      <w:divBdr>
                        <w:top w:val="none" w:sz="0" w:space="0" w:color="auto"/>
                        <w:left w:val="none" w:sz="0" w:space="0" w:color="auto"/>
                        <w:bottom w:val="none" w:sz="0" w:space="0" w:color="auto"/>
                        <w:right w:val="none" w:sz="0" w:space="0" w:color="auto"/>
                      </w:divBdr>
                      <w:divsChild>
                        <w:div w:id="740058037">
                          <w:marLeft w:val="0"/>
                          <w:marRight w:val="0"/>
                          <w:marTop w:val="0"/>
                          <w:marBottom w:val="0"/>
                          <w:divBdr>
                            <w:top w:val="single" w:sz="24" w:space="0" w:color="auto"/>
                            <w:left w:val="single" w:sz="24" w:space="0" w:color="auto"/>
                            <w:bottom w:val="single" w:sz="24" w:space="0" w:color="auto"/>
                            <w:right w:val="single" w:sz="24" w:space="0" w:color="auto"/>
                          </w:divBdr>
                          <w:divsChild>
                            <w:div w:id="1008870997">
                              <w:marLeft w:val="0"/>
                              <w:marRight w:val="0"/>
                              <w:marTop w:val="0"/>
                              <w:marBottom w:val="0"/>
                              <w:divBdr>
                                <w:top w:val="none" w:sz="0" w:space="0" w:color="auto"/>
                                <w:left w:val="none" w:sz="0" w:space="0" w:color="auto"/>
                                <w:bottom w:val="none" w:sz="0" w:space="0" w:color="auto"/>
                                <w:right w:val="none" w:sz="0" w:space="0" w:color="auto"/>
                              </w:divBdr>
                              <w:divsChild>
                                <w:div w:id="19373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49543">
          <w:marLeft w:val="0"/>
          <w:marRight w:val="0"/>
          <w:marTop w:val="0"/>
          <w:marBottom w:val="0"/>
          <w:divBdr>
            <w:top w:val="none" w:sz="0" w:space="0" w:color="auto"/>
            <w:left w:val="none" w:sz="0" w:space="0" w:color="auto"/>
            <w:bottom w:val="none" w:sz="0" w:space="0" w:color="auto"/>
            <w:right w:val="none" w:sz="0" w:space="0" w:color="auto"/>
          </w:divBdr>
          <w:divsChild>
            <w:div w:id="223684913">
              <w:marLeft w:val="0"/>
              <w:marRight w:val="0"/>
              <w:marTop w:val="0"/>
              <w:marBottom w:val="0"/>
              <w:divBdr>
                <w:top w:val="none" w:sz="0" w:space="0" w:color="auto"/>
                <w:left w:val="none" w:sz="0" w:space="0" w:color="auto"/>
                <w:bottom w:val="none" w:sz="0" w:space="0" w:color="auto"/>
                <w:right w:val="none" w:sz="0" w:space="0" w:color="auto"/>
              </w:divBdr>
              <w:divsChild>
                <w:div w:id="20422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Teaching\AC22004\20-21\Coursework\Use%20Case%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02E96-EA20-4805-991F-C83CE277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Template>
  <TotalTime>1899</TotalTime>
  <Pages>8</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7643</CharactersWithSpaces>
  <SharedDoc>false</SharedDoc>
  <HLinks>
    <vt:vector size="132" baseType="variant">
      <vt:variant>
        <vt:i4>2031673</vt:i4>
      </vt:variant>
      <vt:variant>
        <vt:i4>128</vt:i4>
      </vt:variant>
      <vt:variant>
        <vt:i4>0</vt:i4>
      </vt:variant>
      <vt:variant>
        <vt:i4>5</vt:i4>
      </vt:variant>
      <vt:variant>
        <vt:lpwstr/>
      </vt:variant>
      <vt:variant>
        <vt:lpwstr>_Toc20193594</vt:lpwstr>
      </vt:variant>
      <vt:variant>
        <vt:i4>1572921</vt:i4>
      </vt:variant>
      <vt:variant>
        <vt:i4>122</vt:i4>
      </vt:variant>
      <vt:variant>
        <vt:i4>0</vt:i4>
      </vt:variant>
      <vt:variant>
        <vt:i4>5</vt:i4>
      </vt:variant>
      <vt:variant>
        <vt:lpwstr/>
      </vt:variant>
      <vt:variant>
        <vt:lpwstr>_Toc20193593</vt:lpwstr>
      </vt:variant>
      <vt:variant>
        <vt:i4>1638457</vt:i4>
      </vt:variant>
      <vt:variant>
        <vt:i4>116</vt:i4>
      </vt:variant>
      <vt:variant>
        <vt:i4>0</vt:i4>
      </vt:variant>
      <vt:variant>
        <vt:i4>5</vt:i4>
      </vt:variant>
      <vt:variant>
        <vt:lpwstr/>
      </vt:variant>
      <vt:variant>
        <vt:lpwstr>_Toc20193592</vt:lpwstr>
      </vt:variant>
      <vt:variant>
        <vt:i4>1703993</vt:i4>
      </vt:variant>
      <vt:variant>
        <vt:i4>110</vt:i4>
      </vt:variant>
      <vt:variant>
        <vt:i4>0</vt:i4>
      </vt:variant>
      <vt:variant>
        <vt:i4>5</vt:i4>
      </vt:variant>
      <vt:variant>
        <vt:lpwstr/>
      </vt:variant>
      <vt:variant>
        <vt:lpwstr>_Toc20193591</vt:lpwstr>
      </vt:variant>
      <vt:variant>
        <vt:i4>1769529</vt:i4>
      </vt:variant>
      <vt:variant>
        <vt:i4>104</vt:i4>
      </vt:variant>
      <vt:variant>
        <vt:i4>0</vt:i4>
      </vt:variant>
      <vt:variant>
        <vt:i4>5</vt:i4>
      </vt:variant>
      <vt:variant>
        <vt:lpwstr/>
      </vt:variant>
      <vt:variant>
        <vt:lpwstr>_Toc20193590</vt:lpwstr>
      </vt:variant>
      <vt:variant>
        <vt:i4>1179704</vt:i4>
      </vt:variant>
      <vt:variant>
        <vt:i4>98</vt:i4>
      </vt:variant>
      <vt:variant>
        <vt:i4>0</vt:i4>
      </vt:variant>
      <vt:variant>
        <vt:i4>5</vt:i4>
      </vt:variant>
      <vt:variant>
        <vt:lpwstr/>
      </vt:variant>
      <vt:variant>
        <vt:lpwstr>_Toc20193589</vt:lpwstr>
      </vt:variant>
      <vt:variant>
        <vt:i4>1245240</vt:i4>
      </vt:variant>
      <vt:variant>
        <vt:i4>92</vt:i4>
      </vt:variant>
      <vt:variant>
        <vt:i4>0</vt:i4>
      </vt:variant>
      <vt:variant>
        <vt:i4>5</vt:i4>
      </vt:variant>
      <vt:variant>
        <vt:lpwstr/>
      </vt:variant>
      <vt:variant>
        <vt:lpwstr>_Toc20193588</vt:lpwstr>
      </vt:variant>
      <vt:variant>
        <vt:i4>1835064</vt:i4>
      </vt:variant>
      <vt:variant>
        <vt:i4>86</vt:i4>
      </vt:variant>
      <vt:variant>
        <vt:i4>0</vt:i4>
      </vt:variant>
      <vt:variant>
        <vt:i4>5</vt:i4>
      </vt:variant>
      <vt:variant>
        <vt:lpwstr/>
      </vt:variant>
      <vt:variant>
        <vt:lpwstr>_Toc20193587</vt:lpwstr>
      </vt:variant>
      <vt:variant>
        <vt:i4>1900600</vt:i4>
      </vt:variant>
      <vt:variant>
        <vt:i4>80</vt:i4>
      </vt:variant>
      <vt:variant>
        <vt:i4>0</vt:i4>
      </vt:variant>
      <vt:variant>
        <vt:i4>5</vt:i4>
      </vt:variant>
      <vt:variant>
        <vt:lpwstr/>
      </vt:variant>
      <vt:variant>
        <vt:lpwstr>_Toc20193586</vt:lpwstr>
      </vt:variant>
      <vt:variant>
        <vt:i4>1966136</vt:i4>
      </vt:variant>
      <vt:variant>
        <vt:i4>74</vt:i4>
      </vt:variant>
      <vt:variant>
        <vt:i4>0</vt:i4>
      </vt:variant>
      <vt:variant>
        <vt:i4>5</vt:i4>
      </vt:variant>
      <vt:variant>
        <vt:lpwstr/>
      </vt:variant>
      <vt:variant>
        <vt:lpwstr>_Toc20193585</vt:lpwstr>
      </vt:variant>
      <vt:variant>
        <vt:i4>2031672</vt:i4>
      </vt:variant>
      <vt:variant>
        <vt:i4>68</vt:i4>
      </vt:variant>
      <vt:variant>
        <vt:i4>0</vt:i4>
      </vt:variant>
      <vt:variant>
        <vt:i4>5</vt:i4>
      </vt:variant>
      <vt:variant>
        <vt:lpwstr/>
      </vt:variant>
      <vt:variant>
        <vt:lpwstr>_Toc20193584</vt:lpwstr>
      </vt:variant>
      <vt:variant>
        <vt:i4>1572920</vt:i4>
      </vt:variant>
      <vt:variant>
        <vt:i4>62</vt:i4>
      </vt:variant>
      <vt:variant>
        <vt:i4>0</vt:i4>
      </vt:variant>
      <vt:variant>
        <vt:i4>5</vt:i4>
      </vt:variant>
      <vt:variant>
        <vt:lpwstr/>
      </vt:variant>
      <vt:variant>
        <vt:lpwstr>_Toc20193583</vt:lpwstr>
      </vt:variant>
      <vt:variant>
        <vt:i4>1638456</vt:i4>
      </vt:variant>
      <vt:variant>
        <vt:i4>56</vt:i4>
      </vt:variant>
      <vt:variant>
        <vt:i4>0</vt:i4>
      </vt:variant>
      <vt:variant>
        <vt:i4>5</vt:i4>
      </vt:variant>
      <vt:variant>
        <vt:lpwstr/>
      </vt:variant>
      <vt:variant>
        <vt:lpwstr>_Toc20193582</vt:lpwstr>
      </vt:variant>
      <vt:variant>
        <vt:i4>1703992</vt:i4>
      </vt:variant>
      <vt:variant>
        <vt:i4>50</vt:i4>
      </vt:variant>
      <vt:variant>
        <vt:i4>0</vt:i4>
      </vt:variant>
      <vt:variant>
        <vt:i4>5</vt:i4>
      </vt:variant>
      <vt:variant>
        <vt:lpwstr/>
      </vt:variant>
      <vt:variant>
        <vt:lpwstr>_Toc20193581</vt:lpwstr>
      </vt:variant>
      <vt:variant>
        <vt:i4>1769528</vt:i4>
      </vt:variant>
      <vt:variant>
        <vt:i4>44</vt:i4>
      </vt:variant>
      <vt:variant>
        <vt:i4>0</vt:i4>
      </vt:variant>
      <vt:variant>
        <vt:i4>5</vt:i4>
      </vt:variant>
      <vt:variant>
        <vt:lpwstr/>
      </vt:variant>
      <vt:variant>
        <vt:lpwstr>_Toc20193580</vt:lpwstr>
      </vt:variant>
      <vt:variant>
        <vt:i4>1179703</vt:i4>
      </vt:variant>
      <vt:variant>
        <vt:i4>38</vt:i4>
      </vt:variant>
      <vt:variant>
        <vt:i4>0</vt:i4>
      </vt:variant>
      <vt:variant>
        <vt:i4>5</vt:i4>
      </vt:variant>
      <vt:variant>
        <vt:lpwstr/>
      </vt:variant>
      <vt:variant>
        <vt:lpwstr>_Toc20193579</vt:lpwstr>
      </vt:variant>
      <vt:variant>
        <vt:i4>1245239</vt:i4>
      </vt:variant>
      <vt:variant>
        <vt:i4>32</vt:i4>
      </vt:variant>
      <vt:variant>
        <vt:i4>0</vt:i4>
      </vt:variant>
      <vt:variant>
        <vt:i4>5</vt:i4>
      </vt:variant>
      <vt:variant>
        <vt:lpwstr/>
      </vt:variant>
      <vt:variant>
        <vt:lpwstr>_Toc20193578</vt:lpwstr>
      </vt:variant>
      <vt:variant>
        <vt:i4>1835063</vt:i4>
      </vt:variant>
      <vt:variant>
        <vt:i4>26</vt:i4>
      </vt:variant>
      <vt:variant>
        <vt:i4>0</vt:i4>
      </vt:variant>
      <vt:variant>
        <vt:i4>5</vt:i4>
      </vt:variant>
      <vt:variant>
        <vt:lpwstr/>
      </vt:variant>
      <vt:variant>
        <vt:lpwstr>_Toc20193577</vt:lpwstr>
      </vt:variant>
      <vt:variant>
        <vt:i4>1900599</vt:i4>
      </vt:variant>
      <vt:variant>
        <vt:i4>20</vt:i4>
      </vt:variant>
      <vt:variant>
        <vt:i4>0</vt:i4>
      </vt:variant>
      <vt:variant>
        <vt:i4>5</vt:i4>
      </vt:variant>
      <vt:variant>
        <vt:lpwstr/>
      </vt:variant>
      <vt:variant>
        <vt:lpwstr>_Toc20193576</vt:lpwstr>
      </vt:variant>
      <vt:variant>
        <vt:i4>1966135</vt:i4>
      </vt:variant>
      <vt:variant>
        <vt:i4>14</vt:i4>
      </vt:variant>
      <vt:variant>
        <vt:i4>0</vt:i4>
      </vt:variant>
      <vt:variant>
        <vt:i4>5</vt:i4>
      </vt:variant>
      <vt:variant>
        <vt:lpwstr/>
      </vt:variant>
      <vt:variant>
        <vt:lpwstr>_Toc20193575</vt:lpwstr>
      </vt:variant>
      <vt:variant>
        <vt:i4>2031671</vt:i4>
      </vt:variant>
      <vt:variant>
        <vt:i4>8</vt:i4>
      </vt:variant>
      <vt:variant>
        <vt:i4>0</vt:i4>
      </vt:variant>
      <vt:variant>
        <vt:i4>5</vt:i4>
      </vt:variant>
      <vt:variant>
        <vt:lpwstr/>
      </vt:variant>
      <vt:variant>
        <vt:lpwstr>_Toc20193574</vt:lpwstr>
      </vt:variant>
      <vt:variant>
        <vt:i4>1572919</vt:i4>
      </vt:variant>
      <vt:variant>
        <vt:i4>2</vt:i4>
      </vt:variant>
      <vt:variant>
        <vt:i4>0</vt:i4>
      </vt:variant>
      <vt:variant>
        <vt:i4>5</vt:i4>
      </vt:variant>
      <vt:variant>
        <vt:lpwstr/>
      </vt:variant>
      <vt:variant>
        <vt:lpwstr>_Toc20193573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Ramsay</dc:creator>
  <cp:lastModifiedBy>OzielMaxwell</cp:lastModifiedBy>
  <cp:revision>39</cp:revision>
  <cp:lastPrinted>1900-01-01T00:00:00Z</cp:lastPrinted>
  <dcterms:created xsi:type="dcterms:W3CDTF">2021-01-20T16:35:00Z</dcterms:created>
  <dcterms:modified xsi:type="dcterms:W3CDTF">2023-03-03T17:39:00Z</dcterms:modified>
</cp:coreProperties>
</file>