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BA547" w14:textId="77777777" w:rsidR="00735992" w:rsidRDefault="00735992" w:rsidP="00276A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86"/>
      </w:tblGrid>
      <w:tr w:rsidR="00195FA2" w14:paraId="5F8384CF" w14:textId="77777777" w:rsidTr="00FE53B5">
        <w:tc>
          <w:tcPr>
            <w:tcW w:w="1242" w:type="dxa"/>
          </w:tcPr>
          <w:p w14:paraId="7BD77DBF" w14:textId="554032EA" w:rsidR="00195FA2" w:rsidRDefault="00BC53FB" w:rsidP="00FE53B5">
            <w:pPr>
              <w:pStyle w:val="TOC1"/>
              <w:tabs>
                <w:tab w:val="right" w:leader="dot" w:pos="8630"/>
              </w:tabs>
              <w:rPr>
                <w:szCs w:val="20"/>
              </w:rPr>
            </w:pPr>
            <w:r>
              <w:rPr>
                <w:noProof/>
              </w:rPr>
              <mc:AlternateContent>
                <mc:Choice Requires="wps">
                  <w:drawing>
                    <wp:anchor distT="0" distB="0" distL="114300" distR="114300" simplePos="0" relativeHeight="251659264" behindDoc="0" locked="0" layoutInCell="1" allowOverlap="1" wp14:anchorId="0C1A8E00" wp14:editId="7AD194A3">
                      <wp:simplePos x="0" y="0"/>
                      <wp:positionH relativeFrom="column">
                        <wp:posOffset>1905</wp:posOffset>
                      </wp:positionH>
                      <wp:positionV relativeFrom="paragraph">
                        <wp:posOffset>4445</wp:posOffset>
                      </wp:positionV>
                      <wp:extent cx="609600" cy="872490"/>
                      <wp:effectExtent l="0" t="0" r="0" b="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09600" cy="872490"/>
                              </a:xfrm>
                              <a:custGeom>
                                <a:avLst/>
                                <a:gdLst>
                                  <a:gd name="T0" fmla="*/ 250 w 340"/>
                                  <a:gd name="T1" fmla="*/ 401 h 462"/>
                                  <a:gd name="T2" fmla="*/ 91 w 340"/>
                                  <a:gd name="T3" fmla="*/ 402 h 462"/>
                                  <a:gd name="T4" fmla="*/ 170 w 340"/>
                                  <a:gd name="T5" fmla="*/ 294 h 462"/>
                                  <a:gd name="T6" fmla="*/ 332 w 340"/>
                                  <a:gd name="T7" fmla="*/ 170 h 462"/>
                                  <a:gd name="T8" fmla="*/ 276 w 340"/>
                                  <a:gd name="T9" fmla="*/ 375 h 462"/>
                                  <a:gd name="T10" fmla="*/ 23 w 340"/>
                                  <a:gd name="T11" fmla="*/ 59 h 462"/>
                                  <a:gd name="T12" fmla="*/ 45 w 340"/>
                                  <a:gd name="T13" fmla="*/ 79 h 462"/>
                                  <a:gd name="T14" fmla="*/ 73 w 340"/>
                                  <a:gd name="T15" fmla="*/ 88 h 462"/>
                                  <a:gd name="T16" fmla="*/ 56 w 340"/>
                                  <a:gd name="T17" fmla="*/ 102 h 462"/>
                                  <a:gd name="T18" fmla="*/ 56 w 340"/>
                                  <a:gd name="T19" fmla="*/ 118 h 462"/>
                                  <a:gd name="T20" fmla="*/ 55 w 340"/>
                                  <a:gd name="T21" fmla="*/ 117 h 462"/>
                                  <a:gd name="T22" fmla="*/ 23 w 340"/>
                                  <a:gd name="T23" fmla="*/ 59 h 462"/>
                                  <a:gd name="T24" fmla="*/ 94 w 340"/>
                                  <a:gd name="T25" fmla="*/ 61 h 462"/>
                                  <a:gd name="T26" fmla="*/ 93 w 340"/>
                                  <a:gd name="T27" fmla="*/ 44 h 462"/>
                                  <a:gd name="T28" fmla="*/ 105 w 340"/>
                                  <a:gd name="T29" fmla="*/ 44 h 462"/>
                                  <a:gd name="T30" fmla="*/ 122 w 340"/>
                                  <a:gd name="T31" fmla="*/ 54 h 462"/>
                                  <a:gd name="T32" fmla="*/ 128 w 340"/>
                                  <a:gd name="T33" fmla="*/ 64 h 462"/>
                                  <a:gd name="T34" fmla="*/ 112 w 340"/>
                                  <a:gd name="T35" fmla="*/ 72 h 462"/>
                                  <a:gd name="T36" fmla="*/ 115 w 340"/>
                                  <a:gd name="T37" fmla="*/ 94 h 462"/>
                                  <a:gd name="T38" fmla="*/ 103 w 340"/>
                                  <a:gd name="T39" fmla="*/ 94 h 462"/>
                                  <a:gd name="T40" fmla="*/ 85 w 340"/>
                                  <a:gd name="T41" fmla="*/ 79 h 462"/>
                                  <a:gd name="T42" fmla="*/ 78 w 340"/>
                                  <a:gd name="T43" fmla="*/ 69 h 462"/>
                                  <a:gd name="T44" fmla="*/ 153 w 340"/>
                                  <a:gd name="T45" fmla="*/ 49 h 462"/>
                                  <a:gd name="T46" fmla="*/ 160 w 340"/>
                                  <a:gd name="T47" fmla="*/ 48 h 462"/>
                                  <a:gd name="T48" fmla="*/ 157 w 340"/>
                                  <a:gd name="T49" fmla="*/ 39 h 462"/>
                                  <a:gd name="T50" fmla="*/ 171 w 340"/>
                                  <a:gd name="T51" fmla="*/ 20 h 462"/>
                                  <a:gd name="T52" fmla="*/ 180 w 340"/>
                                  <a:gd name="T53" fmla="*/ 48 h 462"/>
                                  <a:gd name="T54" fmla="*/ 200 w 340"/>
                                  <a:gd name="T55" fmla="*/ 70 h 462"/>
                                  <a:gd name="T56" fmla="*/ 178 w 340"/>
                                  <a:gd name="T57" fmla="*/ 74 h 462"/>
                                  <a:gd name="T58" fmla="*/ 170 w 340"/>
                                  <a:gd name="T59" fmla="*/ 87 h 462"/>
                                  <a:gd name="T60" fmla="*/ 162 w 340"/>
                                  <a:gd name="T61" fmla="*/ 74 h 462"/>
                                  <a:gd name="T62" fmla="*/ 140 w 340"/>
                                  <a:gd name="T63" fmla="*/ 70 h 462"/>
                                  <a:gd name="T64" fmla="*/ 212 w 340"/>
                                  <a:gd name="T65" fmla="*/ 64 h 462"/>
                                  <a:gd name="T66" fmla="*/ 218 w 340"/>
                                  <a:gd name="T67" fmla="*/ 54 h 462"/>
                                  <a:gd name="T68" fmla="*/ 235 w 340"/>
                                  <a:gd name="T69" fmla="*/ 44 h 462"/>
                                  <a:gd name="T70" fmla="*/ 247 w 340"/>
                                  <a:gd name="T71" fmla="*/ 44 h 462"/>
                                  <a:gd name="T72" fmla="*/ 246 w 340"/>
                                  <a:gd name="T73" fmla="*/ 61 h 462"/>
                                  <a:gd name="T74" fmla="*/ 262 w 340"/>
                                  <a:gd name="T75" fmla="*/ 69 h 462"/>
                                  <a:gd name="T76" fmla="*/ 256 w 340"/>
                                  <a:gd name="T77" fmla="*/ 79 h 462"/>
                                  <a:gd name="T78" fmla="*/ 237 w 340"/>
                                  <a:gd name="T79" fmla="*/ 94 h 462"/>
                                  <a:gd name="T80" fmla="*/ 225 w 340"/>
                                  <a:gd name="T81" fmla="*/ 94 h 462"/>
                                  <a:gd name="T82" fmla="*/ 228 w 340"/>
                                  <a:gd name="T83" fmla="*/ 72 h 462"/>
                                  <a:gd name="T84" fmla="*/ 212 w 340"/>
                                  <a:gd name="T85" fmla="*/ 64 h 462"/>
                                  <a:gd name="T86" fmla="*/ 267 w 340"/>
                                  <a:gd name="T87" fmla="*/ 148 h 462"/>
                                  <a:gd name="T88" fmla="*/ 73 w 340"/>
                                  <a:gd name="T89" fmla="*/ 148 h 462"/>
                                  <a:gd name="T90" fmla="*/ 170 w 340"/>
                                  <a:gd name="T91" fmla="*/ 98 h 462"/>
                                  <a:gd name="T92" fmla="*/ 267 w 340"/>
                                  <a:gd name="T93" fmla="*/ 88 h 462"/>
                                  <a:gd name="T94" fmla="*/ 296 w 340"/>
                                  <a:gd name="T95" fmla="*/ 79 h 462"/>
                                  <a:gd name="T96" fmla="*/ 318 w 340"/>
                                  <a:gd name="T97" fmla="*/ 59 h 462"/>
                                  <a:gd name="T98" fmla="*/ 318 w 340"/>
                                  <a:gd name="T99" fmla="*/ 60 h 462"/>
                                  <a:gd name="T100" fmla="*/ 284 w 340"/>
                                  <a:gd name="T101" fmla="*/ 118 h 462"/>
                                  <a:gd name="T102" fmla="*/ 281 w 340"/>
                                  <a:gd name="T103" fmla="*/ 105 h 462"/>
                                  <a:gd name="T104" fmla="*/ 267 w 340"/>
                                  <a:gd name="T105" fmla="*/ 89 h 462"/>
                                  <a:gd name="T106" fmla="*/ 0 w 340"/>
                                  <a:gd name="T107" fmla="*/ 0 h 462"/>
                                  <a:gd name="T108" fmla="*/ 170 w 340"/>
                                  <a:gd name="T109" fmla="*/ 462 h 462"/>
                                  <a:gd name="T110" fmla="*/ 340 w 340"/>
                                  <a:gd name="T111" fmla="*/ 0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40" h="462">
                                    <a:moveTo>
                                      <a:pt x="276" y="375"/>
                                    </a:moveTo>
                                    <a:cubicBezTo>
                                      <a:pt x="268" y="384"/>
                                      <a:pt x="259" y="393"/>
                                      <a:pt x="250" y="401"/>
                                    </a:cubicBezTo>
                                    <a:cubicBezTo>
                                      <a:pt x="215" y="432"/>
                                      <a:pt x="180" y="448"/>
                                      <a:pt x="170" y="453"/>
                                    </a:cubicBezTo>
                                    <a:cubicBezTo>
                                      <a:pt x="160" y="448"/>
                                      <a:pt x="125" y="432"/>
                                      <a:pt x="91" y="402"/>
                                    </a:cubicBezTo>
                                    <a:cubicBezTo>
                                      <a:pt x="81" y="393"/>
                                      <a:pt x="73" y="384"/>
                                      <a:pt x="65" y="375"/>
                                    </a:cubicBezTo>
                                    <a:cubicBezTo>
                                      <a:pt x="170" y="294"/>
                                      <a:pt x="170" y="294"/>
                                      <a:pt x="170" y="294"/>
                                    </a:cubicBezTo>
                                    <a:cubicBezTo>
                                      <a:pt x="9" y="170"/>
                                      <a:pt x="9" y="170"/>
                                      <a:pt x="9" y="170"/>
                                    </a:cubicBezTo>
                                    <a:cubicBezTo>
                                      <a:pt x="332" y="170"/>
                                      <a:pt x="332" y="170"/>
                                      <a:pt x="332" y="170"/>
                                    </a:cubicBezTo>
                                    <a:cubicBezTo>
                                      <a:pt x="170" y="294"/>
                                      <a:pt x="170" y="294"/>
                                      <a:pt x="170" y="294"/>
                                    </a:cubicBezTo>
                                    <a:lnTo>
                                      <a:pt x="276" y="375"/>
                                    </a:lnTo>
                                    <a:close/>
                                    <a:moveTo>
                                      <a:pt x="23" y="59"/>
                                    </a:moveTo>
                                    <a:cubicBezTo>
                                      <a:pt x="23" y="59"/>
                                      <a:pt x="23" y="59"/>
                                      <a:pt x="23" y="59"/>
                                    </a:cubicBezTo>
                                    <a:cubicBezTo>
                                      <a:pt x="38" y="60"/>
                                      <a:pt x="43" y="69"/>
                                      <a:pt x="43" y="70"/>
                                    </a:cubicBezTo>
                                    <a:cubicBezTo>
                                      <a:pt x="45" y="72"/>
                                      <a:pt x="45" y="76"/>
                                      <a:pt x="45" y="79"/>
                                    </a:cubicBezTo>
                                    <a:cubicBezTo>
                                      <a:pt x="47" y="77"/>
                                      <a:pt x="49" y="76"/>
                                      <a:pt x="52" y="76"/>
                                    </a:cubicBezTo>
                                    <a:cubicBezTo>
                                      <a:pt x="61" y="74"/>
                                      <a:pt x="69" y="81"/>
                                      <a:pt x="73" y="88"/>
                                    </a:cubicBezTo>
                                    <a:cubicBezTo>
                                      <a:pt x="73" y="89"/>
                                      <a:pt x="73" y="89"/>
                                      <a:pt x="73" y="89"/>
                                    </a:cubicBezTo>
                                    <a:cubicBezTo>
                                      <a:pt x="67" y="99"/>
                                      <a:pt x="60" y="101"/>
                                      <a:pt x="56" y="102"/>
                                    </a:cubicBezTo>
                                    <a:cubicBezTo>
                                      <a:pt x="57" y="103"/>
                                      <a:pt x="58" y="104"/>
                                      <a:pt x="59" y="105"/>
                                    </a:cubicBezTo>
                                    <a:cubicBezTo>
                                      <a:pt x="62" y="109"/>
                                      <a:pt x="60" y="115"/>
                                      <a:pt x="56" y="118"/>
                                    </a:cubicBezTo>
                                    <a:cubicBezTo>
                                      <a:pt x="56" y="118"/>
                                      <a:pt x="56" y="118"/>
                                      <a:pt x="56" y="118"/>
                                    </a:cubicBezTo>
                                    <a:cubicBezTo>
                                      <a:pt x="56" y="118"/>
                                      <a:pt x="56" y="118"/>
                                      <a:pt x="55" y="117"/>
                                    </a:cubicBezTo>
                                    <a:cubicBezTo>
                                      <a:pt x="22" y="60"/>
                                      <a:pt x="22" y="60"/>
                                      <a:pt x="22" y="60"/>
                                    </a:cubicBezTo>
                                    <a:cubicBezTo>
                                      <a:pt x="22" y="60"/>
                                      <a:pt x="22" y="59"/>
                                      <a:pt x="23" y="59"/>
                                    </a:cubicBezTo>
                                    <a:moveTo>
                                      <a:pt x="81" y="65"/>
                                    </a:moveTo>
                                    <a:cubicBezTo>
                                      <a:pt x="94" y="61"/>
                                      <a:pt x="94" y="61"/>
                                      <a:pt x="94" y="61"/>
                                    </a:cubicBezTo>
                                    <a:cubicBezTo>
                                      <a:pt x="91" y="48"/>
                                      <a:pt x="91" y="48"/>
                                      <a:pt x="91" y="48"/>
                                    </a:cubicBezTo>
                                    <a:cubicBezTo>
                                      <a:pt x="90" y="46"/>
                                      <a:pt x="91" y="44"/>
                                      <a:pt x="93" y="44"/>
                                    </a:cubicBezTo>
                                    <a:cubicBezTo>
                                      <a:pt x="101" y="41"/>
                                      <a:pt x="101" y="41"/>
                                      <a:pt x="101" y="41"/>
                                    </a:cubicBezTo>
                                    <a:cubicBezTo>
                                      <a:pt x="103" y="41"/>
                                      <a:pt x="105" y="42"/>
                                      <a:pt x="105" y="44"/>
                                    </a:cubicBezTo>
                                    <a:cubicBezTo>
                                      <a:pt x="109" y="57"/>
                                      <a:pt x="109" y="57"/>
                                      <a:pt x="109" y="57"/>
                                    </a:cubicBezTo>
                                    <a:cubicBezTo>
                                      <a:pt x="122" y="54"/>
                                      <a:pt x="122" y="54"/>
                                      <a:pt x="122" y="54"/>
                                    </a:cubicBezTo>
                                    <a:cubicBezTo>
                                      <a:pt x="124" y="53"/>
                                      <a:pt x="126" y="54"/>
                                      <a:pt x="126" y="56"/>
                                    </a:cubicBezTo>
                                    <a:cubicBezTo>
                                      <a:pt x="128" y="64"/>
                                      <a:pt x="128" y="64"/>
                                      <a:pt x="128" y="64"/>
                                    </a:cubicBezTo>
                                    <a:cubicBezTo>
                                      <a:pt x="129" y="66"/>
                                      <a:pt x="128" y="68"/>
                                      <a:pt x="126" y="68"/>
                                    </a:cubicBezTo>
                                    <a:cubicBezTo>
                                      <a:pt x="112" y="72"/>
                                      <a:pt x="112" y="72"/>
                                      <a:pt x="112" y="72"/>
                                    </a:cubicBezTo>
                                    <a:cubicBezTo>
                                      <a:pt x="117" y="90"/>
                                      <a:pt x="117" y="90"/>
                                      <a:pt x="117" y="90"/>
                                    </a:cubicBezTo>
                                    <a:cubicBezTo>
                                      <a:pt x="118" y="91"/>
                                      <a:pt x="117" y="93"/>
                                      <a:pt x="115" y="94"/>
                                    </a:cubicBezTo>
                                    <a:cubicBezTo>
                                      <a:pt x="107" y="96"/>
                                      <a:pt x="107" y="96"/>
                                      <a:pt x="107" y="96"/>
                                    </a:cubicBezTo>
                                    <a:cubicBezTo>
                                      <a:pt x="105" y="96"/>
                                      <a:pt x="103" y="95"/>
                                      <a:pt x="103" y="94"/>
                                    </a:cubicBezTo>
                                    <a:cubicBezTo>
                                      <a:pt x="98" y="76"/>
                                      <a:pt x="98" y="76"/>
                                      <a:pt x="98" y="76"/>
                                    </a:cubicBezTo>
                                    <a:cubicBezTo>
                                      <a:pt x="85" y="79"/>
                                      <a:pt x="85" y="79"/>
                                      <a:pt x="85" y="79"/>
                                    </a:cubicBezTo>
                                    <a:cubicBezTo>
                                      <a:pt x="83" y="80"/>
                                      <a:pt x="81" y="79"/>
                                      <a:pt x="81" y="77"/>
                                    </a:cubicBezTo>
                                    <a:cubicBezTo>
                                      <a:pt x="78" y="69"/>
                                      <a:pt x="78" y="69"/>
                                      <a:pt x="78" y="69"/>
                                    </a:cubicBezTo>
                                    <a:cubicBezTo>
                                      <a:pt x="78" y="67"/>
                                      <a:pt x="79" y="65"/>
                                      <a:pt x="81" y="65"/>
                                    </a:cubicBezTo>
                                    <a:moveTo>
                                      <a:pt x="153" y="49"/>
                                    </a:moveTo>
                                    <a:cubicBezTo>
                                      <a:pt x="155" y="48"/>
                                      <a:pt x="158" y="48"/>
                                      <a:pt x="160" y="48"/>
                                    </a:cubicBezTo>
                                    <a:cubicBezTo>
                                      <a:pt x="160" y="48"/>
                                      <a:pt x="160" y="48"/>
                                      <a:pt x="160" y="48"/>
                                    </a:cubicBezTo>
                                    <a:cubicBezTo>
                                      <a:pt x="160" y="48"/>
                                      <a:pt x="160" y="48"/>
                                      <a:pt x="160" y="48"/>
                                    </a:cubicBezTo>
                                    <a:cubicBezTo>
                                      <a:pt x="158" y="46"/>
                                      <a:pt x="157" y="42"/>
                                      <a:pt x="157" y="39"/>
                                    </a:cubicBezTo>
                                    <a:cubicBezTo>
                                      <a:pt x="157" y="39"/>
                                      <a:pt x="156" y="28"/>
                                      <a:pt x="170" y="20"/>
                                    </a:cubicBezTo>
                                    <a:cubicBezTo>
                                      <a:pt x="170" y="19"/>
                                      <a:pt x="170" y="19"/>
                                      <a:pt x="171" y="20"/>
                                    </a:cubicBezTo>
                                    <a:cubicBezTo>
                                      <a:pt x="184" y="28"/>
                                      <a:pt x="184" y="39"/>
                                      <a:pt x="184" y="39"/>
                                    </a:cubicBezTo>
                                    <a:cubicBezTo>
                                      <a:pt x="184" y="42"/>
                                      <a:pt x="182" y="46"/>
                                      <a:pt x="180" y="48"/>
                                    </a:cubicBezTo>
                                    <a:cubicBezTo>
                                      <a:pt x="182" y="48"/>
                                      <a:pt x="185" y="48"/>
                                      <a:pt x="188" y="49"/>
                                    </a:cubicBezTo>
                                    <a:cubicBezTo>
                                      <a:pt x="196" y="52"/>
                                      <a:pt x="200" y="62"/>
                                      <a:pt x="200" y="70"/>
                                    </a:cubicBezTo>
                                    <a:cubicBezTo>
                                      <a:pt x="200" y="71"/>
                                      <a:pt x="200" y="71"/>
                                      <a:pt x="200" y="71"/>
                                    </a:cubicBezTo>
                                    <a:cubicBezTo>
                                      <a:pt x="189" y="77"/>
                                      <a:pt x="182" y="75"/>
                                      <a:pt x="178" y="74"/>
                                    </a:cubicBezTo>
                                    <a:cubicBezTo>
                                      <a:pt x="179" y="75"/>
                                      <a:pt x="179" y="76"/>
                                      <a:pt x="179" y="78"/>
                                    </a:cubicBezTo>
                                    <a:cubicBezTo>
                                      <a:pt x="179" y="83"/>
                                      <a:pt x="175" y="87"/>
                                      <a:pt x="170" y="87"/>
                                    </a:cubicBezTo>
                                    <a:cubicBezTo>
                                      <a:pt x="165" y="87"/>
                                      <a:pt x="161" y="83"/>
                                      <a:pt x="161" y="78"/>
                                    </a:cubicBezTo>
                                    <a:cubicBezTo>
                                      <a:pt x="161" y="76"/>
                                      <a:pt x="161" y="75"/>
                                      <a:pt x="162" y="74"/>
                                    </a:cubicBezTo>
                                    <a:cubicBezTo>
                                      <a:pt x="159" y="75"/>
                                      <a:pt x="151" y="77"/>
                                      <a:pt x="141" y="71"/>
                                    </a:cubicBezTo>
                                    <a:cubicBezTo>
                                      <a:pt x="140" y="71"/>
                                      <a:pt x="140" y="71"/>
                                      <a:pt x="140" y="70"/>
                                    </a:cubicBezTo>
                                    <a:cubicBezTo>
                                      <a:pt x="140" y="62"/>
                                      <a:pt x="144" y="52"/>
                                      <a:pt x="153" y="49"/>
                                    </a:cubicBezTo>
                                    <a:moveTo>
                                      <a:pt x="212" y="64"/>
                                    </a:moveTo>
                                    <a:cubicBezTo>
                                      <a:pt x="214" y="56"/>
                                      <a:pt x="214" y="56"/>
                                      <a:pt x="214" y="56"/>
                                    </a:cubicBezTo>
                                    <a:cubicBezTo>
                                      <a:pt x="215" y="54"/>
                                      <a:pt x="217" y="53"/>
                                      <a:pt x="218" y="54"/>
                                    </a:cubicBezTo>
                                    <a:cubicBezTo>
                                      <a:pt x="232" y="57"/>
                                      <a:pt x="232" y="57"/>
                                      <a:pt x="232" y="57"/>
                                    </a:cubicBezTo>
                                    <a:cubicBezTo>
                                      <a:pt x="235" y="44"/>
                                      <a:pt x="235" y="44"/>
                                      <a:pt x="235" y="44"/>
                                    </a:cubicBezTo>
                                    <a:cubicBezTo>
                                      <a:pt x="236" y="42"/>
                                      <a:pt x="238" y="41"/>
                                      <a:pt x="239" y="41"/>
                                    </a:cubicBezTo>
                                    <a:cubicBezTo>
                                      <a:pt x="247" y="44"/>
                                      <a:pt x="247" y="44"/>
                                      <a:pt x="247" y="44"/>
                                    </a:cubicBezTo>
                                    <a:cubicBezTo>
                                      <a:pt x="249" y="44"/>
                                      <a:pt x="250" y="46"/>
                                      <a:pt x="250" y="48"/>
                                    </a:cubicBezTo>
                                    <a:cubicBezTo>
                                      <a:pt x="246" y="61"/>
                                      <a:pt x="246" y="61"/>
                                      <a:pt x="246" y="61"/>
                                    </a:cubicBezTo>
                                    <a:cubicBezTo>
                                      <a:pt x="260" y="65"/>
                                      <a:pt x="260" y="65"/>
                                      <a:pt x="260" y="65"/>
                                    </a:cubicBezTo>
                                    <a:cubicBezTo>
                                      <a:pt x="261" y="65"/>
                                      <a:pt x="262" y="67"/>
                                      <a:pt x="262" y="69"/>
                                    </a:cubicBezTo>
                                    <a:cubicBezTo>
                                      <a:pt x="260" y="77"/>
                                      <a:pt x="260" y="77"/>
                                      <a:pt x="260" y="77"/>
                                    </a:cubicBezTo>
                                    <a:cubicBezTo>
                                      <a:pt x="259" y="79"/>
                                      <a:pt x="257" y="80"/>
                                      <a:pt x="256" y="79"/>
                                    </a:cubicBezTo>
                                    <a:cubicBezTo>
                                      <a:pt x="242" y="76"/>
                                      <a:pt x="242" y="76"/>
                                      <a:pt x="242" y="76"/>
                                    </a:cubicBezTo>
                                    <a:cubicBezTo>
                                      <a:pt x="237" y="94"/>
                                      <a:pt x="237" y="94"/>
                                      <a:pt x="237" y="94"/>
                                    </a:cubicBezTo>
                                    <a:cubicBezTo>
                                      <a:pt x="237" y="95"/>
                                      <a:pt x="235" y="96"/>
                                      <a:pt x="233" y="96"/>
                                    </a:cubicBezTo>
                                    <a:cubicBezTo>
                                      <a:pt x="225" y="94"/>
                                      <a:pt x="225" y="94"/>
                                      <a:pt x="225" y="94"/>
                                    </a:cubicBezTo>
                                    <a:cubicBezTo>
                                      <a:pt x="224" y="93"/>
                                      <a:pt x="223" y="91"/>
                                      <a:pt x="223" y="90"/>
                                    </a:cubicBezTo>
                                    <a:cubicBezTo>
                                      <a:pt x="228" y="72"/>
                                      <a:pt x="228" y="72"/>
                                      <a:pt x="228" y="72"/>
                                    </a:cubicBezTo>
                                    <a:cubicBezTo>
                                      <a:pt x="215" y="68"/>
                                      <a:pt x="215" y="68"/>
                                      <a:pt x="215" y="68"/>
                                    </a:cubicBezTo>
                                    <a:cubicBezTo>
                                      <a:pt x="213" y="68"/>
                                      <a:pt x="212" y="66"/>
                                      <a:pt x="212" y="64"/>
                                    </a:cubicBezTo>
                                    <a:moveTo>
                                      <a:pt x="279" y="127"/>
                                    </a:moveTo>
                                    <a:cubicBezTo>
                                      <a:pt x="267" y="148"/>
                                      <a:pt x="267" y="148"/>
                                      <a:pt x="267" y="148"/>
                                    </a:cubicBezTo>
                                    <a:cubicBezTo>
                                      <a:pt x="238" y="131"/>
                                      <a:pt x="204" y="122"/>
                                      <a:pt x="170" y="122"/>
                                    </a:cubicBezTo>
                                    <a:cubicBezTo>
                                      <a:pt x="136" y="122"/>
                                      <a:pt x="102" y="131"/>
                                      <a:pt x="73" y="148"/>
                                    </a:cubicBezTo>
                                    <a:cubicBezTo>
                                      <a:pt x="61" y="127"/>
                                      <a:pt x="61" y="127"/>
                                      <a:pt x="61" y="127"/>
                                    </a:cubicBezTo>
                                    <a:cubicBezTo>
                                      <a:pt x="94" y="108"/>
                                      <a:pt x="132" y="98"/>
                                      <a:pt x="170" y="98"/>
                                    </a:cubicBezTo>
                                    <a:cubicBezTo>
                                      <a:pt x="209" y="98"/>
                                      <a:pt x="246" y="108"/>
                                      <a:pt x="279" y="127"/>
                                    </a:cubicBezTo>
                                    <a:moveTo>
                                      <a:pt x="267" y="88"/>
                                    </a:moveTo>
                                    <a:cubicBezTo>
                                      <a:pt x="271" y="81"/>
                                      <a:pt x="280" y="74"/>
                                      <a:pt x="289" y="76"/>
                                    </a:cubicBezTo>
                                    <a:cubicBezTo>
                                      <a:pt x="291" y="76"/>
                                      <a:pt x="294" y="77"/>
                                      <a:pt x="296" y="79"/>
                                    </a:cubicBezTo>
                                    <a:cubicBezTo>
                                      <a:pt x="295" y="76"/>
                                      <a:pt x="295" y="72"/>
                                      <a:pt x="297" y="70"/>
                                    </a:cubicBezTo>
                                    <a:cubicBezTo>
                                      <a:pt x="297" y="69"/>
                                      <a:pt x="302" y="60"/>
                                      <a:pt x="318" y="59"/>
                                    </a:cubicBezTo>
                                    <a:cubicBezTo>
                                      <a:pt x="318" y="59"/>
                                      <a:pt x="318" y="59"/>
                                      <a:pt x="318" y="59"/>
                                    </a:cubicBezTo>
                                    <a:cubicBezTo>
                                      <a:pt x="318" y="59"/>
                                      <a:pt x="318" y="60"/>
                                      <a:pt x="318" y="60"/>
                                    </a:cubicBezTo>
                                    <a:cubicBezTo>
                                      <a:pt x="285" y="117"/>
                                      <a:pt x="285" y="117"/>
                                      <a:pt x="285" y="117"/>
                                    </a:cubicBezTo>
                                    <a:cubicBezTo>
                                      <a:pt x="285" y="118"/>
                                      <a:pt x="284" y="118"/>
                                      <a:pt x="284" y="118"/>
                                    </a:cubicBezTo>
                                    <a:cubicBezTo>
                                      <a:pt x="284" y="118"/>
                                      <a:pt x="284" y="118"/>
                                      <a:pt x="284" y="118"/>
                                    </a:cubicBezTo>
                                    <a:cubicBezTo>
                                      <a:pt x="280" y="115"/>
                                      <a:pt x="279" y="109"/>
                                      <a:pt x="281" y="105"/>
                                    </a:cubicBezTo>
                                    <a:cubicBezTo>
                                      <a:pt x="282" y="104"/>
                                      <a:pt x="283" y="103"/>
                                      <a:pt x="284" y="102"/>
                                    </a:cubicBezTo>
                                    <a:cubicBezTo>
                                      <a:pt x="281" y="101"/>
                                      <a:pt x="273" y="99"/>
                                      <a:pt x="267" y="89"/>
                                    </a:cubicBezTo>
                                    <a:cubicBezTo>
                                      <a:pt x="267" y="89"/>
                                      <a:pt x="267" y="89"/>
                                      <a:pt x="267" y="88"/>
                                    </a:cubicBezTo>
                                    <a:moveTo>
                                      <a:pt x="0" y="0"/>
                                    </a:moveTo>
                                    <a:cubicBezTo>
                                      <a:pt x="0" y="0"/>
                                      <a:pt x="0" y="53"/>
                                      <a:pt x="0" y="224"/>
                                    </a:cubicBezTo>
                                    <a:cubicBezTo>
                                      <a:pt x="0" y="398"/>
                                      <a:pt x="170" y="462"/>
                                      <a:pt x="170" y="462"/>
                                    </a:cubicBezTo>
                                    <a:cubicBezTo>
                                      <a:pt x="170" y="462"/>
                                      <a:pt x="340" y="398"/>
                                      <a:pt x="340" y="224"/>
                                    </a:cubicBezTo>
                                    <a:cubicBezTo>
                                      <a:pt x="340" y="53"/>
                                      <a:pt x="340" y="0"/>
                                      <a:pt x="340" y="0"/>
                                    </a:cubicBezTo>
                                    <a:lnTo>
                                      <a:pt x="0" y="0"/>
                                    </a:lnTo>
                                    <a:close/>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09521AA4" id="Freeform 5" o:spid="_x0000_s1026" style="position:absolute;margin-left:.15pt;margin-top:.35pt;width:48pt;height:6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0,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" path="m276,375v-8,9,-17,18,-26,26c215,432,180,448,170,453,160,448,125,432,91,402,81,393,73,384,65,375,170,294,170,294,170,294,9,170,9,170,9,170v323,,323,,323,c170,294,170,294,170,294r106,81xm23,59v,,,,,c38,60,43,69,43,70v2,2,2,6,2,9c47,77,49,76,52,76v9,-2,17,5,21,12c73,89,73,89,73,89,67,99,60,101,56,102v1,1,2,2,3,3c62,109,60,115,56,118v,,,,,c56,118,56,118,55,117,22,60,22,60,22,60v,,,-1,1,-1m81,65c94,61,94,61,94,61,91,48,91,48,91,48v-1,-2,,-4,2,-4c101,41,101,41,101,41v2,,4,1,4,3c109,57,109,57,109,57v13,-3,13,-3,13,-3c124,53,126,54,126,56v2,8,2,8,2,8c129,66,128,68,126,68v-14,4,-14,4,-14,4c117,90,117,90,117,90v1,1,,3,-2,4c107,96,107,96,107,96v-2,,-4,-1,-4,-2c98,76,98,76,98,76,85,79,85,79,85,79v-2,1,-4,,-4,-2c78,69,78,69,78,69v,-2,1,-4,3,-4m153,49v2,-1,5,-1,7,-1c160,48,160,48,160,48v,,,,,c158,46,157,42,157,39v,,-1,-11,13,-19c170,19,170,19,171,20v13,8,13,19,13,19c184,42,182,46,180,48v2,,5,,8,1c196,52,200,62,200,70v,1,,1,,1c189,77,182,75,178,74v1,1,1,2,1,4c179,83,175,87,170,87v-5,,-9,-4,-9,-9c161,76,161,75,162,74v-3,1,-11,3,-21,-3c140,71,140,71,140,70v,-8,4,-18,13,-21m212,64v2,-8,2,-8,2,-8c215,54,217,53,218,54v14,3,14,3,14,3c235,44,235,44,235,44v1,-2,3,-3,4,-3c247,44,247,44,247,44v2,,3,2,3,4c246,61,246,61,246,61v14,4,14,4,14,4c261,65,262,67,262,69v-2,8,-2,8,-2,8c259,79,257,80,256,79,242,76,242,76,242,76v-5,18,-5,18,-5,18c237,95,235,96,233,96v-8,-2,-8,-2,-8,-2c224,93,223,91,223,90v5,-18,5,-18,5,-18c215,68,215,68,215,68v-2,,-3,-2,-3,-4m279,127v-12,21,-12,21,-12,21c238,131,204,122,170,122v-34,,-68,9,-97,26c61,127,61,127,61,127,94,108,132,98,170,98v39,,76,10,109,29m267,88v4,-7,13,-14,22,-12c291,76,294,77,296,79v-1,-3,-1,-7,1,-9c297,69,302,60,318,59v,,,,,c318,59,318,60,318,60v-33,57,-33,57,-33,57c285,118,284,118,284,118v,,,,,c280,115,279,109,281,105v1,-1,2,-2,3,-3c281,101,273,99,267,89v,,,,,-1m,c,,,53,,224,,398,170,462,170,462v,,170,-64,170,-238c340,53,340,,340,l,xe" fillcolor="#4365e2" stroked="f">
                      <v:path arrowok="t" o:connecttype="custom" o:connectlocs="448235,757291;163158,759180;304800,555221;595256,321046;494852,708190;41238,111422;80682,149192;130885,166189;100405,192628;100405,222844;98612,220955;41238,111422;168536,115199;166744,83094;188259,83094;218739,101979;229496,120864;200809,135972;206188,177520;184673,177520;152400,149192;139849,130307;274320,92537;286871,90648;281492,73652;306593,37770;322729,90648;358588,132195;319144,139749;304800,164300;290456,139749;251012,132195;380104,120864;390861,101979;421341,83094;442856,83094;441064,115199;469751,130307;458993,149192;424927,177520;403412,177520;408791,135972;380104,120864;478715,279499;130885,279499;304800,185074;478715,166189;530711,149192;570155,111422;570155,113310;509195,222844;503816,198293;478715,168077;0,0;304800,872490;609600,0" o:connectangles="0,0,0,0,0,0,0,0,0,0,0,0,0,0,0,0,0,0,0,0,0,0,0,0,0,0,0,0,0,0,0,0,0,0,0,0,0,0,0,0,0,0,0,0,0,0,0,0,0,0,0,0,0,0,0,0"/>
                      <o:lock v:ext="edit" verticies="t"/>
                    </v:shape>
                  </w:pict>
                </mc:Fallback>
              </mc:AlternateContent>
            </w:r>
          </w:p>
        </w:tc>
        <w:tc>
          <w:tcPr>
            <w:tcW w:w="7286" w:type="dxa"/>
          </w:tcPr>
          <w:p w14:paraId="14FFF4D0" w14:textId="1AD67824" w:rsidR="00195FA2" w:rsidRDefault="00BC53FB" w:rsidP="00FE53B5">
            <w:pPr>
              <w:pStyle w:val="TOC1"/>
              <w:tabs>
                <w:tab w:val="right" w:leader="dot" w:pos="8630"/>
              </w:tabs>
              <w:rPr>
                <w:szCs w:val="20"/>
              </w:rPr>
            </w:pPr>
            <w:r>
              <w:rPr>
                <w:noProof/>
              </w:rPr>
              <mc:AlternateContent>
                <mc:Choice Requires="wps">
                  <w:drawing>
                    <wp:anchor distT="0" distB="0" distL="114300" distR="114300" simplePos="0" relativeHeight="251656192" behindDoc="0" locked="0" layoutInCell="1" allowOverlap="1" wp14:anchorId="71C65C48" wp14:editId="7F6683AD">
                      <wp:simplePos x="0" y="0"/>
                      <wp:positionH relativeFrom="column">
                        <wp:posOffset>3810</wp:posOffset>
                      </wp:positionH>
                      <wp:positionV relativeFrom="paragraph">
                        <wp:posOffset>515620</wp:posOffset>
                      </wp:positionV>
                      <wp:extent cx="2354580" cy="233680"/>
                      <wp:effectExtent l="0" t="0" r="0" b="0"/>
                      <wp:wrapNone/>
                      <wp:docPr id="7"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354580" cy="233680"/>
                              </a:xfrm>
                              <a:custGeom>
                                <a:avLst/>
                                <a:gdLst>
                                  <a:gd name="T0" fmla="*/ 1351 w 1385"/>
                                  <a:gd name="T1" fmla="*/ 44 h 137"/>
                                  <a:gd name="T2" fmla="*/ 1383 w 1385"/>
                                  <a:gd name="T3" fmla="*/ 90 h 137"/>
                                  <a:gd name="T4" fmla="*/ 1385 w 1385"/>
                                  <a:gd name="T5" fmla="*/ 72 h 137"/>
                                  <a:gd name="T6" fmla="*/ 1289 w 1385"/>
                                  <a:gd name="T7" fmla="*/ 61 h 137"/>
                                  <a:gd name="T8" fmla="*/ 1234 w 1385"/>
                                  <a:gd name="T9" fmla="*/ 70 h 137"/>
                                  <a:gd name="T10" fmla="*/ 1271 w 1385"/>
                                  <a:gd name="T11" fmla="*/ 97 h 137"/>
                                  <a:gd name="T12" fmla="*/ 1271 w 1385"/>
                                  <a:gd name="T13" fmla="*/ 30 h 137"/>
                                  <a:gd name="T14" fmla="*/ 1203 w 1385"/>
                                  <a:gd name="T15" fmla="*/ 66 h 137"/>
                                  <a:gd name="T16" fmla="*/ 1203 w 1385"/>
                                  <a:gd name="T17" fmla="*/ 42 h 137"/>
                                  <a:gd name="T18" fmla="*/ 1179 w 1385"/>
                                  <a:gd name="T19" fmla="*/ 110 h 137"/>
                                  <a:gd name="T20" fmla="*/ 1219 w 1385"/>
                                  <a:gd name="T21" fmla="*/ 108 h 137"/>
                                  <a:gd name="T22" fmla="*/ 1080 w 1385"/>
                                  <a:gd name="T23" fmla="*/ 42 h 137"/>
                                  <a:gd name="T24" fmla="*/ 1063 w 1385"/>
                                  <a:gd name="T25" fmla="*/ 108 h 137"/>
                                  <a:gd name="T26" fmla="*/ 1099 w 1385"/>
                                  <a:gd name="T27" fmla="*/ 44 h 137"/>
                                  <a:gd name="T28" fmla="*/ 1129 w 1385"/>
                                  <a:gd name="T29" fmla="*/ 58 h 137"/>
                                  <a:gd name="T30" fmla="*/ 1023 w 1385"/>
                                  <a:gd name="T31" fmla="*/ 90 h 137"/>
                                  <a:gd name="T32" fmla="*/ 977 w 1385"/>
                                  <a:gd name="T33" fmla="*/ 33 h 137"/>
                                  <a:gd name="T34" fmla="*/ 1028 w 1385"/>
                                  <a:gd name="T35" fmla="*/ 99 h 137"/>
                                  <a:gd name="T36" fmla="*/ 1028 w 1385"/>
                                  <a:gd name="T37" fmla="*/ 33 h 137"/>
                                  <a:gd name="T38" fmla="*/ 906 w 1385"/>
                                  <a:gd name="T39" fmla="*/ 95 h 137"/>
                                  <a:gd name="T40" fmla="*/ 876 w 1385"/>
                                  <a:gd name="T41" fmla="*/ 9 h 137"/>
                                  <a:gd name="T42" fmla="*/ 906 w 1385"/>
                                  <a:gd name="T43" fmla="*/ 9 h 137"/>
                                  <a:gd name="T44" fmla="*/ 820 w 1385"/>
                                  <a:gd name="T45" fmla="*/ 1 h 137"/>
                                  <a:gd name="T46" fmla="*/ 780 w 1385"/>
                                  <a:gd name="T47" fmla="*/ 45 h 137"/>
                                  <a:gd name="T48" fmla="*/ 807 w 1385"/>
                                  <a:gd name="T49" fmla="*/ 45 h 137"/>
                                  <a:gd name="T50" fmla="*/ 807 w 1385"/>
                                  <a:gd name="T51" fmla="*/ 30 h 137"/>
                                  <a:gd name="T52" fmla="*/ 712 w 1385"/>
                                  <a:gd name="T53" fmla="*/ 70 h 137"/>
                                  <a:gd name="T54" fmla="*/ 734 w 1385"/>
                                  <a:gd name="T55" fmla="*/ 30 h 137"/>
                                  <a:gd name="T56" fmla="*/ 656 w 1385"/>
                                  <a:gd name="T57" fmla="*/ 33 h 137"/>
                                  <a:gd name="T58" fmla="*/ 581 w 1385"/>
                                  <a:gd name="T59" fmla="*/ 33 h 137"/>
                                  <a:gd name="T60" fmla="*/ 656 w 1385"/>
                                  <a:gd name="T61" fmla="*/ 33 h 137"/>
                                  <a:gd name="T62" fmla="*/ 575 w 1385"/>
                                  <a:gd name="T63" fmla="*/ 33 h 137"/>
                                  <a:gd name="T64" fmla="*/ 541 w 1385"/>
                                  <a:gd name="T65" fmla="*/ 33 h 137"/>
                                  <a:gd name="T66" fmla="*/ 541 w 1385"/>
                                  <a:gd name="T67" fmla="*/ 81 h 137"/>
                                  <a:gd name="T68" fmla="*/ 569 w 1385"/>
                                  <a:gd name="T69" fmla="*/ 96 h 137"/>
                                  <a:gd name="T70" fmla="*/ 503 w 1385"/>
                                  <a:gd name="T71" fmla="*/ 108 h 137"/>
                                  <a:gd name="T72" fmla="*/ 510 w 1385"/>
                                  <a:gd name="T73" fmla="*/ 0 h 137"/>
                                  <a:gd name="T74" fmla="*/ 435 w 1385"/>
                                  <a:gd name="T75" fmla="*/ 85 h 137"/>
                                  <a:gd name="T76" fmla="*/ 461 w 1385"/>
                                  <a:gd name="T77" fmla="*/ 63 h 137"/>
                                  <a:gd name="T78" fmla="*/ 485 w 1385"/>
                                  <a:gd name="T79" fmla="*/ 43 h 137"/>
                                  <a:gd name="T80" fmla="*/ 471 w 1385"/>
                                  <a:gd name="T81" fmla="*/ 88 h 137"/>
                                  <a:gd name="T82" fmla="*/ 396 w 1385"/>
                                  <a:gd name="T83" fmla="*/ 44 h 137"/>
                                  <a:gd name="T84" fmla="*/ 380 w 1385"/>
                                  <a:gd name="T85" fmla="*/ 108 h 137"/>
                                  <a:gd name="T86" fmla="*/ 420 w 1385"/>
                                  <a:gd name="T87" fmla="*/ 46 h 137"/>
                                  <a:gd name="T88" fmla="*/ 349 w 1385"/>
                                  <a:gd name="T89" fmla="*/ 61 h 137"/>
                                  <a:gd name="T90" fmla="*/ 295 w 1385"/>
                                  <a:gd name="T91" fmla="*/ 70 h 137"/>
                                  <a:gd name="T92" fmla="*/ 331 w 1385"/>
                                  <a:gd name="T93" fmla="*/ 97 h 137"/>
                                  <a:gd name="T94" fmla="*/ 331 w 1385"/>
                                  <a:gd name="T95" fmla="*/ 30 h 137"/>
                                  <a:gd name="T96" fmla="*/ 215 w 1385"/>
                                  <a:gd name="T97" fmla="*/ 33 h 137"/>
                                  <a:gd name="T98" fmla="*/ 273 w 1385"/>
                                  <a:gd name="T99" fmla="*/ 33 h 137"/>
                                  <a:gd name="T100" fmla="*/ 202 w 1385"/>
                                  <a:gd name="T101" fmla="*/ 108 h 137"/>
                                  <a:gd name="T102" fmla="*/ 184 w 1385"/>
                                  <a:gd name="T103" fmla="*/ 10 h 137"/>
                                  <a:gd name="T104" fmla="*/ 116 w 1385"/>
                                  <a:gd name="T105" fmla="*/ 42 h 137"/>
                                  <a:gd name="T106" fmla="*/ 100 w 1385"/>
                                  <a:gd name="T107" fmla="*/ 108 h 137"/>
                                  <a:gd name="T108" fmla="*/ 136 w 1385"/>
                                  <a:gd name="T109" fmla="*/ 44 h 137"/>
                                  <a:gd name="T110" fmla="*/ 166 w 1385"/>
                                  <a:gd name="T111" fmla="*/ 58 h 137"/>
                                  <a:gd name="T112" fmla="*/ 0 w 1385"/>
                                  <a:gd name="T113" fmla="*/ 9 h 137"/>
                                  <a:gd name="T114" fmla="*/ 79 w 1385"/>
                                  <a:gd name="T115" fmla="*/ 9 h 137"/>
                                  <a:gd name="T116" fmla="*/ 16 w 1385"/>
                                  <a:gd name="T117" fmla="*/ 69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85" h="137">
                                    <a:moveTo>
                                      <a:pt x="1351" y="44"/>
                                    </a:moveTo>
                                    <a:cubicBezTo>
                                      <a:pt x="1362" y="44"/>
                                      <a:pt x="1368" y="51"/>
                                      <a:pt x="1369" y="61"/>
                                    </a:cubicBezTo>
                                    <a:cubicBezTo>
                                      <a:pt x="1331" y="61"/>
                                      <a:pt x="1331" y="61"/>
                                      <a:pt x="1331" y="61"/>
                                    </a:cubicBezTo>
                                    <a:cubicBezTo>
                                      <a:pt x="1333" y="50"/>
                                      <a:pt x="1341" y="44"/>
                                      <a:pt x="1351" y="44"/>
                                    </a:cubicBezTo>
                                    <a:moveTo>
                                      <a:pt x="1352" y="30"/>
                                    </a:moveTo>
                                    <a:cubicBezTo>
                                      <a:pt x="1330" y="30"/>
                                      <a:pt x="1315" y="47"/>
                                      <a:pt x="1315" y="70"/>
                                    </a:cubicBezTo>
                                    <a:cubicBezTo>
                                      <a:pt x="1315" y="95"/>
                                      <a:pt x="1331" y="110"/>
                                      <a:pt x="1352" y="110"/>
                                    </a:cubicBezTo>
                                    <a:cubicBezTo>
                                      <a:pt x="1367" y="110"/>
                                      <a:pt x="1379" y="101"/>
                                      <a:pt x="1383" y="90"/>
                                    </a:cubicBezTo>
                                    <a:cubicBezTo>
                                      <a:pt x="1371" y="83"/>
                                      <a:pt x="1371" y="83"/>
                                      <a:pt x="1371" y="83"/>
                                    </a:cubicBezTo>
                                    <a:cubicBezTo>
                                      <a:pt x="1367" y="93"/>
                                      <a:pt x="1360" y="97"/>
                                      <a:pt x="1352" y="97"/>
                                    </a:cubicBezTo>
                                    <a:cubicBezTo>
                                      <a:pt x="1340" y="97"/>
                                      <a:pt x="1331" y="88"/>
                                      <a:pt x="1330" y="72"/>
                                    </a:cubicBezTo>
                                    <a:cubicBezTo>
                                      <a:pt x="1385" y="72"/>
                                      <a:pt x="1385" y="72"/>
                                      <a:pt x="1385" y="72"/>
                                    </a:cubicBezTo>
                                    <a:cubicBezTo>
                                      <a:pt x="1385" y="68"/>
                                      <a:pt x="1385" y="68"/>
                                      <a:pt x="1385" y="68"/>
                                    </a:cubicBezTo>
                                    <a:cubicBezTo>
                                      <a:pt x="1385" y="48"/>
                                      <a:pt x="1373" y="30"/>
                                      <a:pt x="1352" y="30"/>
                                    </a:cubicBezTo>
                                    <a:moveTo>
                                      <a:pt x="1270" y="44"/>
                                    </a:moveTo>
                                    <a:cubicBezTo>
                                      <a:pt x="1281" y="44"/>
                                      <a:pt x="1288" y="51"/>
                                      <a:pt x="1289" y="61"/>
                                    </a:cubicBezTo>
                                    <a:cubicBezTo>
                                      <a:pt x="1250" y="61"/>
                                      <a:pt x="1250" y="61"/>
                                      <a:pt x="1250" y="61"/>
                                    </a:cubicBezTo>
                                    <a:cubicBezTo>
                                      <a:pt x="1252" y="50"/>
                                      <a:pt x="1260" y="44"/>
                                      <a:pt x="1270" y="44"/>
                                    </a:cubicBezTo>
                                    <a:moveTo>
                                      <a:pt x="1271" y="30"/>
                                    </a:moveTo>
                                    <a:cubicBezTo>
                                      <a:pt x="1249" y="30"/>
                                      <a:pt x="1234" y="47"/>
                                      <a:pt x="1234" y="70"/>
                                    </a:cubicBezTo>
                                    <a:cubicBezTo>
                                      <a:pt x="1234" y="95"/>
                                      <a:pt x="1250" y="110"/>
                                      <a:pt x="1271" y="110"/>
                                    </a:cubicBezTo>
                                    <a:cubicBezTo>
                                      <a:pt x="1286" y="110"/>
                                      <a:pt x="1298" y="101"/>
                                      <a:pt x="1302" y="90"/>
                                    </a:cubicBezTo>
                                    <a:cubicBezTo>
                                      <a:pt x="1290" y="83"/>
                                      <a:pt x="1290" y="83"/>
                                      <a:pt x="1290" y="83"/>
                                    </a:cubicBezTo>
                                    <a:cubicBezTo>
                                      <a:pt x="1287" y="93"/>
                                      <a:pt x="1279" y="97"/>
                                      <a:pt x="1271" y="97"/>
                                    </a:cubicBezTo>
                                    <a:cubicBezTo>
                                      <a:pt x="1259" y="97"/>
                                      <a:pt x="1250" y="88"/>
                                      <a:pt x="1250" y="72"/>
                                    </a:cubicBezTo>
                                    <a:cubicBezTo>
                                      <a:pt x="1304" y="72"/>
                                      <a:pt x="1304" y="72"/>
                                      <a:pt x="1304" y="72"/>
                                    </a:cubicBezTo>
                                    <a:cubicBezTo>
                                      <a:pt x="1304" y="68"/>
                                      <a:pt x="1304" y="68"/>
                                      <a:pt x="1304" y="68"/>
                                    </a:cubicBezTo>
                                    <a:cubicBezTo>
                                      <a:pt x="1304" y="48"/>
                                      <a:pt x="1292" y="30"/>
                                      <a:pt x="1271" y="30"/>
                                    </a:cubicBezTo>
                                    <a:moveTo>
                                      <a:pt x="1181" y="97"/>
                                    </a:moveTo>
                                    <a:cubicBezTo>
                                      <a:pt x="1168" y="97"/>
                                      <a:pt x="1160" y="87"/>
                                      <a:pt x="1160" y="70"/>
                                    </a:cubicBezTo>
                                    <a:cubicBezTo>
                                      <a:pt x="1160" y="53"/>
                                      <a:pt x="1168" y="44"/>
                                      <a:pt x="1181" y="44"/>
                                    </a:cubicBezTo>
                                    <a:cubicBezTo>
                                      <a:pt x="1193" y="44"/>
                                      <a:pt x="1202" y="51"/>
                                      <a:pt x="1203" y="66"/>
                                    </a:cubicBezTo>
                                    <a:cubicBezTo>
                                      <a:pt x="1203" y="74"/>
                                      <a:pt x="1203" y="74"/>
                                      <a:pt x="1203" y="74"/>
                                    </a:cubicBezTo>
                                    <a:cubicBezTo>
                                      <a:pt x="1202" y="89"/>
                                      <a:pt x="1193" y="97"/>
                                      <a:pt x="1181" y="97"/>
                                    </a:cubicBezTo>
                                    <a:moveTo>
                                      <a:pt x="1203" y="4"/>
                                    </a:moveTo>
                                    <a:cubicBezTo>
                                      <a:pt x="1203" y="42"/>
                                      <a:pt x="1203" y="42"/>
                                      <a:pt x="1203" y="42"/>
                                    </a:cubicBezTo>
                                    <a:cubicBezTo>
                                      <a:pt x="1202" y="42"/>
                                      <a:pt x="1202" y="42"/>
                                      <a:pt x="1202" y="42"/>
                                    </a:cubicBezTo>
                                    <a:cubicBezTo>
                                      <a:pt x="1198" y="35"/>
                                      <a:pt x="1190" y="30"/>
                                      <a:pt x="1179" y="30"/>
                                    </a:cubicBezTo>
                                    <a:cubicBezTo>
                                      <a:pt x="1160" y="30"/>
                                      <a:pt x="1145" y="45"/>
                                      <a:pt x="1145" y="70"/>
                                    </a:cubicBezTo>
                                    <a:cubicBezTo>
                                      <a:pt x="1145" y="95"/>
                                      <a:pt x="1160" y="110"/>
                                      <a:pt x="1179" y="110"/>
                                    </a:cubicBezTo>
                                    <a:cubicBezTo>
                                      <a:pt x="1191" y="110"/>
                                      <a:pt x="1198" y="105"/>
                                      <a:pt x="1202" y="99"/>
                                    </a:cubicBezTo>
                                    <a:cubicBezTo>
                                      <a:pt x="1203" y="99"/>
                                      <a:pt x="1203" y="99"/>
                                      <a:pt x="1203" y="99"/>
                                    </a:cubicBezTo>
                                    <a:cubicBezTo>
                                      <a:pt x="1203" y="108"/>
                                      <a:pt x="1203" y="108"/>
                                      <a:pt x="1203" y="108"/>
                                    </a:cubicBezTo>
                                    <a:cubicBezTo>
                                      <a:pt x="1219" y="108"/>
                                      <a:pt x="1219" y="108"/>
                                      <a:pt x="1219" y="108"/>
                                    </a:cubicBezTo>
                                    <a:cubicBezTo>
                                      <a:pt x="1219" y="2"/>
                                      <a:pt x="1219" y="2"/>
                                      <a:pt x="1219" y="2"/>
                                    </a:cubicBezTo>
                                    <a:lnTo>
                                      <a:pt x="1203" y="4"/>
                                    </a:lnTo>
                                    <a:close/>
                                    <a:moveTo>
                                      <a:pt x="1102" y="30"/>
                                    </a:moveTo>
                                    <a:cubicBezTo>
                                      <a:pt x="1092" y="30"/>
                                      <a:pt x="1084" y="36"/>
                                      <a:pt x="1080" y="42"/>
                                    </a:cubicBezTo>
                                    <a:cubicBezTo>
                                      <a:pt x="1078" y="42"/>
                                      <a:pt x="1078" y="42"/>
                                      <a:pt x="1078" y="42"/>
                                    </a:cubicBezTo>
                                    <a:cubicBezTo>
                                      <a:pt x="1077" y="33"/>
                                      <a:pt x="1077" y="33"/>
                                      <a:pt x="1077" y="33"/>
                                    </a:cubicBezTo>
                                    <a:cubicBezTo>
                                      <a:pt x="1063" y="33"/>
                                      <a:pt x="1063" y="33"/>
                                      <a:pt x="1063" y="33"/>
                                    </a:cubicBezTo>
                                    <a:cubicBezTo>
                                      <a:pt x="1063" y="108"/>
                                      <a:pt x="1063" y="108"/>
                                      <a:pt x="1063" y="108"/>
                                    </a:cubicBezTo>
                                    <a:cubicBezTo>
                                      <a:pt x="1079" y="108"/>
                                      <a:pt x="1079" y="108"/>
                                      <a:pt x="1079" y="108"/>
                                    </a:cubicBezTo>
                                    <a:cubicBezTo>
                                      <a:pt x="1079" y="68"/>
                                      <a:pt x="1079" y="68"/>
                                      <a:pt x="1079" y="68"/>
                                    </a:cubicBezTo>
                                    <a:cubicBezTo>
                                      <a:pt x="1079" y="60"/>
                                      <a:pt x="1080" y="54"/>
                                      <a:pt x="1083" y="51"/>
                                    </a:cubicBezTo>
                                    <a:cubicBezTo>
                                      <a:pt x="1087" y="47"/>
                                      <a:pt x="1093" y="44"/>
                                      <a:pt x="1099" y="44"/>
                                    </a:cubicBezTo>
                                    <a:cubicBezTo>
                                      <a:pt x="1109" y="44"/>
                                      <a:pt x="1114" y="49"/>
                                      <a:pt x="1114" y="63"/>
                                    </a:cubicBezTo>
                                    <a:cubicBezTo>
                                      <a:pt x="1114" y="108"/>
                                      <a:pt x="1114" y="108"/>
                                      <a:pt x="1114" y="108"/>
                                    </a:cubicBezTo>
                                    <a:cubicBezTo>
                                      <a:pt x="1129" y="108"/>
                                      <a:pt x="1129" y="108"/>
                                      <a:pt x="1129" y="108"/>
                                    </a:cubicBezTo>
                                    <a:cubicBezTo>
                                      <a:pt x="1129" y="58"/>
                                      <a:pt x="1129" y="58"/>
                                      <a:pt x="1129" y="58"/>
                                    </a:cubicBezTo>
                                    <a:cubicBezTo>
                                      <a:pt x="1129" y="37"/>
                                      <a:pt x="1117" y="30"/>
                                      <a:pt x="1102" y="30"/>
                                    </a:cubicBezTo>
                                    <a:moveTo>
                                      <a:pt x="1028" y="33"/>
                                    </a:moveTo>
                                    <a:cubicBezTo>
                                      <a:pt x="1028" y="73"/>
                                      <a:pt x="1028" y="73"/>
                                      <a:pt x="1028" y="73"/>
                                    </a:cubicBezTo>
                                    <a:cubicBezTo>
                                      <a:pt x="1028" y="81"/>
                                      <a:pt x="1026" y="87"/>
                                      <a:pt x="1023" y="90"/>
                                    </a:cubicBezTo>
                                    <a:cubicBezTo>
                                      <a:pt x="1019" y="95"/>
                                      <a:pt x="1013" y="97"/>
                                      <a:pt x="1007" y="97"/>
                                    </a:cubicBezTo>
                                    <a:cubicBezTo>
                                      <a:pt x="997" y="97"/>
                                      <a:pt x="992" y="92"/>
                                      <a:pt x="992" y="78"/>
                                    </a:cubicBezTo>
                                    <a:cubicBezTo>
                                      <a:pt x="992" y="33"/>
                                      <a:pt x="992" y="33"/>
                                      <a:pt x="992" y="33"/>
                                    </a:cubicBezTo>
                                    <a:cubicBezTo>
                                      <a:pt x="977" y="33"/>
                                      <a:pt x="977" y="33"/>
                                      <a:pt x="977" y="33"/>
                                    </a:cubicBezTo>
                                    <a:cubicBezTo>
                                      <a:pt x="977" y="83"/>
                                      <a:pt x="977" y="83"/>
                                      <a:pt x="977" y="83"/>
                                    </a:cubicBezTo>
                                    <a:cubicBezTo>
                                      <a:pt x="977" y="104"/>
                                      <a:pt x="990" y="111"/>
                                      <a:pt x="1004" y="111"/>
                                    </a:cubicBezTo>
                                    <a:cubicBezTo>
                                      <a:pt x="1014" y="111"/>
                                      <a:pt x="1023" y="105"/>
                                      <a:pt x="1027" y="99"/>
                                    </a:cubicBezTo>
                                    <a:cubicBezTo>
                                      <a:pt x="1028" y="99"/>
                                      <a:pt x="1028" y="99"/>
                                      <a:pt x="1028" y="99"/>
                                    </a:cubicBezTo>
                                    <a:cubicBezTo>
                                      <a:pt x="1029" y="108"/>
                                      <a:pt x="1029" y="108"/>
                                      <a:pt x="1029" y="108"/>
                                    </a:cubicBezTo>
                                    <a:cubicBezTo>
                                      <a:pt x="1043" y="108"/>
                                      <a:pt x="1043" y="108"/>
                                      <a:pt x="1043" y="108"/>
                                    </a:cubicBezTo>
                                    <a:cubicBezTo>
                                      <a:pt x="1043" y="33"/>
                                      <a:pt x="1043" y="33"/>
                                      <a:pt x="1043" y="33"/>
                                    </a:cubicBezTo>
                                    <a:lnTo>
                                      <a:pt x="1028" y="33"/>
                                    </a:lnTo>
                                    <a:close/>
                                    <a:moveTo>
                                      <a:pt x="892" y="23"/>
                                    </a:moveTo>
                                    <a:cubicBezTo>
                                      <a:pt x="906" y="23"/>
                                      <a:pt x="906" y="23"/>
                                      <a:pt x="906" y="23"/>
                                    </a:cubicBezTo>
                                    <a:cubicBezTo>
                                      <a:pt x="934" y="23"/>
                                      <a:pt x="944" y="35"/>
                                      <a:pt x="944" y="59"/>
                                    </a:cubicBezTo>
                                    <a:cubicBezTo>
                                      <a:pt x="944" y="82"/>
                                      <a:pt x="934" y="95"/>
                                      <a:pt x="906" y="95"/>
                                    </a:cubicBezTo>
                                    <a:cubicBezTo>
                                      <a:pt x="892" y="95"/>
                                      <a:pt x="892" y="95"/>
                                      <a:pt x="892" y="95"/>
                                    </a:cubicBezTo>
                                    <a:lnTo>
                                      <a:pt x="892" y="23"/>
                                    </a:lnTo>
                                    <a:close/>
                                    <a:moveTo>
                                      <a:pt x="906" y="9"/>
                                    </a:moveTo>
                                    <a:cubicBezTo>
                                      <a:pt x="876" y="9"/>
                                      <a:pt x="876" y="9"/>
                                      <a:pt x="876" y="9"/>
                                    </a:cubicBezTo>
                                    <a:cubicBezTo>
                                      <a:pt x="876" y="108"/>
                                      <a:pt x="876" y="108"/>
                                      <a:pt x="876" y="108"/>
                                    </a:cubicBezTo>
                                    <a:cubicBezTo>
                                      <a:pt x="906" y="108"/>
                                      <a:pt x="906" y="108"/>
                                      <a:pt x="906" y="108"/>
                                    </a:cubicBezTo>
                                    <a:cubicBezTo>
                                      <a:pt x="943" y="108"/>
                                      <a:pt x="960" y="89"/>
                                      <a:pt x="960" y="59"/>
                                    </a:cubicBezTo>
                                    <a:cubicBezTo>
                                      <a:pt x="960" y="28"/>
                                      <a:pt x="943" y="9"/>
                                      <a:pt x="906" y="9"/>
                                    </a:cubicBezTo>
                                    <a:moveTo>
                                      <a:pt x="821" y="15"/>
                                    </a:moveTo>
                                    <a:cubicBezTo>
                                      <a:pt x="825" y="15"/>
                                      <a:pt x="828" y="15"/>
                                      <a:pt x="831" y="16"/>
                                    </a:cubicBezTo>
                                    <a:cubicBezTo>
                                      <a:pt x="831" y="2"/>
                                      <a:pt x="831" y="2"/>
                                      <a:pt x="831" y="2"/>
                                    </a:cubicBezTo>
                                    <a:cubicBezTo>
                                      <a:pt x="828" y="1"/>
                                      <a:pt x="825" y="1"/>
                                      <a:pt x="820" y="1"/>
                                    </a:cubicBezTo>
                                    <a:cubicBezTo>
                                      <a:pt x="807" y="1"/>
                                      <a:pt x="792" y="7"/>
                                      <a:pt x="792" y="29"/>
                                    </a:cubicBezTo>
                                    <a:cubicBezTo>
                                      <a:pt x="792" y="33"/>
                                      <a:pt x="792" y="33"/>
                                      <a:pt x="792" y="33"/>
                                    </a:cubicBezTo>
                                    <a:cubicBezTo>
                                      <a:pt x="780" y="33"/>
                                      <a:pt x="780" y="33"/>
                                      <a:pt x="780" y="33"/>
                                    </a:cubicBezTo>
                                    <a:cubicBezTo>
                                      <a:pt x="780" y="45"/>
                                      <a:pt x="780" y="45"/>
                                      <a:pt x="780" y="45"/>
                                    </a:cubicBezTo>
                                    <a:cubicBezTo>
                                      <a:pt x="792" y="45"/>
                                      <a:pt x="792" y="45"/>
                                      <a:pt x="792" y="45"/>
                                    </a:cubicBezTo>
                                    <a:cubicBezTo>
                                      <a:pt x="792" y="108"/>
                                      <a:pt x="792" y="108"/>
                                      <a:pt x="792" y="108"/>
                                    </a:cubicBezTo>
                                    <a:cubicBezTo>
                                      <a:pt x="807" y="108"/>
                                      <a:pt x="807" y="108"/>
                                      <a:pt x="807" y="108"/>
                                    </a:cubicBezTo>
                                    <a:cubicBezTo>
                                      <a:pt x="807" y="45"/>
                                      <a:pt x="807" y="45"/>
                                      <a:pt x="807" y="45"/>
                                    </a:cubicBezTo>
                                    <a:cubicBezTo>
                                      <a:pt x="828" y="45"/>
                                      <a:pt x="828" y="45"/>
                                      <a:pt x="828" y="45"/>
                                    </a:cubicBezTo>
                                    <a:cubicBezTo>
                                      <a:pt x="828" y="33"/>
                                      <a:pt x="828" y="33"/>
                                      <a:pt x="828" y="33"/>
                                    </a:cubicBezTo>
                                    <a:cubicBezTo>
                                      <a:pt x="807" y="33"/>
                                      <a:pt x="807" y="33"/>
                                      <a:pt x="807" y="33"/>
                                    </a:cubicBezTo>
                                    <a:cubicBezTo>
                                      <a:pt x="807" y="30"/>
                                      <a:pt x="807" y="30"/>
                                      <a:pt x="807" y="30"/>
                                    </a:cubicBezTo>
                                    <a:cubicBezTo>
                                      <a:pt x="807" y="19"/>
                                      <a:pt x="812" y="15"/>
                                      <a:pt x="821" y="15"/>
                                    </a:cubicBezTo>
                                    <a:moveTo>
                                      <a:pt x="756" y="70"/>
                                    </a:moveTo>
                                    <a:cubicBezTo>
                                      <a:pt x="756" y="87"/>
                                      <a:pt x="748" y="97"/>
                                      <a:pt x="734" y="97"/>
                                    </a:cubicBezTo>
                                    <a:cubicBezTo>
                                      <a:pt x="721" y="97"/>
                                      <a:pt x="712" y="87"/>
                                      <a:pt x="712" y="70"/>
                                    </a:cubicBezTo>
                                    <a:cubicBezTo>
                                      <a:pt x="712" y="53"/>
                                      <a:pt x="721" y="44"/>
                                      <a:pt x="734" y="44"/>
                                    </a:cubicBezTo>
                                    <a:cubicBezTo>
                                      <a:pt x="748" y="44"/>
                                      <a:pt x="756" y="53"/>
                                      <a:pt x="756" y="70"/>
                                    </a:cubicBezTo>
                                    <a:moveTo>
                                      <a:pt x="771" y="70"/>
                                    </a:moveTo>
                                    <a:cubicBezTo>
                                      <a:pt x="771" y="46"/>
                                      <a:pt x="756" y="30"/>
                                      <a:pt x="734" y="30"/>
                                    </a:cubicBezTo>
                                    <a:cubicBezTo>
                                      <a:pt x="712" y="30"/>
                                      <a:pt x="697" y="46"/>
                                      <a:pt x="697" y="70"/>
                                    </a:cubicBezTo>
                                    <a:cubicBezTo>
                                      <a:pt x="697" y="94"/>
                                      <a:pt x="712" y="110"/>
                                      <a:pt x="734" y="110"/>
                                    </a:cubicBezTo>
                                    <a:cubicBezTo>
                                      <a:pt x="756" y="110"/>
                                      <a:pt x="771" y="94"/>
                                      <a:pt x="771" y="70"/>
                                    </a:cubicBezTo>
                                    <a:moveTo>
                                      <a:pt x="656" y="33"/>
                                    </a:moveTo>
                                    <a:cubicBezTo>
                                      <a:pt x="640" y="33"/>
                                      <a:pt x="640" y="33"/>
                                      <a:pt x="640" y="33"/>
                                    </a:cubicBezTo>
                                    <a:cubicBezTo>
                                      <a:pt x="619" y="92"/>
                                      <a:pt x="619" y="92"/>
                                      <a:pt x="619" y="92"/>
                                    </a:cubicBezTo>
                                    <a:cubicBezTo>
                                      <a:pt x="599" y="33"/>
                                      <a:pt x="599" y="33"/>
                                      <a:pt x="599" y="33"/>
                                    </a:cubicBezTo>
                                    <a:cubicBezTo>
                                      <a:pt x="581" y="33"/>
                                      <a:pt x="581" y="33"/>
                                      <a:pt x="581" y="33"/>
                                    </a:cubicBezTo>
                                    <a:cubicBezTo>
                                      <a:pt x="610" y="109"/>
                                      <a:pt x="610" y="109"/>
                                      <a:pt x="610" y="109"/>
                                    </a:cubicBezTo>
                                    <a:cubicBezTo>
                                      <a:pt x="600" y="137"/>
                                      <a:pt x="600" y="137"/>
                                      <a:pt x="600" y="137"/>
                                    </a:cubicBezTo>
                                    <a:cubicBezTo>
                                      <a:pt x="616" y="137"/>
                                      <a:pt x="616" y="137"/>
                                      <a:pt x="616" y="137"/>
                                    </a:cubicBezTo>
                                    <a:lnTo>
                                      <a:pt x="656" y="33"/>
                                    </a:lnTo>
                                    <a:close/>
                                    <a:moveTo>
                                      <a:pt x="556" y="80"/>
                                    </a:moveTo>
                                    <a:cubicBezTo>
                                      <a:pt x="556" y="45"/>
                                      <a:pt x="556" y="45"/>
                                      <a:pt x="556" y="45"/>
                                    </a:cubicBezTo>
                                    <a:cubicBezTo>
                                      <a:pt x="575" y="45"/>
                                      <a:pt x="575" y="45"/>
                                      <a:pt x="575" y="45"/>
                                    </a:cubicBezTo>
                                    <a:cubicBezTo>
                                      <a:pt x="575" y="33"/>
                                      <a:pt x="575" y="33"/>
                                      <a:pt x="575" y="33"/>
                                    </a:cubicBezTo>
                                    <a:cubicBezTo>
                                      <a:pt x="556" y="33"/>
                                      <a:pt x="556" y="33"/>
                                      <a:pt x="556" y="33"/>
                                    </a:cubicBezTo>
                                    <a:cubicBezTo>
                                      <a:pt x="556" y="12"/>
                                      <a:pt x="556" y="12"/>
                                      <a:pt x="556" y="12"/>
                                    </a:cubicBezTo>
                                    <a:cubicBezTo>
                                      <a:pt x="541" y="14"/>
                                      <a:pt x="541" y="14"/>
                                      <a:pt x="541" y="14"/>
                                    </a:cubicBezTo>
                                    <a:cubicBezTo>
                                      <a:pt x="541" y="33"/>
                                      <a:pt x="541" y="33"/>
                                      <a:pt x="541" y="33"/>
                                    </a:cubicBezTo>
                                    <a:cubicBezTo>
                                      <a:pt x="531" y="33"/>
                                      <a:pt x="531" y="33"/>
                                      <a:pt x="531" y="33"/>
                                    </a:cubicBezTo>
                                    <a:cubicBezTo>
                                      <a:pt x="531" y="45"/>
                                      <a:pt x="531" y="45"/>
                                      <a:pt x="531" y="45"/>
                                    </a:cubicBezTo>
                                    <a:cubicBezTo>
                                      <a:pt x="541" y="45"/>
                                      <a:pt x="541" y="45"/>
                                      <a:pt x="541" y="45"/>
                                    </a:cubicBezTo>
                                    <a:cubicBezTo>
                                      <a:pt x="541" y="81"/>
                                      <a:pt x="541" y="81"/>
                                      <a:pt x="541" y="81"/>
                                    </a:cubicBezTo>
                                    <a:cubicBezTo>
                                      <a:pt x="541" y="103"/>
                                      <a:pt x="555" y="109"/>
                                      <a:pt x="568" y="109"/>
                                    </a:cubicBezTo>
                                    <a:cubicBezTo>
                                      <a:pt x="572" y="109"/>
                                      <a:pt x="576" y="109"/>
                                      <a:pt x="578" y="108"/>
                                    </a:cubicBezTo>
                                    <a:cubicBezTo>
                                      <a:pt x="578" y="94"/>
                                      <a:pt x="578" y="94"/>
                                      <a:pt x="578" y="94"/>
                                    </a:cubicBezTo>
                                    <a:cubicBezTo>
                                      <a:pt x="576" y="95"/>
                                      <a:pt x="572" y="96"/>
                                      <a:pt x="569" y="96"/>
                                    </a:cubicBezTo>
                                    <a:cubicBezTo>
                                      <a:pt x="561" y="96"/>
                                      <a:pt x="556" y="91"/>
                                      <a:pt x="556" y="80"/>
                                    </a:cubicBezTo>
                                    <a:moveTo>
                                      <a:pt x="518" y="33"/>
                                    </a:moveTo>
                                    <a:cubicBezTo>
                                      <a:pt x="503" y="33"/>
                                      <a:pt x="503" y="33"/>
                                      <a:pt x="503" y="33"/>
                                    </a:cubicBezTo>
                                    <a:cubicBezTo>
                                      <a:pt x="503" y="108"/>
                                      <a:pt x="503" y="108"/>
                                      <a:pt x="503" y="108"/>
                                    </a:cubicBezTo>
                                    <a:cubicBezTo>
                                      <a:pt x="518" y="108"/>
                                      <a:pt x="518" y="108"/>
                                      <a:pt x="518" y="108"/>
                                    </a:cubicBezTo>
                                    <a:lnTo>
                                      <a:pt x="518" y="33"/>
                                    </a:lnTo>
                                    <a:close/>
                                    <a:moveTo>
                                      <a:pt x="520" y="10"/>
                                    </a:moveTo>
                                    <a:cubicBezTo>
                                      <a:pt x="520" y="4"/>
                                      <a:pt x="516" y="0"/>
                                      <a:pt x="510" y="0"/>
                                    </a:cubicBezTo>
                                    <a:cubicBezTo>
                                      <a:pt x="505" y="0"/>
                                      <a:pt x="500" y="4"/>
                                      <a:pt x="500" y="10"/>
                                    </a:cubicBezTo>
                                    <a:cubicBezTo>
                                      <a:pt x="500" y="15"/>
                                      <a:pt x="505" y="20"/>
                                      <a:pt x="510" y="20"/>
                                    </a:cubicBezTo>
                                    <a:cubicBezTo>
                                      <a:pt x="516" y="20"/>
                                      <a:pt x="520" y="15"/>
                                      <a:pt x="520" y="10"/>
                                    </a:cubicBezTo>
                                    <a:moveTo>
                                      <a:pt x="435" y="85"/>
                                    </a:moveTo>
                                    <a:cubicBezTo>
                                      <a:pt x="427" y="95"/>
                                      <a:pt x="427" y="95"/>
                                      <a:pt x="427" y="95"/>
                                    </a:cubicBezTo>
                                    <a:cubicBezTo>
                                      <a:pt x="432" y="103"/>
                                      <a:pt x="441" y="110"/>
                                      <a:pt x="457" y="110"/>
                                    </a:cubicBezTo>
                                    <a:cubicBezTo>
                                      <a:pt x="474" y="110"/>
                                      <a:pt x="486" y="101"/>
                                      <a:pt x="486" y="86"/>
                                    </a:cubicBezTo>
                                    <a:cubicBezTo>
                                      <a:pt x="486" y="72"/>
                                      <a:pt x="475" y="66"/>
                                      <a:pt x="461" y="63"/>
                                    </a:cubicBezTo>
                                    <a:cubicBezTo>
                                      <a:pt x="452" y="61"/>
                                      <a:pt x="444" y="58"/>
                                      <a:pt x="444" y="52"/>
                                    </a:cubicBezTo>
                                    <a:cubicBezTo>
                                      <a:pt x="444" y="47"/>
                                      <a:pt x="449" y="43"/>
                                      <a:pt x="456" y="43"/>
                                    </a:cubicBezTo>
                                    <a:cubicBezTo>
                                      <a:pt x="465" y="43"/>
                                      <a:pt x="473" y="48"/>
                                      <a:pt x="477" y="53"/>
                                    </a:cubicBezTo>
                                    <a:cubicBezTo>
                                      <a:pt x="485" y="43"/>
                                      <a:pt x="485" y="43"/>
                                      <a:pt x="485" y="43"/>
                                    </a:cubicBezTo>
                                    <a:cubicBezTo>
                                      <a:pt x="479" y="36"/>
                                      <a:pt x="469" y="30"/>
                                      <a:pt x="457" y="30"/>
                                    </a:cubicBezTo>
                                    <a:cubicBezTo>
                                      <a:pt x="441" y="30"/>
                                      <a:pt x="429" y="39"/>
                                      <a:pt x="429" y="53"/>
                                    </a:cubicBezTo>
                                    <a:cubicBezTo>
                                      <a:pt x="429" y="66"/>
                                      <a:pt x="441" y="72"/>
                                      <a:pt x="455" y="76"/>
                                    </a:cubicBezTo>
                                    <a:cubicBezTo>
                                      <a:pt x="466" y="78"/>
                                      <a:pt x="471" y="81"/>
                                      <a:pt x="471" y="88"/>
                                    </a:cubicBezTo>
                                    <a:cubicBezTo>
                                      <a:pt x="471" y="94"/>
                                      <a:pt x="466" y="97"/>
                                      <a:pt x="457" y="97"/>
                                    </a:cubicBezTo>
                                    <a:cubicBezTo>
                                      <a:pt x="447" y="97"/>
                                      <a:pt x="439" y="91"/>
                                      <a:pt x="435" y="85"/>
                                    </a:cubicBezTo>
                                    <a:moveTo>
                                      <a:pt x="416" y="31"/>
                                    </a:moveTo>
                                    <a:cubicBezTo>
                                      <a:pt x="408" y="31"/>
                                      <a:pt x="400" y="36"/>
                                      <a:pt x="396" y="44"/>
                                    </a:cubicBezTo>
                                    <a:cubicBezTo>
                                      <a:pt x="395" y="44"/>
                                      <a:pt x="395" y="44"/>
                                      <a:pt x="395" y="44"/>
                                    </a:cubicBezTo>
                                    <a:cubicBezTo>
                                      <a:pt x="395" y="33"/>
                                      <a:pt x="395" y="33"/>
                                      <a:pt x="395" y="33"/>
                                    </a:cubicBezTo>
                                    <a:cubicBezTo>
                                      <a:pt x="380" y="33"/>
                                      <a:pt x="380" y="33"/>
                                      <a:pt x="380" y="33"/>
                                    </a:cubicBezTo>
                                    <a:cubicBezTo>
                                      <a:pt x="380" y="108"/>
                                      <a:pt x="380" y="108"/>
                                      <a:pt x="380" y="108"/>
                                    </a:cubicBezTo>
                                    <a:cubicBezTo>
                                      <a:pt x="396" y="108"/>
                                      <a:pt x="396" y="108"/>
                                      <a:pt x="396" y="108"/>
                                    </a:cubicBezTo>
                                    <a:cubicBezTo>
                                      <a:pt x="396" y="65"/>
                                      <a:pt x="396" y="65"/>
                                      <a:pt x="396" y="65"/>
                                    </a:cubicBezTo>
                                    <a:cubicBezTo>
                                      <a:pt x="396" y="52"/>
                                      <a:pt x="404" y="45"/>
                                      <a:pt x="414" y="45"/>
                                    </a:cubicBezTo>
                                    <a:cubicBezTo>
                                      <a:pt x="417" y="45"/>
                                      <a:pt x="419" y="45"/>
                                      <a:pt x="420" y="46"/>
                                    </a:cubicBezTo>
                                    <a:cubicBezTo>
                                      <a:pt x="421" y="31"/>
                                      <a:pt x="421" y="31"/>
                                      <a:pt x="421" y="31"/>
                                    </a:cubicBezTo>
                                    <a:cubicBezTo>
                                      <a:pt x="420" y="31"/>
                                      <a:pt x="419" y="31"/>
                                      <a:pt x="416" y="31"/>
                                    </a:cubicBezTo>
                                    <a:moveTo>
                                      <a:pt x="330" y="44"/>
                                    </a:moveTo>
                                    <a:cubicBezTo>
                                      <a:pt x="341" y="44"/>
                                      <a:pt x="348" y="51"/>
                                      <a:pt x="349" y="61"/>
                                    </a:cubicBezTo>
                                    <a:cubicBezTo>
                                      <a:pt x="311" y="61"/>
                                      <a:pt x="311" y="61"/>
                                      <a:pt x="311" y="61"/>
                                    </a:cubicBezTo>
                                    <a:cubicBezTo>
                                      <a:pt x="313" y="50"/>
                                      <a:pt x="320" y="44"/>
                                      <a:pt x="330" y="44"/>
                                    </a:cubicBezTo>
                                    <a:moveTo>
                                      <a:pt x="331" y="30"/>
                                    </a:moveTo>
                                    <a:cubicBezTo>
                                      <a:pt x="309" y="30"/>
                                      <a:pt x="295" y="47"/>
                                      <a:pt x="295" y="70"/>
                                    </a:cubicBezTo>
                                    <a:cubicBezTo>
                                      <a:pt x="295" y="95"/>
                                      <a:pt x="310" y="110"/>
                                      <a:pt x="331" y="110"/>
                                    </a:cubicBezTo>
                                    <a:cubicBezTo>
                                      <a:pt x="347" y="110"/>
                                      <a:pt x="359" y="101"/>
                                      <a:pt x="362" y="90"/>
                                    </a:cubicBezTo>
                                    <a:cubicBezTo>
                                      <a:pt x="350" y="83"/>
                                      <a:pt x="350" y="83"/>
                                      <a:pt x="350" y="83"/>
                                    </a:cubicBezTo>
                                    <a:cubicBezTo>
                                      <a:pt x="347" y="93"/>
                                      <a:pt x="340" y="97"/>
                                      <a:pt x="331" y="97"/>
                                    </a:cubicBezTo>
                                    <a:cubicBezTo>
                                      <a:pt x="319" y="97"/>
                                      <a:pt x="311" y="88"/>
                                      <a:pt x="310" y="72"/>
                                    </a:cubicBezTo>
                                    <a:cubicBezTo>
                                      <a:pt x="364" y="72"/>
                                      <a:pt x="364" y="72"/>
                                      <a:pt x="364" y="72"/>
                                    </a:cubicBezTo>
                                    <a:cubicBezTo>
                                      <a:pt x="364" y="68"/>
                                      <a:pt x="364" y="68"/>
                                      <a:pt x="364" y="68"/>
                                    </a:cubicBezTo>
                                    <a:cubicBezTo>
                                      <a:pt x="365" y="48"/>
                                      <a:pt x="353" y="30"/>
                                      <a:pt x="331" y="30"/>
                                    </a:cubicBezTo>
                                    <a:moveTo>
                                      <a:pt x="273" y="33"/>
                                    </a:moveTo>
                                    <a:cubicBezTo>
                                      <a:pt x="252" y="92"/>
                                      <a:pt x="252" y="92"/>
                                      <a:pt x="252" y="92"/>
                                    </a:cubicBezTo>
                                    <a:cubicBezTo>
                                      <a:pt x="232" y="33"/>
                                      <a:pt x="232" y="33"/>
                                      <a:pt x="232" y="33"/>
                                    </a:cubicBezTo>
                                    <a:cubicBezTo>
                                      <a:pt x="215" y="33"/>
                                      <a:pt x="215" y="33"/>
                                      <a:pt x="215" y="33"/>
                                    </a:cubicBezTo>
                                    <a:cubicBezTo>
                                      <a:pt x="244" y="108"/>
                                      <a:pt x="244" y="108"/>
                                      <a:pt x="244" y="108"/>
                                    </a:cubicBezTo>
                                    <a:cubicBezTo>
                                      <a:pt x="260" y="108"/>
                                      <a:pt x="260" y="108"/>
                                      <a:pt x="260" y="108"/>
                                    </a:cubicBezTo>
                                    <a:cubicBezTo>
                                      <a:pt x="289" y="33"/>
                                      <a:pt x="289" y="33"/>
                                      <a:pt x="289" y="33"/>
                                    </a:cubicBezTo>
                                    <a:lnTo>
                                      <a:pt x="273" y="33"/>
                                    </a:lnTo>
                                    <a:close/>
                                    <a:moveTo>
                                      <a:pt x="202" y="33"/>
                                    </a:moveTo>
                                    <a:cubicBezTo>
                                      <a:pt x="186" y="33"/>
                                      <a:pt x="186" y="33"/>
                                      <a:pt x="186" y="33"/>
                                    </a:cubicBezTo>
                                    <a:cubicBezTo>
                                      <a:pt x="186" y="108"/>
                                      <a:pt x="186" y="108"/>
                                      <a:pt x="186" y="108"/>
                                    </a:cubicBezTo>
                                    <a:cubicBezTo>
                                      <a:pt x="202" y="108"/>
                                      <a:pt x="202" y="108"/>
                                      <a:pt x="202" y="108"/>
                                    </a:cubicBezTo>
                                    <a:lnTo>
                                      <a:pt x="202" y="33"/>
                                    </a:lnTo>
                                    <a:close/>
                                    <a:moveTo>
                                      <a:pt x="204" y="10"/>
                                    </a:moveTo>
                                    <a:cubicBezTo>
                                      <a:pt x="204" y="4"/>
                                      <a:pt x="200" y="0"/>
                                      <a:pt x="194" y="0"/>
                                    </a:cubicBezTo>
                                    <a:cubicBezTo>
                                      <a:pt x="188" y="0"/>
                                      <a:pt x="184" y="4"/>
                                      <a:pt x="184" y="10"/>
                                    </a:cubicBezTo>
                                    <a:cubicBezTo>
                                      <a:pt x="184" y="15"/>
                                      <a:pt x="188" y="20"/>
                                      <a:pt x="194" y="20"/>
                                    </a:cubicBezTo>
                                    <a:cubicBezTo>
                                      <a:pt x="200" y="20"/>
                                      <a:pt x="204" y="15"/>
                                      <a:pt x="204" y="10"/>
                                    </a:cubicBezTo>
                                    <a:moveTo>
                                      <a:pt x="139" y="30"/>
                                    </a:moveTo>
                                    <a:cubicBezTo>
                                      <a:pt x="129" y="30"/>
                                      <a:pt x="120" y="36"/>
                                      <a:pt x="116" y="42"/>
                                    </a:cubicBezTo>
                                    <a:cubicBezTo>
                                      <a:pt x="115" y="42"/>
                                      <a:pt x="115" y="42"/>
                                      <a:pt x="115" y="42"/>
                                    </a:cubicBezTo>
                                    <a:cubicBezTo>
                                      <a:pt x="114" y="33"/>
                                      <a:pt x="114" y="33"/>
                                      <a:pt x="114" y="33"/>
                                    </a:cubicBezTo>
                                    <a:cubicBezTo>
                                      <a:pt x="100" y="33"/>
                                      <a:pt x="100" y="33"/>
                                      <a:pt x="100" y="33"/>
                                    </a:cubicBezTo>
                                    <a:cubicBezTo>
                                      <a:pt x="100" y="108"/>
                                      <a:pt x="100" y="108"/>
                                      <a:pt x="100" y="108"/>
                                    </a:cubicBezTo>
                                    <a:cubicBezTo>
                                      <a:pt x="115" y="108"/>
                                      <a:pt x="115" y="108"/>
                                      <a:pt x="115" y="108"/>
                                    </a:cubicBezTo>
                                    <a:cubicBezTo>
                                      <a:pt x="115" y="68"/>
                                      <a:pt x="115" y="68"/>
                                      <a:pt x="115" y="68"/>
                                    </a:cubicBezTo>
                                    <a:cubicBezTo>
                                      <a:pt x="115" y="60"/>
                                      <a:pt x="117" y="54"/>
                                      <a:pt x="120" y="51"/>
                                    </a:cubicBezTo>
                                    <a:cubicBezTo>
                                      <a:pt x="124" y="47"/>
                                      <a:pt x="130" y="44"/>
                                      <a:pt x="136" y="44"/>
                                    </a:cubicBezTo>
                                    <a:cubicBezTo>
                                      <a:pt x="146" y="44"/>
                                      <a:pt x="151" y="49"/>
                                      <a:pt x="151" y="63"/>
                                    </a:cubicBezTo>
                                    <a:cubicBezTo>
                                      <a:pt x="151" y="108"/>
                                      <a:pt x="151" y="108"/>
                                      <a:pt x="151" y="108"/>
                                    </a:cubicBezTo>
                                    <a:cubicBezTo>
                                      <a:pt x="166" y="108"/>
                                      <a:pt x="166" y="108"/>
                                      <a:pt x="166" y="108"/>
                                    </a:cubicBezTo>
                                    <a:cubicBezTo>
                                      <a:pt x="166" y="58"/>
                                      <a:pt x="166" y="58"/>
                                      <a:pt x="166" y="58"/>
                                    </a:cubicBezTo>
                                    <a:cubicBezTo>
                                      <a:pt x="166" y="37"/>
                                      <a:pt x="154" y="30"/>
                                      <a:pt x="139" y="30"/>
                                    </a:cubicBezTo>
                                    <a:moveTo>
                                      <a:pt x="16" y="69"/>
                                    </a:moveTo>
                                    <a:cubicBezTo>
                                      <a:pt x="16" y="9"/>
                                      <a:pt x="16" y="9"/>
                                      <a:pt x="16" y="9"/>
                                    </a:cubicBezTo>
                                    <a:cubicBezTo>
                                      <a:pt x="0" y="9"/>
                                      <a:pt x="0" y="9"/>
                                      <a:pt x="0" y="9"/>
                                    </a:cubicBezTo>
                                    <a:cubicBezTo>
                                      <a:pt x="0" y="69"/>
                                      <a:pt x="0" y="69"/>
                                      <a:pt x="0" y="69"/>
                                    </a:cubicBezTo>
                                    <a:cubicBezTo>
                                      <a:pt x="0" y="96"/>
                                      <a:pt x="12" y="111"/>
                                      <a:pt x="39" y="111"/>
                                    </a:cubicBezTo>
                                    <a:cubicBezTo>
                                      <a:pt x="66" y="111"/>
                                      <a:pt x="79" y="96"/>
                                      <a:pt x="79" y="69"/>
                                    </a:cubicBezTo>
                                    <a:cubicBezTo>
                                      <a:pt x="79" y="9"/>
                                      <a:pt x="79" y="9"/>
                                      <a:pt x="79" y="9"/>
                                    </a:cubicBezTo>
                                    <a:cubicBezTo>
                                      <a:pt x="62" y="9"/>
                                      <a:pt x="62" y="9"/>
                                      <a:pt x="62" y="9"/>
                                    </a:cubicBezTo>
                                    <a:cubicBezTo>
                                      <a:pt x="62" y="69"/>
                                      <a:pt x="62" y="69"/>
                                      <a:pt x="62" y="69"/>
                                    </a:cubicBezTo>
                                    <a:cubicBezTo>
                                      <a:pt x="62" y="87"/>
                                      <a:pt x="56" y="97"/>
                                      <a:pt x="39" y="97"/>
                                    </a:cubicBezTo>
                                    <a:cubicBezTo>
                                      <a:pt x="22" y="97"/>
                                      <a:pt x="16" y="87"/>
                                      <a:pt x="16" y="69"/>
                                    </a:cubicBezTo>
                                  </a:path>
                                </a:pathLst>
                              </a:custGeom>
                              <a:solidFill>
                                <a:srgbClr val="8EA3EE"/>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45B9D83E" id="Freeform 5" o:spid="_x0000_s1026" style="position:absolute;margin-left:.3pt;margin-top:40.6pt;width:185.4pt;height:1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85,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" path="m1351,44v11,,17,7,18,17c1331,61,1331,61,1331,61v2,-11,10,-17,20,-17m1352,30v-22,,-37,17,-37,40c1315,95,1331,110,1352,110v15,,27,-9,31,-20c1371,83,1371,83,1371,83v-4,10,-11,14,-19,14c1340,97,1331,88,1330,72v55,,55,,55,c1385,68,1385,68,1385,68v,-20,-12,-38,-33,-38m1270,44v11,,18,7,19,17c1250,61,1250,61,1250,61v2,-11,10,-17,20,-17m1271,30v-22,,-37,17,-37,40c1234,95,1250,110,1271,110v15,,27,-9,31,-20c1290,83,1290,83,1290,83v-3,10,-11,14,-19,14c1259,97,1250,88,1250,72v54,,54,,54,c1304,68,1304,68,1304,68v,-20,-12,-38,-33,-38m1181,97v-13,,-21,-10,-21,-27c1160,53,1168,44,1181,44v12,,21,7,22,22c1203,74,1203,74,1203,74v-1,15,-10,23,-22,23m1203,4v,38,,38,,38c1202,42,1202,42,1202,42v-4,-7,-12,-12,-23,-12c1160,30,1145,45,1145,70v,25,15,40,34,40c1191,110,1198,105,1202,99v1,,1,,1,c1203,108,1203,108,1203,108v16,,16,,16,c1219,2,1219,2,1219,2r-16,2xm1102,30v-10,,-18,6,-22,12c1078,42,1078,42,1078,42v-1,-9,-1,-9,-1,-9c1063,33,1063,33,1063,33v,75,,75,,75c1079,108,1079,108,1079,108v,-40,,-40,,-40c1079,60,1080,54,1083,51v4,-4,10,-7,16,-7c1109,44,1114,49,1114,63v,45,,45,,45c1129,108,1129,108,1129,108v,-50,,-50,,-50c1129,37,1117,30,1102,30t-74,3c1028,73,1028,73,1028,73v,8,-2,14,-5,17c1019,95,1013,97,1007,97v-10,,-15,-5,-15,-19c992,33,992,33,992,33v-15,,-15,,-15,c977,83,977,83,977,83v,21,13,28,27,28c1014,111,1023,105,1027,99v1,,1,,1,c1029,108,1029,108,1029,108v14,,14,,14,c1043,33,1043,33,1043,33r-15,xm892,23v14,,14,,14,c934,23,944,35,944,59v,23,-10,36,-38,36c892,95,892,95,892,95r,-72xm906,9v-30,,-30,,-30,c876,108,876,108,876,108v30,,30,,30,c943,108,960,89,960,59,960,28,943,9,906,9t-85,6c825,15,828,15,831,16v,-14,,-14,,-14c828,1,825,1,820,1v-13,,-28,6,-28,28c792,33,792,33,792,33v-12,,-12,,-12,c780,45,780,45,780,45v12,,12,,12,c792,108,792,108,792,108v15,,15,,15,c807,45,807,45,807,45v21,,21,,21,c828,33,828,33,828,33v-21,,-21,,-21,c807,30,807,30,807,30v,-11,5,-15,14,-15m756,70v,17,-8,27,-22,27c721,97,712,87,712,70v,-17,9,-26,22,-26c748,44,756,53,756,70t15,c771,46,756,30,734,30v-22,,-37,16,-37,40c697,94,712,110,734,110v22,,37,-16,37,-40m656,33v-16,,-16,,-16,c619,92,619,92,619,92,599,33,599,33,599,33v-18,,-18,,-18,c610,109,610,109,610,109v-10,28,-10,28,-10,28c616,137,616,137,616,137l656,33xm556,80v,-35,,-35,,-35c575,45,575,45,575,45v,-12,,-12,,-12c556,33,556,33,556,33v,-21,,-21,,-21c541,14,541,14,541,14v,19,,19,,19c531,33,531,33,531,33v,12,,12,,12c541,45,541,45,541,45v,36,,36,,36c541,103,555,109,568,109v4,,8,,10,-1c578,94,578,94,578,94v-2,1,-6,2,-9,2c561,96,556,91,556,80m518,33v-15,,-15,,-15,c503,108,503,108,503,108v15,,15,,15,l518,33xm520,10c520,4,516,,510,v-5,,-10,4,-10,10c500,15,505,20,510,20v6,,10,-5,10,-10m435,85v-8,10,-8,10,-8,10c432,103,441,110,457,110v17,,29,-9,29,-24c486,72,475,66,461,63,452,61,444,58,444,52v,-5,5,-9,12,-9c465,43,473,48,477,53v8,-10,8,-10,8,-10c479,36,469,30,457,30v-16,,-28,9,-28,23c429,66,441,72,455,76v11,2,16,5,16,12c471,94,466,97,457,97v-10,,-18,-6,-22,-12m416,31v-8,,-16,5,-20,13c395,44,395,44,395,44v,-11,,-11,,-11c380,33,380,33,380,33v,75,,75,,75c396,108,396,108,396,108v,-43,,-43,,-43c396,52,404,45,414,45v3,,5,,6,1c421,31,421,31,421,31v-1,,-2,,-5,m330,44v11,,18,7,19,17c311,61,311,61,311,61v2,-11,9,-17,19,-17m331,30v-22,,-36,17,-36,40c295,95,310,110,331,110v16,,28,-9,31,-20c350,83,350,83,350,83v-3,10,-10,14,-19,14c319,97,311,88,310,72v54,,54,,54,c364,68,364,68,364,68,365,48,353,30,331,30t-58,3c252,92,252,92,252,92,232,33,232,33,232,33v-17,,-17,,-17,c244,108,244,108,244,108v16,,16,,16,c289,33,289,33,289,33r-16,xm202,33v-16,,-16,,-16,c186,108,186,108,186,108v16,,16,,16,l202,33xm204,10c204,4,200,,194,v-6,,-10,4,-10,10c184,15,188,20,194,20v6,,10,-5,10,-10m139,30v-10,,-19,6,-23,12c115,42,115,42,115,42v-1,-9,-1,-9,-1,-9c100,33,100,33,100,33v,75,,75,,75c115,108,115,108,115,108v,-40,,-40,,-40c115,60,117,54,120,51v4,-4,10,-7,16,-7c146,44,151,49,151,63v,45,,45,,45c166,108,166,108,166,108v,-50,,-50,,-50c166,37,154,30,139,30m16,69c16,9,16,9,16,9,,9,,9,,9,,69,,69,,69v,27,12,42,39,42c66,111,79,96,79,69,79,9,79,9,79,9,62,9,62,9,62,9v,60,,60,,60c62,87,56,97,39,97,22,97,16,87,16,69e" fillcolor="#8ea3ee" stroked="f">
                      <v:path arrowok="t" o:connecttype="custom" o:connectlocs="2296778,75051;2351180,153512;2354580,122810;2191374,104047;2097871,119399;2160773,165452;2160773,51171;2045169,112576;2045169,71639;2004368,187626;2072370,184215;1836062,71639;1807161,184215;1868363,75051;1919365,98930;1739159,153512;1660956,56288;1747659,168864;1747659,56288;1540252,162041;1489251,15351;1540252,15351;1394047,1706;1326045,76756;1371947,76756;1371947,51171;1210441,119399;1247842,51171;1115238,56288;987734,56288;1115238,56288;977533,56288;919731,56288;919731,138161;967333,163747;855129,184215;867029,0;739525,144984;783727,107459;824528,73345;800727,150101;673223,75051;646022,184215;714024,78462;593320,104047;501517,119399;562719,165452;562719,51171;365512,56288;464116,56288;343412,184215;312811,17057;197207,71639;170006,184215;231208,75051;282210,98930;0,15351;134305,15351;27201,117693" o:connectangles="0,0,0,0,0,0,0,0,0,0,0,0,0,0,0,0,0,0,0,0,0,0,0,0,0,0,0,0,0,0,0,0,0,0,0,0,0,0,0,0,0,0,0,0,0,0,0,0,0,0,0,0,0,0,0,0,0,0,0"/>
                      <o:lock v:ext="edit" verticies="t"/>
                    </v:shape>
                  </w:pict>
                </mc:Fallback>
              </mc:AlternateContent>
            </w:r>
            <w:r>
              <w:rPr>
                <w:noProof/>
              </w:rPr>
              <mc:AlternateContent>
                <mc:Choice Requires="wps">
                  <w:drawing>
                    <wp:anchor distT="0" distB="0" distL="114300" distR="114300" simplePos="0" relativeHeight="251657216" behindDoc="0" locked="0" layoutInCell="1" allowOverlap="1" wp14:anchorId="61CF1E88" wp14:editId="16569FD0">
                      <wp:simplePos x="0" y="0"/>
                      <wp:positionH relativeFrom="column">
                        <wp:posOffset>-2540</wp:posOffset>
                      </wp:positionH>
                      <wp:positionV relativeFrom="paragraph">
                        <wp:posOffset>259715</wp:posOffset>
                      </wp:positionV>
                      <wp:extent cx="1843405" cy="236855"/>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843405" cy="236855"/>
                              </a:xfrm>
                              <a:custGeom>
                                <a:avLst/>
                                <a:gdLst>
                                  <a:gd name="T0" fmla="*/ 1069 w 1084"/>
                                  <a:gd name="T1" fmla="*/ 71 h 138"/>
                                  <a:gd name="T2" fmla="*/ 1068 w 1084"/>
                                  <a:gd name="T3" fmla="*/ 42 h 138"/>
                                  <a:gd name="T4" fmla="*/ 1068 w 1084"/>
                                  <a:gd name="T5" fmla="*/ 99 h 138"/>
                                  <a:gd name="T6" fmla="*/ 1012 w 1084"/>
                                  <a:gd name="T7" fmla="*/ 123 h 138"/>
                                  <a:gd name="T8" fmla="*/ 1070 w 1084"/>
                                  <a:gd name="T9" fmla="*/ 33 h 138"/>
                                  <a:gd name="T10" fmla="*/ 943 w 1084"/>
                                  <a:gd name="T11" fmla="*/ 33 h 138"/>
                                  <a:gd name="T12" fmla="*/ 944 w 1084"/>
                                  <a:gd name="T13" fmla="*/ 69 h 138"/>
                                  <a:gd name="T14" fmla="*/ 980 w 1084"/>
                                  <a:gd name="T15" fmla="*/ 109 h 138"/>
                                  <a:gd name="T16" fmla="*/ 908 w 1084"/>
                                  <a:gd name="T17" fmla="*/ 33 h 138"/>
                                  <a:gd name="T18" fmla="*/ 908 w 1084"/>
                                  <a:gd name="T19" fmla="*/ 33 h 138"/>
                                  <a:gd name="T20" fmla="*/ 901 w 1084"/>
                                  <a:gd name="T21" fmla="*/ 20 h 138"/>
                                  <a:gd name="T22" fmla="*/ 856 w 1084"/>
                                  <a:gd name="T23" fmla="*/ 44 h 138"/>
                                  <a:gd name="T24" fmla="*/ 856 w 1084"/>
                                  <a:gd name="T25" fmla="*/ 109 h 138"/>
                                  <a:gd name="T26" fmla="*/ 882 w 1084"/>
                                  <a:gd name="T27" fmla="*/ 32 h 138"/>
                                  <a:gd name="T28" fmla="*/ 771 w 1084"/>
                                  <a:gd name="T29" fmla="*/ 62 h 138"/>
                                  <a:gd name="T30" fmla="*/ 792 w 1084"/>
                                  <a:gd name="T31" fmla="*/ 111 h 138"/>
                                  <a:gd name="T32" fmla="*/ 770 w 1084"/>
                                  <a:gd name="T33" fmla="*/ 73 h 138"/>
                                  <a:gd name="T34" fmla="*/ 710 w 1084"/>
                                  <a:gd name="T35" fmla="*/ 44 h 138"/>
                                  <a:gd name="T36" fmla="*/ 711 w 1084"/>
                                  <a:gd name="T37" fmla="*/ 31 h 138"/>
                                  <a:gd name="T38" fmla="*/ 730 w 1084"/>
                                  <a:gd name="T39" fmla="*/ 84 h 138"/>
                                  <a:gd name="T40" fmla="*/ 744 w 1084"/>
                                  <a:gd name="T41" fmla="*/ 69 h 138"/>
                                  <a:gd name="T42" fmla="*/ 607 w 1084"/>
                                  <a:gd name="T43" fmla="*/ 43 h 138"/>
                                  <a:gd name="T44" fmla="*/ 608 w 1084"/>
                                  <a:gd name="T45" fmla="*/ 109 h 138"/>
                                  <a:gd name="T46" fmla="*/ 643 w 1084"/>
                                  <a:gd name="T47" fmla="*/ 64 h 138"/>
                                  <a:gd name="T48" fmla="*/ 632 w 1084"/>
                                  <a:gd name="T49" fmla="*/ 31 h 138"/>
                                  <a:gd name="T50" fmla="*/ 572 w 1084"/>
                                  <a:gd name="T51" fmla="*/ 109 h 138"/>
                                  <a:gd name="T52" fmla="*/ 555 w 1084"/>
                                  <a:gd name="T53" fmla="*/ 10 h 138"/>
                                  <a:gd name="T54" fmla="*/ 478 w 1084"/>
                                  <a:gd name="T55" fmla="*/ 71 h 138"/>
                                  <a:gd name="T56" fmla="*/ 523 w 1084"/>
                                  <a:gd name="T57" fmla="*/ 33 h 138"/>
                                  <a:gd name="T58" fmla="*/ 463 w 1084"/>
                                  <a:gd name="T59" fmla="*/ 71 h 138"/>
                                  <a:gd name="T60" fmla="*/ 497 w 1084"/>
                                  <a:gd name="T61" fmla="*/ 125 h 138"/>
                                  <a:gd name="T62" fmla="*/ 536 w 1084"/>
                                  <a:gd name="T63" fmla="*/ 98 h 138"/>
                                  <a:gd name="T64" fmla="*/ 397 w 1084"/>
                                  <a:gd name="T65" fmla="*/ 43 h 138"/>
                                  <a:gd name="T66" fmla="*/ 381 w 1084"/>
                                  <a:gd name="T67" fmla="*/ 109 h 138"/>
                                  <a:gd name="T68" fmla="*/ 417 w 1084"/>
                                  <a:gd name="T69" fmla="*/ 45 h 138"/>
                                  <a:gd name="T70" fmla="*/ 447 w 1084"/>
                                  <a:gd name="T71" fmla="*/ 59 h 138"/>
                                  <a:gd name="T72" fmla="*/ 364 w 1084"/>
                                  <a:gd name="T73" fmla="*/ 10 h 138"/>
                                  <a:gd name="T74" fmla="*/ 364 w 1084"/>
                                  <a:gd name="T75" fmla="*/ 95 h 138"/>
                                  <a:gd name="T76" fmla="*/ 357 w 1084"/>
                                  <a:gd name="T77" fmla="*/ 52 h 138"/>
                                  <a:gd name="T78" fmla="*/ 183 w 1084"/>
                                  <a:gd name="T79" fmla="*/ 71 h 138"/>
                                  <a:gd name="T80" fmla="*/ 203 w 1084"/>
                                  <a:gd name="T81" fmla="*/ 97 h 138"/>
                                  <a:gd name="T82" fmla="*/ 201 w 1084"/>
                                  <a:gd name="T83" fmla="*/ 31 h 138"/>
                                  <a:gd name="T84" fmla="*/ 226 w 1084"/>
                                  <a:gd name="T85" fmla="*/ 99 h 138"/>
                                  <a:gd name="T86" fmla="*/ 226 w 1084"/>
                                  <a:gd name="T87" fmla="*/ 4 h 138"/>
                                  <a:gd name="T88" fmla="*/ 100 w 1084"/>
                                  <a:gd name="T89" fmla="*/ 33 h 138"/>
                                  <a:gd name="T90" fmla="*/ 101 w 1084"/>
                                  <a:gd name="T91" fmla="*/ 69 h 138"/>
                                  <a:gd name="T92" fmla="*/ 136 w 1084"/>
                                  <a:gd name="T93" fmla="*/ 109 h 138"/>
                                  <a:gd name="T94" fmla="*/ 28 w 1084"/>
                                  <a:gd name="T95" fmla="*/ 99 h 138"/>
                                  <a:gd name="T96" fmla="*/ 48 w 1084"/>
                                  <a:gd name="T97" fmla="*/ 79 h 138"/>
                                  <a:gd name="T98" fmla="*/ 34 w 1084"/>
                                  <a:gd name="T99" fmla="*/ 31 h 138"/>
                                  <a:gd name="T100" fmla="*/ 48 w 1084"/>
                                  <a:gd name="T101" fmla="*/ 63 h 138"/>
                                  <a:gd name="T102" fmla="*/ 50 w 1084"/>
                                  <a:gd name="T103" fmla="*/ 98 h 138"/>
                                  <a:gd name="T104" fmla="*/ 72 w 1084"/>
                                  <a:gd name="T105" fmla="*/ 98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84" h="138">
                                    <a:moveTo>
                                      <a:pt x="1047" y="97"/>
                                    </a:moveTo>
                                    <a:cubicBezTo>
                                      <a:pt x="1034" y="97"/>
                                      <a:pt x="1026" y="88"/>
                                      <a:pt x="1026" y="71"/>
                                    </a:cubicBezTo>
                                    <a:cubicBezTo>
                                      <a:pt x="1026" y="54"/>
                                      <a:pt x="1034" y="44"/>
                                      <a:pt x="1047" y="44"/>
                                    </a:cubicBezTo>
                                    <a:cubicBezTo>
                                      <a:pt x="1060" y="44"/>
                                      <a:pt x="1069" y="53"/>
                                      <a:pt x="1069" y="71"/>
                                    </a:cubicBezTo>
                                    <a:cubicBezTo>
                                      <a:pt x="1069" y="88"/>
                                      <a:pt x="1060" y="97"/>
                                      <a:pt x="1047" y="97"/>
                                    </a:cubicBezTo>
                                    <a:moveTo>
                                      <a:pt x="1070" y="33"/>
                                    </a:moveTo>
                                    <a:cubicBezTo>
                                      <a:pt x="1070" y="42"/>
                                      <a:pt x="1070" y="42"/>
                                      <a:pt x="1070" y="42"/>
                                    </a:cubicBezTo>
                                    <a:cubicBezTo>
                                      <a:pt x="1068" y="42"/>
                                      <a:pt x="1068" y="42"/>
                                      <a:pt x="1068" y="42"/>
                                    </a:cubicBezTo>
                                    <a:cubicBezTo>
                                      <a:pt x="1064" y="36"/>
                                      <a:pt x="1056" y="31"/>
                                      <a:pt x="1044" y="31"/>
                                    </a:cubicBezTo>
                                    <a:cubicBezTo>
                                      <a:pt x="1026" y="31"/>
                                      <a:pt x="1011" y="46"/>
                                      <a:pt x="1011" y="71"/>
                                    </a:cubicBezTo>
                                    <a:cubicBezTo>
                                      <a:pt x="1011" y="95"/>
                                      <a:pt x="1025" y="110"/>
                                      <a:pt x="1045" y="110"/>
                                    </a:cubicBezTo>
                                    <a:cubicBezTo>
                                      <a:pt x="1056" y="110"/>
                                      <a:pt x="1064" y="105"/>
                                      <a:pt x="1068" y="99"/>
                                    </a:cubicBezTo>
                                    <a:cubicBezTo>
                                      <a:pt x="1069" y="99"/>
                                      <a:pt x="1069" y="99"/>
                                      <a:pt x="1069" y="99"/>
                                    </a:cubicBezTo>
                                    <a:cubicBezTo>
                                      <a:pt x="1069" y="116"/>
                                      <a:pt x="1061" y="125"/>
                                      <a:pt x="1045" y="125"/>
                                    </a:cubicBezTo>
                                    <a:cubicBezTo>
                                      <a:pt x="1034" y="125"/>
                                      <a:pt x="1025" y="119"/>
                                      <a:pt x="1021" y="113"/>
                                    </a:cubicBezTo>
                                    <a:cubicBezTo>
                                      <a:pt x="1012" y="123"/>
                                      <a:pt x="1012" y="123"/>
                                      <a:pt x="1012" y="123"/>
                                    </a:cubicBezTo>
                                    <a:cubicBezTo>
                                      <a:pt x="1019" y="132"/>
                                      <a:pt x="1031" y="138"/>
                                      <a:pt x="1046" y="138"/>
                                    </a:cubicBezTo>
                                    <a:cubicBezTo>
                                      <a:pt x="1069" y="138"/>
                                      <a:pt x="1084" y="125"/>
                                      <a:pt x="1084" y="98"/>
                                    </a:cubicBezTo>
                                    <a:cubicBezTo>
                                      <a:pt x="1084" y="33"/>
                                      <a:pt x="1084" y="33"/>
                                      <a:pt x="1084" y="33"/>
                                    </a:cubicBezTo>
                                    <a:lnTo>
                                      <a:pt x="1070" y="33"/>
                                    </a:lnTo>
                                    <a:close/>
                                    <a:moveTo>
                                      <a:pt x="968" y="31"/>
                                    </a:moveTo>
                                    <a:cubicBezTo>
                                      <a:pt x="958" y="31"/>
                                      <a:pt x="949" y="36"/>
                                      <a:pt x="945" y="43"/>
                                    </a:cubicBezTo>
                                    <a:cubicBezTo>
                                      <a:pt x="944" y="43"/>
                                      <a:pt x="944" y="43"/>
                                      <a:pt x="944" y="43"/>
                                    </a:cubicBezTo>
                                    <a:cubicBezTo>
                                      <a:pt x="943" y="33"/>
                                      <a:pt x="943" y="33"/>
                                      <a:pt x="943" y="33"/>
                                    </a:cubicBezTo>
                                    <a:cubicBezTo>
                                      <a:pt x="929" y="33"/>
                                      <a:pt x="929" y="33"/>
                                      <a:pt x="929" y="33"/>
                                    </a:cubicBezTo>
                                    <a:cubicBezTo>
                                      <a:pt x="929" y="109"/>
                                      <a:pt x="929" y="109"/>
                                      <a:pt x="929" y="109"/>
                                    </a:cubicBezTo>
                                    <a:cubicBezTo>
                                      <a:pt x="944" y="109"/>
                                      <a:pt x="944" y="109"/>
                                      <a:pt x="944" y="109"/>
                                    </a:cubicBezTo>
                                    <a:cubicBezTo>
                                      <a:pt x="944" y="69"/>
                                      <a:pt x="944" y="69"/>
                                      <a:pt x="944" y="69"/>
                                    </a:cubicBezTo>
                                    <a:cubicBezTo>
                                      <a:pt x="944" y="60"/>
                                      <a:pt x="946" y="55"/>
                                      <a:pt x="949" y="52"/>
                                    </a:cubicBezTo>
                                    <a:cubicBezTo>
                                      <a:pt x="953" y="47"/>
                                      <a:pt x="959" y="45"/>
                                      <a:pt x="964" y="45"/>
                                    </a:cubicBezTo>
                                    <a:cubicBezTo>
                                      <a:pt x="974" y="45"/>
                                      <a:pt x="980" y="50"/>
                                      <a:pt x="980" y="64"/>
                                    </a:cubicBezTo>
                                    <a:cubicBezTo>
                                      <a:pt x="980" y="109"/>
                                      <a:pt x="980" y="109"/>
                                      <a:pt x="980" y="109"/>
                                    </a:cubicBezTo>
                                    <a:cubicBezTo>
                                      <a:pt x="995" y="109"/>
                                      <a:pt x="995" y="109"/>
                                      <a:pt x="995" y="109"/>
                                    </a:cubicBezTo>
                                    <a:cubicBezTo>
                                      <a:pt x="995" y="59"/>
                                      <a:pt x="995" y="59"/>
                                      <a:pt x="995" y="59"/>
                                    </a:cubicBezTo>
                                    <a:cubicBezTo>
                                      <a:pt x="995" y="38"/>
                                      <a:pt x="982" y="31"/>
                                      <a:pt x="968" y="31"/>
                                    </a:cubicBezTo>
                                    <a:moveTo>
                                      <a:pt x="908" y="33"/>
                                    </a:moveTo>
                                    <a:cubicBezTo>
                                      <a:pt x="893" y="33"/>
                                      <a:pt x="893" y="33"/>
                                      <a:pt x="893" y="33"/>
                                    </a:cubicBezTo>
                                    <a:cubicBezTo>
                                      <a:pt x="893" y="109"/>
                                      <a:pt x="893" y="109"/>
                                      <a:pt x="893" y="109"/>
                                    </a:cubicBezTo>
                                    <a:cubicBezTo>
                                      <a:pt x="908" y="109"/>
                                      <a:pt x="908" y="109"/>
                                      <a:pt x="908" y="109"/>
                                    </a:cubicBezTo>
                                    <a:lnTo>
                                      <a:pt x="908" y="33"/>
                                    </a:lnTo>
                                    <a:close/>
                                    <a:moveTo>
                                      <a:pt x="911" y="10"/>
                                    </a:moveTo>
                                    <a:cubicBezTo>
                                      <a:pt x="911" y="5"/>
                                      <a:pt x="906" y="0"/>
                                      <a:pt x="901" y="0"/>
                                    </a:cubicBezTo>
                                    <a:cubicBezTo>
                                      <a:pt x="895" y="0"/>
                                      <a:pt x="891" y="5"/>
                                      <a:pt x="891" y="10"/>
                                    </a:cubicBezTo>
                                    <a:cubicBezTo>
                                      <a:pt x="891" y="16"/>
                                      <a:pt x="895" y="20"/>
                                      <a:pt x="901" y="20"/>
                                    </a:cubicBezTo>
                                    <a:cubicBezTo>
                                      <a:pt x="906" y="20"/>
                                      <a:pt x="911" y="16"/>
                                      <a:pt x="911" y="10"/>
                                    </a:cubicBezTo>
                                    <a:moveTo>
                                      <a:pt x="877" y="31"/>
                                    </a:moveTo>
                                    <a:cubicBezTo>
                                      <a:pt x="869" y="31"/>
                                      <a:pt x="861" y="36"/>
                                      <a:pt x="857" y="44"/>
                                    </a:cubicBezTo>
                                    <a:cubicBezTo>
                                      <a:pt x="856" y="44"/>
                                      <a:pt x="856" y="44"/>
                                      <a:pt x="856" y="44"/>
                                    </a:cubicBezTo>
                                    <a:cubicBezTo>
                                      <a:pt x="855" y="33"/>
                                      <a:pt x="855" y="33"/>
                                      <a:pt x="855" y="33"/>
                                    </a:cubicBezTo>
                                    <a:cubicBezTo>
                                      <a:pt x="841" y="33"/>
                                      <a:pt x="841" y="33"/>
                                      <a:pt x="841" y="33"/>
                                    </a:cubicBezTo>
                                    <a:cubicBezTo>
                                      <a:pt x="841" y="109"/>
                                      <a:pt x="841" y="109"/>
                                      <a:pt x="841" y="109"/>
                                    </a:cubicBezTo>
                                    <a:cubicBezTo>
                                      <a:pt x="856" y="109"/>
                                      <a:pt x="856" y="109"/>
                                      <a:pt x="856" y="109"/>
                                    </a:cubicBezTo>
                                    <a:cubicBezTo>
                                      <a:pt x="856" y="66"/>
                                      <a:pt x="856" y="66"/>
                                      <a:pt x="856" y="66"/>
                                    </a:cubicBezTo>
                                    <a:cubicBezTo>
                                      <a:pt x="856" y="53"/>
                                      <a:pt x="864" y="46"/>
                                      <a:pt x="875" y="46"/>
                                    </a:cubicBezTo>
                                    <a:cubicBezTo>
                                      <a:pt x="878" y="46"/>
                                      <a:pt x="879" y="46"/>
                                      <a:pt x="881" y="47"/>
                                    </a:cubicBezTo>
                                    <a:cubicBezTo>
                                      <a:pt x="882" y="32"/>
                                      <a:pt x="882" y="32"/>
                                      <a:pt x="882" y="32"/>
                                    </a:cubicBezTo>
                                    <a:cubicBezTo>
                                      <a:pt x="881" y="31"/>
                                      <a:pt x="879" y="31"/>
                                      <a:pt x="877" y="31"/>
                                    </a:cubicBezTo>
                                    <a:moveTo>
                                      <a:pt x="791" y="44"/>
                                    </a:moveTo>
                                    <a:cubicBezTo>
                                      <a:pt x="802" y="44"/>
                                      <a:pt x="808" y="51"/>
                                      <a:pt x="809" y="62"/>
                                    </a:cubicBezTo>
                                    <a:cubicBezTo>
                                      <a:pt x="771" y="62"/>
                                      <a:pt x="771" y="62"/>
                                      <a:pt x="771" y="62"/>
                                    </a:cubicBezTo>
                                    <a:cubicBezTo>
                                      <a:pt x="773" y="51"/>
                                      <a:pt x="781" y="44"/>
                                      <a:pt x="791" y="44"/>
                                    </a:cubicBezTo>
                                    <a:moveTo>
                                      <a:pt x="792" y="31"/>
                                    </a:moveTo>
                                    <a:cubicBezTo>
                                      <a:pt x="770" y="31"/>
                                      <a:pt x="755" y="48"/>
                                      <a:pt x="755" y="71"/>
                                    </a:cubicBezTo>
                                    <a:cubicBezTo>
                                      <a:pt x="755" y="95"/>
                                      <a:pt x="771" y="111"/>
                                      <a:pt x="792" y="111"/>
                                    </a:cubicBezTo>
                                    <a:cubicBezTo>
                                      <a:pt x="807" y="111"/>
                                      <a:pt x="819" y="101"/>
                                      <a:pt x="823" y="90"/>
                                    </a:cubicBezTo>
                                    <a:cubicBezTo>
                                      <a:pt x="811" y="84"/>
                                      <a:pt x="811" y="84"/>
                                      <a:pt x="811" y="84"/>
                                    </a:cubicBezTo>
                                    <a:cubicBezTo>
                                      <a:pt x="807" y="93"/>
                                      <a:pt x="800" y="97"/>
                                      <a:pt x="792" y="97"/>
                                    </a:cubicBezTo>
                                    <a:cubicBezTo>
                                      <a:pt x="780" y="97"/>
                                      <a:pt x="771" y="89"/>
                                      <a:pt x="770" y="73"/>
                                    </a:cubicBezTo>
                                    <a:cubicBezTo>
                                      <a:pt x="825" y="73"/>
                                      <a:pt x="825" y="73"/>
                                      <a:pt x="825" y="73"/>
                                    </a:cubicBezTo>
                                    <a:cubicBezTo>
                                      <a:pt x="825" y="69"/>
                                      <a:pt x="825" y="69"/>
                                      <a:pt x="825" y="69"/>
                                    </a:cubicBezTo>
                                    <a:cubicBezTo>
                                      <a:pt x="825" y="48"/>
                                      <a:pt x="813" y="31"/>
                                      <a:pt x="792" y="31"/>
                                    </a:cubicBezTo>
                                    <a:moveTo>
                                      <a:pt x="710" y="44"/>
                                    </a:moveTo>
                                    <a:cubicBezTo>
                                      <a:pt x="721" y="44"/>
                                      <a:pt x="728" y="51"/>
                                      <a:pt x="729" y="62"/>
                                    </a:cubicBezTo>
                                    <a:cubicBezTo>
                                      <a:pt x="690" y="62"/>
                                      <a:pt x="690" y="62"/>
                                      <a:pt x="690" y="62"/>
                                    </a:cubicBezTo>
                                    <a:cubicBezTo>
                                      <a:pt x="692" y="51"/>
                                      <a:pt x="700" y="44"/>
                                      <a:pt x="710" y="44"/>
                                    </a:cubicBezTo>
                                    <a:moveTo>
                                      <a:pt x="711" y="31"/>
                                    </a:moveTo>
                                    <a:cubicBezTo>
                                      <a:pt x="689" y="31"/>
                                      <a:pt x="674" y="48"/>
                                      <a:pt x="674" y="71"/>
                                    </a:cubicBezTo>
                                    <a:cubicBezTo>
                                      <a:pt x="674" y="95"/>
                                      <a:pt x="690" y="111"/>
                                      <a:pt x="711" y="111"/>
                                    </a:cubicBezTo>
                                    <a:cubicBezTo>
                                      <a:pt x="726" y="111"/>
                                      <a:pt x="738" y="101"/>
                                      <a:pt x="742" y="90"/>
                                    </a:cubicBezTo>
                                    <a:cubicBezTo>
                                      <a:pt x="730" y="84"/>
                                      <a:pt x="730" y="84"/>
                                      <a:pt x="730" y="84"/>
                                    </a:cubicBezTo>
                                    <a:cubicBezTo>
                                      <a:pt x="727" y="93"/>
                                      <a:pt x="720" y="97"/>
                                      <a:pt x="711" y="97"/>
                                    </a:cubicBezTo>
                                    <a:cubicBezTo>
                                      <a:pt x="699" y="97"/>
                                      <a:pt x="690" y="89"/>
                                      <a:pt x="690" y="73"/>
                                    </a:cubicBezTo>
                                    <a:cubicBezTo>
                                      <a:pt x="744" y="73"/>
                                      <a:pt x="744" y="73"/>
                                      <a:pt x="744" y="73"/>
                                    </a:cubicBezTo>
                                    <a:cubicBezTo>
                                      <a:pt x="744" y="69"/>
                                      <a:pt x="744" y="69"/>
                                      <a:pt x="744" y="69"/>
                                    </a:cubicBezTo>
                                    <a:cubicBezTo>
                                      <a:pt x="744" y="48"/>
                                      <a:pt x="732" y="31"/>
                                      <a:pt x="711" y="31"/>
                                    </a:cubicBezTo>
                                    <a:moveTo>
                                      <a:pt x="632" y="31"/>
                                    </a:moveTo>
                                    <a:cubicBezTo>
                                      <a:pt x="621" y="31"/>
                                      <a:pt x="613" y="36"/>
                                      <a:pt x="609" y="43"/>
                                    </a:cubicBezTo>
                                    <a:cubicBezTo>
                                      <a:pt x="607" y="43"/>
                                      <a:pt x="607" y="43"/>
                                      <a:pt x="607" y="43"/>
                                    </a:cubicBezTo>
                                    <a:cubicBezTo>
                                      <a:pt x="607" y="33"/>
                                      <a:pt x="607" y="33"/>
                                      <a:pt x="607" y="33"/>
                                    </a:cubicBezTo>
                                    <a:cubicBezTo>
                                      <a:pt x="593" y="33"/>
                                      <a:pt x="593" y="33"/>
                                      <a:pt x="593" y="33"/>
                                    </a:cubicBezTo>
                                    <a:cubicBezTo>
                                      <a:pt x="593" y="109"/>
                                      <a:pt x="593" y="109"/>
                                      <a:pt x="593" y="109"/>
                                    </a:cubicBezTo>
                                    <a:cubicBezTo>
                                      <a:pt x="608" y="109"/>
                                      <a:pt x="608" y="109"/>
                                      <a:pt x="608" y="109"/>
                                    </a:cubicBezTo>
                                    <a:cubicBezTo>
                                      <a:pt x="608" y="69"/>
                                      <a:pt x="608" y="69"/>
                                      <a:pt x="608" y="69"/>
                                    </a:cubicBezTo>
                                    <a:cubicBezTo>
                                      <a:pt x="608" y="60"/>
                                      <a:pt x="610" y="55"/>
                                      <a:pt x="613" y="52"/>
                                    </a:cubicBezTo>
                                    <a:cubicBezTo>
                                      <a:pt x="617" y="47"/>
                                      <a:pt x="622" y="45"/>
                                      <a:pt x="628" y="45"/>
                                    </a:cubicBezTo>
                                    <a:cubicBezTo>
                                      <a:pt x="638" y="45"/>
                                      <a:pt x="643" y="50"/>
                                      <a:pt x="643" y="64"/>
                                    </a:cubicBezTo>
                                    <a:cubicBezTo>
                                      <a:pt x="643" y="109"/>
                                      <a:pt x="643" y="109"/>
                                      <a:pt x="643" y="109"/>
                                    </a:cubicBezTo>
                                    <a:cubicBezTo>
                                      <a:pt x="659" y="109"/>
                                      <a:pt x="659" y="109"/>
                                      <a:pt x="659" y="109"/>
                                    </a:cubicBezTo>
                                    <a:cubicBezTo>
                                      <a:pt x="659" y="59"/>
                                      <a:pt x="659" y="59"/>
                                      <a:pt x="659" y="59"/>
                                    </a:cubicBezTo>
                                    <a:cubicBezTo>
                                      <a:pt x="659" y="38"/>
                                      <a:pt x="646" y="31"/>
                                      <a:pt x="632" y="31"/>
                                    </a:cubicBezTo>
                                    <a:moveTo>
                                      <a:pt x="572" y="33"/>
                                    </a:moveTo>
                                    <a:cubicBezTo>
                                      <a:pt x="557" y="33"/>
                                      <a:pt x="557" y="33"/>
                                      <a:pt x="557" y="33"/>
                                    </a:cubicBezTo>
                                    <a:cubicBezTo>
                                      <a:pt x="557" y="109"/>
                                      <a:pt x="557" y="109"/>
                                      <a:pt x="557" y="109"/>
                                    </a:cubicBezTo>
                                    <a:cubicBezTo>
                                      <a:pt x="572" y="109"/>
                                      <a:pt x="572" y="109"/>
                                      <a:pt x="572" y="109"/>
                                    </a:cubicBezTo>
                                    <a:lnTo>
                                      <a:pt x="572" y="33"/>
                                    </a:lnTo>
                                    <a:close/>
                                    <a:moveTo>
                                      <a:pt x="574" y="10"/>
                                    </a:moveTo>
                                    <a:cubicBezTo>
                                      <a:pt x="574" y="5"/>
                                      <a:pt x="570" y="0"/>
                                      <a:pt x="565" y="0"/>
                                    </a:cubicBezTo>
                                    <a:cubicBezTo>
                                      <a:pt x="559" y="0"/>
                                      <a:pt x="555" y="5"/>
                                      <a:pt x="555" y="10"/>
                                    </a:cubicBezTo>
                                    <a:cubicBezTo>
                                      <a:pt x="555" y="16"/>
                                      <a:pt x="559" y="20"/>
                                      <a:pt x="565" y="20"/>
                                    </a:cubicBezTo>
                                    <a:cubicBezTo>
                                      <a:pt x="570" y="20"/>
                                      <a:pt x="574" y="16"/>
                                      <a:pt x="574" y="10"/>
                                    </a:cubicBezTo>
                                    <a:moveTo>
                                      <a:pt x="499" y="97"/>
                                    </a:moveTo>
                                    <a:cubicBezTo>
                                      <a:pt x="486" y="97"/>
                                      <a:pt x="478" y="88"/>
                                      <a:pt x="478" y="71"/>
                                    </a:cubicBezTo>
                                    <a:cubicBezTo>
                                      <a:pt x="478" y="54"/>
                                      <a:pt x="486" y="44"/>
                                      <a:pt x="499" y="44"/>
                                    </a:cubicBezTo>
                                    <a:cubicBezTo>
                                      <a:pt x="512" y="44"/>
                                      <a:pt x="521" y="53"/>
                                      <a:pt x="521" y="71"/>
                                    </a:cubicBezTo>
                                    <a:cubicBezTo>
                                      <a:pt x="521" y="88"/>
                                      <a:pt x="512" y="97"/>
                                      <a:pt x="499" y="97"/>
                                    </a:cubicBezTo>
                                    <a:moveTo>
                                      <a:pt x="523" y="33"/>
                                    </a:moveTo>
                                    <a:cubicBezTo>
                                      <a:pt x="522" y="42"/>
                                      <a:pt x="522" y="42"/>
                                      <a:pt x="522" y="42"/>
                                    </a:cubicBezTo>
                                    <a:cubicBezTo>
                                      <a:pt x="520" y="42"/>
                                      <a:pt x="520" y="42"/>
                                      <a:pt x="520" y="42"/>
                                    </a:cubicBezTo>
                                    <a:cubicBezTo>
                                      <a:pt x="516" y="36"/>
                                      <a:pt x="508" y="31"/>
                                      <a:pt x="497" y="31"/>
                                    </a:cubicBezTo>
                                    <a:cubicBezTo>
                                      <a:pt x="478" y="31"/>
                                      <a:pt x="463" y="46"/>
                                      <a:pt x="463" y="71"/>
                                    </a:cubicBezTo>
                                    <a:cubicBezTo>
                                      <a:pt x="463" y="95"/>
                                      <a:pt x="477" y="110"/>
                                      <a:pt x="497" y="110"/>
                                    </a:cubicBezTo>
                                    <a:cubicBezTo>
                                      <a:pt x="508" y="110"/>
                                      <a:pt x="516" y="105"/>
                                      <a:pt x="520" y="99"/>
                                    </a:cubicBezTo>
                                    <a:cubicBezTo>
                                      <a:pt x="521" y="99"/>
                                      <a:pt x="521" y="99"/>
                                      <a:pt x="521" y="99"/>
                                    </a:cubicBezTo>
                                    <a:cubicBezTo>
                                      <a:pt x="521" y="116"/>
                                      <a:pt x="513" y="125"/>
                                      <a:pt x="497" y="125"/>
                                    </a:cubicBezTo>
                                    <a:cubicBezTo>
                                      <a:pt x="486" y="125"/>
                                      <a:pt x="478" y="119"/>
                                      <a:pt x="473" y="113"/>
                                    </a:cubicBezTo>
                                    <a:cubicBezTo>
                                      <a:pt x="464" y="123"/>
                                      <a:pt x="464" y="123"/>
                                      <a:pt x="464" y="123"/>
                                    </a:cubicBezTo>
                                    <a:cubicBezTo>
                                      <a:pt x="471" y="132"/>
                                      <a:pt x="483" y="138"/>
                                      <a:pt x="498" y="138"/>
                                    </a:cubicBezTo>
                                    <a:cubicBezTo>
                                      <a:pt x="521" y="138"/>
                                      <a:pt x="536" y="125"/>
                                      <a:pt x="536" y="98"/>
                                    </a:cubicBezTo>
                                    <a:cubicBezTo>
                                      <a:pt x="536" y="33"/>
                                      <a:pt x="536" y="33"/>
                                      <a:pt x="536" y="33"/>
                                    </a:cubicBezTo>
                                    <a:lnTo>
                                      <a:pt x="523" y="33"/>
                                    </a:lnTo>
                                    <a:close/>
                                    <a:moveTo>
                                      <a:pt x="420" y="31"/>
                                    </a:moveTo>
                                    <a:cubicBezTo>
                                      <a:pt x="410" y="31"/>
                                      <a:pt x="401" y="36"/>
                                      <a:pt x="397" y="43"/>
                                    </a:cubicBezTo>
                                    <a:cubicBezTo>
                                      <a:pt x="396" y="43"/>
                                      <a:pt x="396" y="43"/>
                                      <a:pt x="396" y="43"/>
                                    </a:cubicBezTo>
                                    <a:cubicBezTo>
                                      <a:pt x="395" y="33"/>
                                      <a:pt x="395" y="33"/>
                                      <a:pt x="395" y="33"/>
                                    </a:cubicBezTo>
                                    <a:cubicBezTo>
                                      <a:pt x="381" y="33"/>
                                      <a:pt x="381" y="33"/>
                                      <a:pt x="381" y="33"/>
                                    </a:cubicBezTo>
                                    <a:cubicBezTo>
                                      <a:pt x="381" y="109"/>
                                      <a:pt x="381" y="109"/>
                                      <a:pt x="381" y="109"/>
                                    </a:cubicBezTo>
                                    <a:cubicBezTo>
                                      <a:pt x="396" y="109"/>
                                      <a:pt x="396" y="109"/>
                                      <a:pt x="396" y="109"/>
                                    </a:cubicBezTo>
                                    <a:cubicBezTo>
                                      <a:pt x="396" y="69"/>
                                      <a:pt x="396" y="69"/>
                                      <a:pt x="396" y="69"/>
                                    </a:cubicBezTo>
                                    <a:cubicBezTo>
                                      <a:pt x="396" y="60"/>
                                      <a:pt x="398" y="55"/>
                                      <a:pt x="401" y="52"/>
                                    </a:cubicBezTo>
                                    <a:cubicBezTo>
                                      <a:pt x="405" y="47"/>
                                      <a:pt x="411" y="45"/>
                                      <a:pt x="417" y="45"/>
                                    </a:cubicBezTo>
                                    <a:cubicBezTo>
                                      <a:pt x="426" y="45"/>
                                      <a:pt x="432" y="50"/>
                                      <a:pt x="432" y="64"/>
                                    </a:cubicBezTo>
                                    <a:cubicBezTo>
                                      <a:pt x="432" y="109"/>
                                      <a:pt x="432" y="109"/>
                                      <a:pt x="432" y="109"/>
                                    </a:cubicBezTo>
                                    <a:cubicBezTo>
                                      <a:pt x="447" y="109"/>
                                      <a:pt x="447" y="109"/>
                                      <a:pt x="447" y="109"/>
                                    </a:cubicBezTo>
                                    <a:cubicBezTo>
                                      <a:pt x="447" y="59"/>
                                      <a:pt x="447" y="59"/>
                                      <a:pt x="447" y="59"/>
                                    </a:cubicBezTo>
                                    <a:cubicBezTo>
                                      <a:pt x="447" y="38"/>
                                      <a:pt x="434" y="31"/>
                                      <a:pt x="420" y="31"/>
                                    </a:cubicBezTo>
                                    <a:moveTo>
                                      <a:pt x="313" y="24"/>
                                    </a:moveTo>
                                    <a:cubicBezTo>
                                      <a:pt x="364" y="24"/>
                                      <a:pt x="364" y="24"/>
                                      <a:pt x="364" y="24"/>
                                    </a:cubicBezTo>
                                    <a:cubicBezTo>
                                      <a:pt x="364" y="10"/>
                                      <a:pt x="364" y="10"/>
                                      <a:pt x="364" y="10"/>
                                    </a:cubicBezTo>
                                    <a:cubicBezTo>
                                      <a:pt x="296" y="10"/>
                                      <a:pt x="296" y="10"/>
                                      <a:pt x="296" y="10"/>
                                    </a:cubicBezTo>
                                    <a:cubicBezTo>
                                      <a:pt x="296" y="109"/>
                                      <a:pt x="296" y="109"/>
                                      <a:pt x="296" y="109"/>
                                    </a:cubicBezTo>
                                    <a:cubicBezTo>
                                      <a:pt x="364" y="109"/>
                                      <a:pt x="364" y="109"/>
                                      <a:pt x="364" y="109"/>
                                    </a:cubicBezTo>
                                    <a:cubicBezTo>
                                      <a:pt x="364" y="95"/>
                                      <a:pt x="364" y="95"/>
                                      <a:pt x="364" y="95"/>
                                    </a:cubicBezTo>
                                    <a:cubicBezTo>
                                      <a:pt x="313" y="95"/>
                                      <a:pt x="313" y="95"/>
                                      <a:pt x="313" y="95"/>
                                    </a:cubicBezTo>
                                    <a:cubicBezTo>
                                      <a:pt x="313" y="66"/>
                                      <a:pt x="313" y="66"/>
                                      <a:pt x="313" y="66"/>
                                    </a:cubicBezTo>
                                    <a:cubicBezTo>
                                      <a:pt x="357" y="66"/>
                                      <a:pt x="357" y="66"/>
                                      <a:pt x="357" y="66"/>
                                    </a:cubicBezTo>
                                    <a:cubicBezTo>
                                      <a:pt x="357" y="52"/>
                                      <a:pt x="357" y="52"/>
                                      <a:pt x="357" y="52"/>
                                    </a:cubicBezTo>
                                    <a:cubicBezTo>
                                      <a:pt x="313" y="52"/>
                                      <a:pt x="313" y="52"/>
                                      <a:pt x="313" y="52"/>
                                    </a:cubicBezTo>
                                    <a:lnTo>
                                      <a:pt x="313" y="24"/>
                                    </a:lnTo>
                                    <a:close/>
                                    <a:moveTo>
                                      <a:pt x="203" y="97"/>
                                    </a:moveTo>
                                    <a:cubicBezTo>
                                      <a:pt x="191" y="97"/>
                                      <a:pt x="183" y="88"/>
                                      <a:pt x="183" y="71"/>
                                    </a:cubicBezTo>
                                    <a:cubicBezTo>
                                      <a:pt x="183" y="54"/>
                                      <a:pt x="191" y="44"/>
                                      <a:pt x="203" y="44"/>
                                    </a:cubicBezTo>
                                    <a:cubicBezTo>
                                      <a:pt x="216" y="44"/>
                                      <a:pt x="224" y="52"/>
                                      <a:pt x="226" y="67"/>
                                    </a:cubicBezTo>
                                    <a:cubicBezTo>
                                      <a:pt x="226" y="75"/>
                                      <a:pt x="226" y="75"/>
                                      <a:pt x="226" y="75"/>
                                    </a:cubicBezTo>
                                    <a:cubicBezTo>
                                      <a:pt x="224" y="90"/>
                                      <a:pt x="216" y="97"/>
                                      <a:pt x="203" y="97"/>
                                    </a:cubicBezTo>
                                    <a:moveTo>
                                      <a:pt x="226" y="4"/>
                                    </a:moveTo>
                                    <a:cubicBezTo>
                                      <a:pt x="226" y="42"/>
                                      <a:pt x="226" y="42"/>
                                      <a:pt x="226" y="42"/>
                                    </a:cubicBezTo>
                                    <a:cubicBezTo>
                                      <a:pt x="224" y="42"/>
                                      <a:pt x="224" y="42"/>
                                      <a:pt x="224" y="42"/>
                                    </a:cubicBezTo>
                                    <a:cubicBezTo>
                                      <a:pt x="220" y="36"/>
                                      <a:pt x="213" y="31"/>
                                      <a:pt x="201" y="31"/>
                                    </a:cubicBezTo>
                                    <a:cubicBezTo>
                                      <a:pt x="183" y="31"/>
                                      <a:pt x="167" y="46"/>
                                      <a:pt x="167" y="71"/>
                                    </a:cubicBezTo>
                                    <a:cubicBezTo>
                                      <a:pt x="167" y="95"/>
                                      <a:pt x="183" y="111"/>
                                      <a:pt x="201" y="111"/>
                                    </a:cubicBezTo>
                                    <a:cubicBezTo>
                                      <a:pt x="213" y="111"/>
                                      <a:pt x="221" y="106"/>
                                      <a:pt x="225" y="99"/>
                                    </a:cubicBezTo>
                                    <a:cubicBezTo>
                                      <a:pt x="226" y="99"/>
                                      <a:pt x="226" y="99"/>
                                      <a:pt x="226" y="99"/>
                                    </a:cubicBezTo>
                                    <a:cubicBezTo>
                                      <a:pt x="226" y="109"/>
                                      <a:pt x="226" y="109"/>
                                      <a:pt x="226" y="109"/>
                                    </a:cubicBezTo>
                                    <a:cubicBezTo>
                                      <a:pt x="241" y="109"/>
                                      <a:pt x="241" y="109"/>
                                      <a:pt x="241" y="109"/>
                                    </a:cubicBezTo>
                                    <a:cubicBezTo>
                                      <a:pt x="241" y="2"/>
                                      <a:pt x="241" y="2"/>
                                      <a:pt x="241" y="2"/>
                                    </a:cubicBezTo>
                                    <a:lnTo>
                                      <a:pt x="226" y="4"/>
                                    </a:lnTo>
                                    <a:close/>
                                    <a:moveTo>
                                      <a:pt x="124" y="31"/>
                                    </a:moveTo>
                                    <a:cubicBezTo>
                                      <a:pt x="114" y="31"/>
                                      <a:pt x="106" y="36"/>
                                      <a:pt x="102" y="43"/>
                                    </a:cubicBezTo>
                                    <a:cubicBezTo>
                                      <a:pt x="100" y="43"/>
                                      <a:pt x="100" y="43"/>
                                      <a:pt x="100" y="43"/>
                                    </a:cubicBezTo>
                                    <a:cubicBezTo>
                                      <a:pt x="100" y="33"/>
                                      <a:pt x="100" y="33"/>
                                      <a:pt x="100" y="33"/>
                                    </a:cubicBezTo>
                                    <a:cubicBezTo>
                                      <a:pt x="86" y="33"/>
                                      <a:pt x="86" y="33"/>
                                      <a:pt x="86" y="33"/>
                                    </a:cubicBezTo>
                                    <a:cubicBezTo>
                                      <a:pt x="86" y="109"/>
                                      <a:pt x="86" y="109"/>
                                      <a:pt x="86" y="109"/>
                                    </a:cubicBezTo>
                                    <a:cubicBezTo>
                                      <a:pt x="101" y="109"/>
                                      <a:pt x="101" y="109"/>
                                      <a:pt x="101" y="109"/>
                                    </a:cubicBezTo>
                                    <a:cubicBezTo>
                                      <a:pt x="101" y="69"/>
                                      <a:pt x="101" y="69"/>
                                      <a:pt x="101" y="69"/>
                                    </a:cubicBezTo>
                                    <a:cubicBezTo>
                                      <a:pt x="101" y="60"/>
                                      <a:pt x="103" y="55"/>
                                      <a:pt x="106" y="52"/>
                                    </a:cubicBezTo>
                                    <a:cubicBezTo>
                                      <a:pt x="110" y="47"/>
                                      <a:pt x="115" y="45"/>
                                      <a:pt x="121" y="45"/>
                                    </a:cubicBezTo>
                                    <a:cubicBezTo>
                                      <a:pt x="131" y="45"/>
                                      <a:pt x="136" y="50"/>
                                      <a:pt x="136" y="64"/>
                                    </a:cubicBezTo>
                                    <a:cubicBezTo>
                                      <a:pt x="136" y="109"/>
                                      <a:pt x="136" y="109"/>
                                      <a:pt x="136" y="109"/>
                                    </a:cubicBezTo>
                                    <a:cubicBezTo>
                                      <a:pt x="151" y="109"/>
                                      <a:pt x="151" y="109"/>
                                      <a:pt x="151" y="109"/>
                                    </a:cubicBezTo>
                                    <a:cubicBezTo>
                                      <a:pt x="151" y="59"/>
                                      <a:pt x="151" y="59"/>
                                      <a:pt x="151" y="59"/>
                                    </a:cubicBezTo>
                                    <a:cubicBezTo>
                                      <a:pt x="151" y="38"/>
                                      <a:pt x="139" y="31"/>
                                      <a:pt x="124" y="31"/>
                                    </a:cubicBezTo>
                                    <a:moveTo>
                                      <a:pt x="28" y="99"/>
                                    </a:moveTo>
                                    <a:cubicBezTo>
                                      <a:pt x="20" y="99"/>
                                      <a:pt x="15" y="95"/>
                                      <a:pt x="15" y="88"/>
                                    </a:cubicBezTo>
                                    <a:cubicBezTo>
                                      <a:pt x="15" y="81"/>
                                      <a:pt x="20" y="77"/>
                                      <a:pt x="32" y="76"/>
                                    </a:cubicBezTo>
                                    <a:cubicBezTo>
                                      <a:pt x="48" y="74"/>
                                      <a:pt x="48" y="74"/>
                                      <a:pt x="48" y="74"/>
                                    </a:cubicBezTo>
                                    <a:cubicBezTo>
                                      <a:pt x="48" y="79"/>
                                      <a:pt x="48" y="79"/>
                                      <a:pt x="48" y="79"/>
                                    </a:cubicBezTo>
                                    <a:cubicBezTo>
                                      <a:pt x="48" y="92"/>
                                      <a:pt x="37" y="99"/>
                                      <a:pt x="28" y="99"/>
                                    </a:cubicBezTo>
                                    <a:moveTo>
                                      <a:pt x="63" y="98"/>
                                    </a:moveTo>
                                    <a:cubicBezTo>
                                      <a:pt x="63" y="61"/>
                                      <a:pt x="63" y="61"/>
                                      <a:pt x="63" y="61"/>
                                    </a:cubicBezTo>
                                    <a:cubicBezTo>
                                      <a:pt x="63" y="38"/>
                                      <a:pt x="50" y="31"/>
                                      <a:pt x="34" y="31"/>
                                    </a:cubicBezTo>
                                    <a:cubicBezTo>
                                      <a:pt x="18" y="31"/>
                                      <a:pt x="7" y="39"/>
                                      <a:pt x="3" y="51"/>
                                    </a:cubicBezTo>
                                    <a:cubicBezTo>
                                      <a:pt x="16" y="56"/>
                                      <a:pt x="16" y="56"/>
                                      <a:pt x="16" y="56"/>
                                    </a:cubicBezTo>
                                    <a:cubicBezTo>
                                      <a:pt x="18" y="49"/>
                                      <a:pt x="23" y="44"/>
                                      <a:pt x="33" y="44"/>
                                    </a:cubicBezTo>
                                    <a:cubicBezTo>
                                      <a:pt x="43" y="44"/>
                                      <a:pt x="48" y="50"/>
                                      <a:pt x="48" y="63"/>
                                    </a:cubicBezTo>
                                    <a:cubicBezTo>
                                      <a:pt x="28" y="66"/>
                                      <a:pt x="28" y="66"/>
                                      <a:pt x="28" y="66"/>
                                    </a:cubicBezTo>
                                    <a:cubicBezTo>
                                      <a:pt x="10" y="68"/>
                                      <a:pt x="0" y="75"/>
                                      <a:pt x="0" y="89"/>
                                    </a:cubicBezTo>
                                    <a:cubicBezTo>
                                      <a:pt x="0" y="103"/>
                                      <a:pt x="11" y="111"/>
                                      <a:pt x="25" y="111"/>
                                    </a:cubicBezTo>
                                    <a:cubicBezTo>
                                      <a:pt x="37" y="111"/>
                                      <a:pt x="46" y="105"/>
                                      <a:pt x="50" y="98"/>
                                    </a:cubicBezTo>
                                    <a:cubicBezTo>
                                      <a:pt x="51" y="98"/>
                                      <a:pt x="51" y="98"/>
                                      <a:pt x="51" y="98"/>
                                    </a:cubicBezTo>
                                    <a:cubicBezTo>
                                      <a:pt x="51" y="109"/>
                                      <a:pt x="51" y="109"/>
                                      <a:pt x="51" y="109"/>
                                    </a:cubicBezTo>
                                    <a:cubicBezTo>
                                      <a:pt x="72" y="109"/>
                                      <a:pt x="72" y="109"/>
                                      <a:pt x="72" y="109"/>
                                    </a:cubicBezTo>
                                    <a:cubicBezTo>
                                      <a:pt x="72" y="98"/>
                                      <a:pt x="72" y="98"/>
                                      <a:pt x="72" y="98"/>
                                    </a:cubicBezTo>
                                    <a:lnTo>
                                      <a:pt x="63" y="98"/>
                                    </a:lnTo>
                                    <a:close/>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799479D8" id="Freeform 6" o:spid="_x0000_s1026" style="position:absolute;margin-left:-.2pt;margin-top:20.45pt;width:145.15pt;height:1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" path="m1047,97v-13,,-21,-9,-21,-26c1026,54,1034,44,1047,44v13,,22,9,22,27c1069,88,1060,97,1047,97t23,-64c1070,42,1070,42,1070,42v-2,,-2,,-2,c1064,36,1056,31,1044,31v-18,,-33,15,-33,40c1011,95,1025,110,1045,110v11,,19,-5,23,-11c1069,99,1069,99,1069,99v,17,-8,26,-24,26c1034,125,1025,119,1021,113v-9,10,-9,10,-9,10c1019,132,1031,138,1046,138v23,,38,-13,38,-40c1084,33,1084,33,1084,33r-14,xm968,31v-10,,-19,5,-23,12c944,43,944,43,944,43,943,33,943,33,943,33v-14,,-14,,-14,c929,109,929,109,929,109v15,,15,,15,c944,69,944,69,944,69v,-9,2,-14,5,-17c953,47,959,45,964,45v10,,16,5,16,19c980,109,980,109,980,109v15,,15,,15,c995,59,995,59,995,59,995,38,982,31,968,31t-60,2c893,33,893,33,893,33v,76,,76,,76c908,109,908,109,908,109r,-76xm911,10c911,5,906,,901,v-6,,-10,5,-10,10c891,16,895,20,901,20v5,,10,-4,10,-10m877,31v-8,,-16,5,-20,13c856,44,856,44,856,44,855,33,855,33,855,33v-14,,-14,,-14,c841,109,841,109,841,109v15,,15,,15,c856,66,856,66,856,66v,-13,8,-20,19,-20c878,46,879,46,881,47v1,-15,1,-15,1,-15c881,31,879,31,877,31m791,44v11,,17,7,18,18c771,62,771,62,771,62v2,-11,10,-18,20,-18m792,31v-22,,-37,17,-37,40c755,95,771,111,792,111v15,,27,-10,31,-21c811,84,811,84,811,84v-4,9,-11,13,-19,13c780,97,771,89,770,73v55,,55,,55,c825,69,825,69,825,69,825,48,813,31,792,31m710,44v11,,18,7,19,18c690,62,690,62,690,62v2,-11,10,-18,20,-18m711,31v-22,,-37,17,-37,40c674,95,690,111,711,111v15,,27,-10,31,-21c730,84,730,84,730,84v-3,9,-10,13,-19,13c699,97,690,89,690,73v54,,54,,54,c744,69,744,69,744,69,744,48,732,31,711,31t-79,c621,31,613,36,609,43v-2,,-2,,-2,c607,33,607,33,607,33v-14,,-14,,-14,c593,109,593,109,593,109v15,,15,,15,c608,69,608,69,608,69v,-9,2,-14,5,-17c617,47,622,45,628,45v10,,15,5,15,19c643,109,643,109,643,109v16,,16,,16,c659,59,659,59,659,59,659,38,646,31,632,31t-60,2c557,33,557,33,557,33v,76,,76,,76c572,109,572,109,572,109r,-76xm574,10c574,5,570,,565,v-6,,-10,5,-10,10c555,16,559,20,565,20v5,,9,-4,9,-10m499,97v-13,,-21,-9,-21,-26c478,54,486,44,499,44v13,,22,9,22,27c521,88,512,97,499,97m523,33v-1,9,-1,9,-1,9c520,42,520,42,520,42,516,36,508,31,497,31v-19,,-34,15,-34,40c463,95,477,110,497,110v11,,19,-5,23,-11c521,99,521,99,521,99v,17,-8,26,-24,26c486,125,478,119,473,113v-9,10,-9,10,-9,10c471,132,483,138,498,138v23,,38,-13,38,-40c536,33,536,33,536,33r-13,xm420,31v-10,,-19,5,-23,12c396,43,396,43,396,43,395,33,395,33,395,33v-14,,-14,,-14,c381,109,381,109,381,109v15,,15,,15,c396,69,396,69,396,69v,-9,2,-14,5,-17c405,47,411,45,417,45v9,,15,5,15,19c432,109,432,109,432,109v15,,15,,15,c447,59,447,59,447,59,447,38,434,31,420,31m313,24v51,,51,,51,c364,10,364,10,364,10v-68,,-68,,-68,c296,109,296,109,296,109v68,,68,,68,c364,95,364,95,364,95v-51,,-51,,-51,c313,66,313,66,313,66v44,,44,,44,c357,52,357,52,357,52v-44,,-44,,-44,l313,24xm203,97v-12,,-20,-9,-20,-26c183,54,191,44,203,44v13,,21,8,23,23c226,75,226,75,226,75v-2,15,-10,22,-23,22m226,4v,38,,38,,38c224,42,224,42,224,42,220,36,213,31,201,31v-18,,-34,15,-34,40c167,95,183,111,201,111v12,,20,-5,24,-12c226,99,226,99,226,99v,10,,10,,10c241,109,241,109,241,109,241,2,241,2,241,2l226,4xm124,31v-10,,-18,5,-22,12c100,43,100,43,100,43v,-10,,-10,,-10c86,33,86,33,86,33v,76,,76,,76c101,109,101,109,101,109v,-40,,-40,,-40c101,60,103,55,106,52v4,-5,9,-7,15,-7c131,45,136,50,136,64v,45,,45,,45c151,109,151,109,151,109v,-50,,-50,,-50c151,38,139,31,124,31m28,99c20,99,15,95,15,88v,-7,5,-11,17,-12c48,74,48,74,48,74v,5,,5,,5c48,92,37,99,28,99m63,98v,-37,,-37,,-37c63,38,50,31,34,31,18,31,7,39,3,51v13,5,13,5,13,5c18,49,23,44,33,44v10,,15,6,15,19c28,66,28,66,28,66,10,68,,75,,89v,14,11,22,25,22c37,111,46,105,50,98v1,,1,,1,c51,109,51,109,51,109v21,,21,,21,c72,98,72,98,72,98r-9,xe" fillcolor="#4365e2" stroked="f">
                      <v:path arrowok="t" o:connecttype="custom" o:connectlocs="1817897,121860;1816196,72086;1816196,169918;1720965,211110;1819597,56639;1603626,56639;1605327,118428;1666547,187081;1544107,56639;1544107,56639;1532203,34327;1455678,75519;1455678,187081;1499892,54923;1311130,106413;1346842,190514;1309430,125293;1207396,75519;1209097,53207;1241407,144173;1265215,118428;1032239,73803;1033939,187081;1093459,109846;1074753,53207;972719,187081;943810,17163;812867,121860;889392,56639;787358,121860;845177,214543;911499,168201;675122,73803;647913,187081;709133,77235;760149,101264;619003,17163;619003,163052;607099,89250;311202,121860;345213,166485;341812,53207;384326,169918;384326,6865;170056,56639;171756,118428;231276,187081;47616,169918;81627,135591;57819,53207;81627,108129;85028,168201;122440,168201" o:connectangles="0,0,0,0,0,0,0,0,0,0,0,0,0,0,0,0,0,0,0,0,0,0,0,0,0,0,0,0,0,0,0,0,0,0,0,0,0,0,0,0,0,0,0,0,0,0,0,0,0,0,0,0,0"/>
                      <o:lock v:ext="edit" verticies="t"/>
                    </v:shape>
                  </w:pict>
                </mc:Fallback>
              </mc:AlternateContent>
            </w:r>
            <w:r>
              <w:rPr>
                <w:noProof/>
              </w:rPr>
              <mc:AlternateContent>
                <mc:Choice Requires="wps">
                  <w:drawing>
                    <wp:anchor distT="0" distB="0" distL="114300" distR="114300" simplePos="0" relativeHeight="251658240" behindDoc="0" locked="0" layoutInCell="1" allowOverlap="1" wp14:anchorId="61D3224B" wp14:editId="7E84B3BC">
                      <wp:simplePos x="0" y="0"/>
                      <wp:positionH relativeFrom="column">
                        <wp:posOffset>-3810</wp:posOffset>
                      </wp:positionH>
                      <wp:positionV relativeFrom="paragraph">
                        <wp:posOffset>7620</wp:posOffset>
                      </wp:positionV>
                      <wp:extent cx="2005330" cy="189230"/>
                      <wp:effectExtent l="0" t="0" r="0" b="0"/>
                      <wp:wrapNone/>
                      <wp:docPr id="5"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05330" cy="189230"/>
                              </a:xfrm>
                              <a:custGeom>
                                <a:avLst/>
                                <a:gdLst>
                                  <a:gd name="T0" fmla="*/ 1125 w 1179"/>
                                  <a:gd name="T1" fmla="*/ 62 h 111"/>
                                  <a:gd name="T2" fmla="*/ 1109 w 1179"/>
                                  <a:gd name="T3" fmla="*/ 70 h 111"/>
                                  <a:gd name="T4" fmla="*/ 1164 w 1179"/>
                                  <a:gd name="T5" fmla="*/ 83 h 111"/>
                                  <a:gd name="T6" fmla="*/ 1178 w 1179"/>
                                  <a:gd name="T7" fmla="*/ 72 h 111"/>
                                  <a:gd name="T8" fmla="*/ 1098 w 1179"/>
                                  <a:gd name="T9" fmla="*/ 86 h 111"/>
                                  <a:gd name="T10" fmla="*/ 1043 w 1179"/>
                                  <a:gd name="T11" fmla="*/ 70 h 111"/>
                                  <a:gd name="T12" fmla="*/ 1098 w 1179"/>
                                  <a:gd name="T13" fmla="*/ 55 h 111"/>
                                  <a:gd name="T14" fmla="*/ 1065 w 1179"/>
                                  <a:gd name="T15" fmla="*/ 110 h 111"/>
                                  <a:gd name="T16" fmla="*/ 962 w 1179"/>
                                  <a:gd name="T17" fmla="*/ 43 h 111"/>
                                  <a:gd name="T18" fmla="*/ 946 w 1179"/>
                                  <a:gd name="T19" fmla="*/ 33 h 111"/>
                                  <a:gd name="T20" fmla="*/ 961 w 1179"/>
                                  <a:gd name="T21" fmla="*/ 68 h 111"/>
                                  <a:gd name="T22" fmla="*/ 997 w 1179"/>
                                  <a:gd name="T23" fmla="*/ 63 h 111"/>
                                  <a:gd name="T24" fmla="*/ 1012 w 1179"/>
                                  <a:gd name="T25" fmla="*/ 58 h 111"/>
                                  <a:gd name="T26" fmla="*/ 914 w 1179"/>
                                  <a:gd name="T27" fmla="*/ 62 h 111"/>
                                  <a:gd name="T28" fmla="*/ 897 w 1179"/>
                                  <a:gd name="T29" fmla="*/ 31 h 111"/>
                                  <a:gd name="T30" fmla="*/ 928 w 1179"/>
                                  <a:gd name="T31" fmla="*/ 90 h 111"/>
                                  <a:gd name="T32" fmla="*/ 875 w 1179"/>
                                  <a:gd name="T33" fmla="*/ 72 h 111"/>
                                  <a:gd name="T34" fmla="*/ 897 w 1179"/>
                                  <a:gd name="T35" fmla="*/ 31 h 111"/>
                                  <a:gd name="T36" fmla="*/ 829 w 1179"/>
                                  <a:gd name="T37" fmla="*/ 109 h 111"/>
                                  <a:gd name="T38" fmla="*/ 847 w 1179"/>
                                  <a:gd name="T39" fmla="*/ 10 h 111"/>
                                  <a:gd name="T40" fmla="*/ 837 w 1179"/>
                                  <a:gd name="T41" fmla="*/ 20 h 111"/>
                                  <a:gd name="T42" fmla="*/ 800 w 1179"/>
                                  <a:gd name="T43" fmla="*/ 81 h 111"/>
                                  <a:gd name="T44" fmla="*/ 781 w 1179"/>
                                  <a:gd name="T45" fmla="*/ 44 h 111"/>
                                  <a:gd name="T46" fmla="*/ 781 w 1179"/>
                                  <a:gd name="T47" fmla="*/ 31 h 111"/>
                                  <a:gd name="T48" fmla="*/ 814 w 1179"/>
                                  <a:gd name="T49" fmla="*/ 86 h 111"/>
                                  <a:gd name="T50" fmla="*/ 698 w 1179"/>
                                  <a:gd name="T51" fmla="*/ 8 h 111"/>
                                  <a:gd name="T52" fmla="*/ 717 w 1179"/>
                                  <a:gd name="T53" fmla="*/ 82 h 111"/>
                                  <a:gd name="T54" fmla="*/ 661 w 1179"/>
                                  <a:gd name="T55" fmla="*/ 88 h 111"/>
                                  <a:gd name="T56" fmla="*/ 702 w 1179"/>
                                  <a:gd name="T57" fmla="*/ 51 h 111"/>
                                  <a:gd name="T58" fmla="*/ 717 w 1179"/>
                                  <a:gd name="T59" fmla="*/ 36 h 111"/>
                                  <a:gd name="T60" fmla="*/ 623 w 1179"/>
                                  <a:gd name="T61" fmla="*/ 2 h 111"/>
                                  <a:gd name="T62" fmla="*/ 584 w 1179"/>
                                  <a:gd name="T63" fmla="*/ 33 h 111"/>
                                  <a:gd name="T64" fmla="*/ 584 w 1179"/>
                                  <a:gd name="T65" fmla="*/ 45 h 111"/>
                                  <a:gd name="T66" fmla="*/ 599 w 1179"/>
                                  <a:gd name="T67" fmla="*/ 45 h 111"/>
                                  <a:gd name="T68" fmla="*/ 599 w 1179"/>
                                  <a:gd name="T69" fmla="*/ 33 h 111"/>
                                  <a:gd name="T70" fmla="*/ 548 w 1179"/>
                                  <a:gd name="T71" fmla="*/ 70 h 111"/>
                                  <a:gd name="T72" fmla="*/ 526 w 1179"/>
                                  <a:gd name="T73" fmla="*/ 44 h 111"/>
                                  <a:gd name="T74" fmla="*/ 526 w 1179"/>
                                  <a:gd name="T75" fmla="*/ 31 h 111"/>
                                  <a:gd name="T76" fmla="*/ 563 w 1179"/>
                                  <a:gd name="T77" fmla="*/ 70 h 111"/>
                                  <a:gd name="T78" fmla="*/ 425 w 1179"/>
                                  <a:gd name="T79" fmla="*/ 4 h 111"/>
                                  <a:gd name="T80" fmla="*/ 394 w 1179"/>
                                  <a:gd name="T81" fmla="*/ 70 h 111"/>
                                  <a:gd name="T82" fmla="*/ 372 w 1179"/>
                                  <a:gd name="T83" fmla="*/ 44 h 111"/>
                                  <a:gd name="T84" fmla="*/ 372 w 1179"/>
                                  <a:gd name="T85" fmla="*/ 31 h 111"/>
                                  <a:gd name="T86" fmla="*/ 409 w 1179"/>
                                  <a:gd name="T87" fmla="*/ 70 h 111"/>
                                  <a:gd name="T88" fmla="*/ 266 w 1179"/>
                                  <a:gd name="T89" fmla="*/ 70 h 111"/>
                                  <a:gd name="T90" fmla="*/ 324 w 1179"/>
                                  <a:gd name="T91" fmla="*/ 70 h 111"/>
                                  <a:gd name="T92" fmla="*/ 287 w 1179"/>
                                  <a:gd name="T93" fmla="*/ 110 h 111"/>
                                  <a:gd name="T94" fmla="*/ 185 w 1179"/>
                                  <a:gd name="T95" fmla="*/ 43 h 111"/>
                                  <a:gd name="T96" fmla="*/ 169 w 1179"/>
                                  <a:gd name="T97" fmla="*/ 4 h 111"/>
                                  <a:gd name="T98" fmla="*/ 184 w 1179"/>
                                  <a:gd name="T99" fmla="*/ 68 h 111"/>
                                  <a:gd name="T100" fmla="*/ 219 w 1179"/>
                                  <a:gd name="T101" fmla="*/ 63 h 111"/>
                                  <a:gd name="T102" fmla="*/ 235 w 1179"/>
                                  <a:gd name="T103" fmla="*/ 58 h 111"/>
                                  <a:gd name="T104" fmla="*/ 139 w 1179"/>
                                  <a:gd name="T105" fmla="*/ 81 h 111"/>
                                  <a:gd name="T106" fmla="*/ 120 w 1179"/>
                                  <a:gd name="T107" fmla="*/ 44 h 111"/>
                                  <a:gd name="T108" fmla="*/ 120 w 1179"/>
                                  <a:gd name="T109" fmla="*/ 31 h 111"/>
                                  <a:gd name="T110" fmla="*/ 153 w 1179"/>
                                  <a:gd name="T111" fmla="*/ 86 h 111"/>
                                  <a:gd name="T112" fmla="*/ 37 w 1179"/>
                                  <a:gd name="T113" fmla="*/ 8 h 111"/>
                                  <a:gd name="T114" fmla="*/ 56 w 1179"/>
                                  <a:gd name="T115" fmla="*/ 82 h 111"/>
                                  <a:gd name="T116" fmla="*/ 0 w 1179"/>
                                  <a:gd name="T117" fmla="*/ 88 h 111"/>
                                  <a:gd name="T118" fmla="*/ 41 w 1179"/>
                                  <a:gd name="T119" fmla="*/ 51 h 111"/>
                                  <a:gd name="T120" fmla="*/ 56 w 1179"/>
                                  <a:gd name="T121" fmla="*/ 36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179" h="111">
                                    <a:moveTo>
                                      <a:pt x="1145" y="44"/>
                                    </a:moveTo>
                                    <a:cubicBezTo>
                                      <a:pt x="1155" y="44"/>
                                      <a:pt x="1162" y="51"/>
                                      <a:pt x="1163" y="62"/>
                                    </a:cubicBezTo>
                                    <a:cubicBezTo>
                                      <a:pt x="1125" y="62"/>
                                      <a:pt x="1125" y="62"/>
                                      <a:pt x="1125" y="62"/>
                                    </a:cubicBezTo>
                                    <a:cubicBezTo>
                                      <a:pt x="1127" y="50"/>
                                      <a:pt x="1134" y="44"/>
                                      <a:pt x="1145" y="44"/>
                                    </a:cubicBezTo>
                                    <a:moveTo>
                                      <a:pt x="1145" y="31"/>
                                    </a:moveTo>
                                    <a:cubicBezTo>
                                      <a:pt x="1123" y="31"/>
                                      <a:pt x="1109" y="47"/>
                                      <a:pt x="1109" y="70"/>
                                    </a:cubicBezTo>
                                    <a:cubicBezTo>
                                      <a:pt x="1109" y="95"/>
                                      <a:pt x="1124" y="110"/>
                                      <a:pt x="1145" y="110"/>
                                    </a:cubicBezTo>
                                    <a:cubicBezTo>
                                      <a:pt x="1161" y="110"/>
                                      <a:pt x="1173" y="101"/>
                                      <a:pt x="1177" y="90"/>
                                    </a:cubicBezTo>
                                    <a:cubicBezTo>
                                      <a:pt x="1164" y="83"/>
                                      <a:pt x="1164" y="83"/>
                                      <a:pt x="1164" y="83"/>
                                    </a:cubicBezTo>
                                    <a:cubicBezTo>
                                      <a:pt x="1161" y="93"/>
                                      <a:pt x="1154" y="97"/>
                                      <a:pt x="1145" y="97"/>
                                    </a:cubicBezTo>
                                    <a:cubicBezTo>
                                      <a:pt x="1134" y="97"/>
                                      <a:pt x="1125" y="88"/>
                                      <a:pt x="1124" y="72"/>
                                    </a:cubicBezTo>
                                    <a:cubicBezTo>
                                      <a:pt x="1178" y="72"/>
                                      <a:pt x="1178" y="72"/>
                                      <a:pt x="1178" y="72"/>
                                    </a:cubicBezTo>
                                    <a:cubicBezTo>
                                      <a:pt x="1178" y="69"/>
                                      <a:pt x="1178" y="69"/>
                                      <a:pt x="1178" y="69"/>
                                    </a:cubicBezTo>
                                    <a:cubicBezTo>
                                      <a:pt x="1179" y="48"/>
                                      <a:pt x="1167" y="31"/>
                                      <a:pt x="1145" y="31"/>
                                    </a:cubicBezTo>
                                    <a:moveTo>
                                      <a:pt x="1098" y="86"/>
                                    </a:moveTo>
                                    <a:cubicBezTo>
                                      <a:pt x="1084" y="81"/>
                                      <a:pt x="1084" y="81"/>
                                      <a:pt x="1084" y="81"/>
                                    </a:cubicBezTo>
                                    <a:cubicBezTo>
                                      <a:pt x="1082" y="91"/>
                                      <a:pt x="1073" y="97"/>
                                      <a:pt x="1065" y="97"/>
                                    </a:cubicBezTo>
                                    <a:cubicBezTo>
                                      <a:pt x="1051" y="97"/>
                                      <a:pt x="1043" y="87"/>
                                      <a:pt x="1043" y="70"/>
                                    </a:cubicBezTo>
                                    <a:cubicBezTo>
                                      <a:pt x="1043" y="54"/>
                                      <a:pt x="1051" y="44"/>
                                      <a:pt x="1065" y="44"/>
                                    </a:cubicBezTo>
                                    <a:cubicBezTo>
                                      <a:pt x="1073" y="44"/>
                                      <a:pt x="1082" y="50"/>
                                      <a:pt x="1084" y="60"/>
                                    </a:cubicBezTo>
                                    <a:cubicBezTo>
                                      <a:pt x="1098" y="55"/>
                                      <a:pt x="1098" y="55"/>
                                      <a:pt x="1098" y="55"/>
                                    </a:cubicBezTo>
                                    <a:cubicBezTo>
                                      <a:pt x="1094" y="40"/>
                                      <a:pt x="1080" y="31"/>
                                      <a:pt x="1065" y="31"/>
                                    </a:cubicBezTo>
                                    <a:cubicBezTo>
                                      <a:pt x="1042" y="31"/>
                                      <a:pt x="1028" y="47"/>
                                      <a:pt x="1028" y="70"/>
                                    </a:cubicBezTo>
                                    <a:cubicBezTo>
                                      <a:pt x="1028" y="95"/>
                                      <a:pt x="1043" y="110"/>
                                      <a:pt x="1065" y="110"/>
                                    </a:cubicBezTo>
                                    <a:cubicBezTo>
                                      <a:pt x="1080" y="110"/>
                                      <a:pt x="1094" y="101"/>
                                      <a:pt x="1098" y="86"/>
                                    </a:cubicBezTo>
                                    <a:moveTo>
                                      <a:pt x="985" y="31"/>
                                    </a:moveTo>
                                    <a:cubicBezTo>
                                      <a:pt x="975" y="31"/>
                                      <a:pt x="966" y="36"/>
                                      <a:pt x="962" y="43"/>
                                    </a:cubicBezTo>
                                    <a:cubicBezTo>
                                      <a:pt x="960" y="43"/>
                                      <a:pt x="960" y="43"/>
                                      <a:pt x="960" y="43"/>
                                    </a:cubicBezTo>
                                    <a:cubicBezTo>
                                      <a:pt x="960" y="33"/>
                                      <a:pt x="960" y="33"/>
                                      <a:pt x="960" y="33"/>
                                    </a:cubicBezTo>
                                    <a:cubicBezTo>
                                      <a:pt x="946" y="33"/>
                                      <a:pt x="946" y="33"/>
                                      <a:pt x="946" y="33"/>
                                    </a:cubicBezTo>
                                    <a:cubicBezTo>
                                      <a:pt x="946" y="109"/>
                                      <a:pt x="946" y="109"/>
                                      <a:pt x="946" y="109"/>
                                    </a:cubicBezTo>
                                    <a:cubicBezTo>
                                      <a:pt x="961" y="109"/>
                                      <a:pt x="961" y="109"/>
                                      <a:pt x="961" y="109"/>
                                    </a:cubicBezTo>
                                    <a:cubicBezTo>
                                      <a:pt x="961" y="68"/>
                                      <a:pt x="961" y="68"/>
                                      <a:pt x="961" y="68"/>
                                    </a:cubicBezTo>
                                    <a:cubicBezTo>
                                      <a:pt x="961" y="60"/>
                                      <a:pt x="963" y="55"/>
                                      <a:pt x="966" y="51"/>
                                    </a:cubicBezTo>
                                    <a:cubicBezTo>
                                      <a:pt x="970" y="47"/>
                                      <a:pt x="975" y="44"/>
                                      <a:pt x="981" y="44"/>
                                    </a:cubicBezTo>
                                    <a:cubicBezTo>
                                      <a:pt x="991" y="44"/>
                                      <a:pt x="997" y="50"/>
                                      <a:pt x="997" y="63"/>
                                    </a:cubicBezTo>
                                    <a:cubicBezTo>
                                      <a:pt x="997" y="109"/>
                                      <a:pt x="997" y="109"/>
                                      <a:pt x="997" y="109"/>
                                    </a:cubicBezTo>
                                    <a:cubicBezTo>
                                      <a:pt x="1012" y="109"/>
                                      <a:pt x="1012" y="109"/>
                                      <a:pt x="1012" y="109"/>
                                    </a:cubicBezTo>
                                    <a:cubicBezTo>
                                      <a:pt x="1012" y="58"/>
                                      <a:pt x="1012" y="58"/>
                                      <a:pt x="1012" y="58"/>
                                    </a:cubicBezTo>
                                    <a:cubicBezTo>
                                      <a:pt x="1012" y="38"/>
                                      <a:pt x="999" y="31"/>
                                      <a:pt x="985" y="31"/>
                                    </a:cubicBezTo>
                                    <a:moveTo>
                                      <a:pt x="896" y="44"/>
                                    </a:moveTo>
                                    <a:cubicBezTo>
                                      <a:pt x="907" y="44"/>
                                      <a:pt x="914" y="51"/>
                                      <a:pt x="914" y="62"/>
                                    </a:cubicBezTo>
                                    <a:cubicBezTo>
                                      <a:pt x="876" y="62"/>
                                      <a:pt x="876" y="62"/>
                                      <a:pt x="876" y="62"/>
                                    </a:cubicBezTo>
                                    <a:cubicBezTo>
                                      <a:pt x="878" y="50"/>
                                      <a:pt x="886" y="44"/>
                                      <a:pt x="896" y="44"/>
                                    </a:cubicBezTo>
                                    <a:moveTo>
                                      <a:pt x="897" y="31"/>
                                    </a:moveTo>
                                    <a:cubicBezTo>
                                      <a:pt x="875" y="31"/>
                                      <a:pt x="860" y="47"/>
                                      <a:pt x="860" y="70"/>
                                    </a:cubicBezTo>
                                    <a:cubicBezTo>
                                      <a:pt x="860" y="95"/>
                                      <a:pt x="876" y="110"/>
                                      <a:pt x="897" y="110"/>
                                    </a:cubicBezTo>
                                    <a:cubicBezTo>
                                      <a:pt x="912" y="110"/>
                                      <a:pt x="924" y="101"/>
                                      <a:pt x="928" y="90"/>
                                    </a:cubicBezTo>
                                    <a:cubicBezTo>
                                      <a:pt x="916" y="83"/>
                                      <a:pt x="916" y="83"/>
                                      <a:pt x="916" y="83"/>
                                    </a:cubicBezTo>
                                    <a:cubicBezTo>
                                      <a:pt x="912" y="93"/>
                                      <a:pt x="905" y="97"/>
                                      <a:pt x="897" y="97"/>
                                    </a:cubicBezTo>
                                    <a:cubicBezTo>
                                      <a:pt x="885" y="97"/>
                                      <a:pt x="876" y="88"/>
                                      <a:pt x="875" y="72"/>
                                    </a:cubicBezTo>
                                    <a:cubicBezTo>
                                      <a:pt x="930" y="72"/>
                                      <a:pt x="930" y="72"/>
                                      <a:pt x="930" y="72"/>
                                    </a:cubicBezTo>
                                    <a:cubicBezTo>
                                      <a:pt x="930" y="69"/>
                                      <a:pt x="930" y="69"/>
                                      <a:pt x="930" y="69"/>
                                    </a:cubicBezTo>
                                    <a:cubicBezTo>
                                      <a:pt x="930" y="48"/>
                                      <a:pt x="918" y="31"/>
                                      <a:pt x="897" y="31"/>
                                    </a:cubicBezTo>
                                    <a:moveTo>
                                      <a:pt x="844" y="33"/>
                                    </a:moveTo>
                                    <a:cubicBezTo>
                                      <a:pt x="829" y="33"/>
                                      <a:pt x="829" y="33"/>
                                      <a:pt x="829" y="33"/>
                                    </a:cubicBezTo>
                                    <a:cubicBezTo>
                                      <a:pt x="829" y="109"/>
                                      <a:pt x="829" y="109"/>
                                      <a:pt x="829" y="109"/>
                                    </a:cubicBezTo>
                                    <a:cubicBezTo>
                                      <a:pt x="844" y="109"/>
                                      <a:pt x="844" y="109"/>
                                      <a:pt x="844" y="109"/>
                                    </a:cubicBezTo>
                                    <a:lnTo>
                                      <a:pt x="844" y="33"/>
                                    </a:lnTo>
                                    <a:close/>
                                    <a:moveTo>
                                      <a:pt x="847" y="10"/>
                                    </a:moveTo>
                                    <a:cubicBezTo>
                                      <a:pt x="847" y="4"/>
                                      <a:pt x="842" y="0"/>
                                      <a:pt x="837" y="0"/>
                                    </a:cubicBezTo>
                                    <a:cubicBezTo>
                                      <a:pt x="831" y="0"/>
                                      <a:pt x="827" y="4"/>
                                      <a:pt x="827" y="10"/>
                                    </a:cubicBezTo>
                                    <a:cubicBezTo>
                                      <a:pt x="827" y="16"/>
                                      <a:pt x="831" y="20"/>
                                      <a:pt x="837" y="20"/>
                                    </a:cubicBezTo>
                                    <a:cubicBezTo>
                                      <a:pt x="842" y="20"/>
                                      <a:pt x="847" y="16"/>
                                      <a:pt x="847" y="10"/>
                                    </a:cubicBezTo>
                                    <a:moveTo>
                                      <a:pt x="814" y="86"/>
                                    </a:moveTo>
                                    <a:cubicBezTo>
                                      <a:pt x="800" y="81"/>
                                      <a:pt x="800" y="81"/>
                                      <a:pt x="800" y="81"/>
                                    </a:cubicBezTo>
                                    <a:cubicBezTo>
                                      <a:pt x="798" y="91"/>
                                      <a:pt x="789" y="97"/>
                                      <a:pt x="781" y="97"/>
                                    </a:cubicBezTo>
                                    <a:cubicBezTo>
                                      <a:pt x="767" y="97"/>
                                      <a:pt x="759" y="87"/>
                                      <a:pt x="759" y="70"/>
                                    </a:cubicBezTo>
                                    <a:cubicBezTo>
                                      <a:pt x="759" y="54"/>
                                      <a:pt x="767" y="44"/>
                                      <a:pt x="781" y="44"/>
                                    </a:cubicBezTo>
                                    <a:cubicBezTo>
                                      <a:pt x="789" y="44"/>
                                      <a:pt x="797" y="50"/>
                                      <a:pt x="800" y="60"/>
                                    </a:cubicBezTo>
                                    <a:cubicBezTo>
                                      <a:pt x="814" y="55"/>
                                      <a:pt x="814" y="55"/>
                                      <a:pt x="814" y="55"/>
                                    </a:cubicBezTo>
                                    <a:cubicBezTo>
                                      <a:pt x="810" y="40"/>
                                      <a:pt x="796" y="31"/>
                                      <a:pt x="781" y="31"/>
                                    </a:cubicBezTo>
                                    <a:cubicBezTo>
                                      <a:pt x="758" y="31"/>
                                      <a:pt x="743" y="47"/>
                                      <a:pt x="743" y="70"/>
                                    </a:cubicBezTo>
                                    <a:cubicBezTo>
                                      <a:pt x="743" y="95"/>
                                      <a:pt x="758" y="110"/>
                                      <a:pt x="781" y="110"/>
                                    </a:cubicBezTo>
                                    <a:cubicBezTo>
                                      <a:pt x="796" y="110"/>
                                      <a:pt x="810" y="101"/>
                                      <a:pt x="814" y="86"/>
                                    </a:cubicBezTo>
                                    <a:moveTo>
                                      <a:pt x="717" y="36"/>
                                    </a:moveTo>
                                    <a:cubicBezTo>
                                      <a:pt x="731" y="28"/>
                                      <a:pt x="731" y="28"/>
                                      <a:pt x="731" y="28"/>
                                    </a:cubicBezTo>
                                    <a:cubicBezTo>
                                      <a:pt x="727" y="16"/>
                                      <a:pt x="715" y="8"/>
                                      <a:pt x="698" y="8"/>
                                    </a:cubicBezTo>
                                    <a:cubicBezTo>
                                      <a:pt x="678" y="8"/>
                                      <a:pt x="665" y="20"/>
                                      <a:pt x="665" y="35"/>
                                    </a:cubicBezTo>
                                    <a:cubicBezTo>
                                      <a:pt x="665" y="49"/>
                                      <a:pt x="674" y="58"/>
                                      <a:pt x="693" y="64"/>
                                    </a:cubicBezTo>
                                    <a:cubicBezTo>
                                      <a:pt x="709" y="70"/>
                                      <a:pt x="717" y="73"/>
                                      <a:pt x="717" y="82"/>
                                    </a:cubicBezTo>
                                    <a:cubicBezTo>
                                      <a:pt x="717" y="91"/>
                                      <a:pt x="709" y="96"/>
                                      <a:pt x="698" y="96"/>
                                    </a:cubicBezTo>
                                    <a:cubicBezTo>
                                      <a:pt x="687" y="96"/>
                                      <a:pt x="679" y="91"/>
                                      <a:pt x="674" y="80"/>
                                    </a:cubicBezTo>
                                    <a:cubicBezTo>
                                      <a:pt x="661" y="88"/>
                                      <a:pt x="661" y="88"/>
                                      <a:pt x="661" y="88"/>
                                    </a:cubicBezTo>
                                    <a:cubicBezTo>
                                      <a:pt x="667" y="103"/>
                                      <a:pt x="680" y="111"/>
                                      <a:pt x="698" y="111"/>
                                    </a:cubicBezTo>
                                    <a:cubicBezTo>
                                      <a:pt x="718" y="111"/>
                                      <a:pt x="733" y="99"/>
                                      <a:pt x="733" y="80"/>
                                    </a:cubicBezTo>
                                    <a:cubicBezTo>
                                      <a:pt x="733" y="65"/>
                                      <a:pt x="721" y="58"/>
                                      <a:pt x="702" y="51"/>
                                    </a:cubicBezTo>
                                    <a:cubicBezTo>
                                      <a:pt x="689" y="47"/>
                                      <a:pt x="681" y="43"/>
                                      <a:pt x="681" y="34"/>
                                    </a:cubicBezTo>
                                    <a:cubicBezTo>
                                      <a:pt x="681" y="28"/>
                                      <a:pt x="686" y="22"/>
                                      <a:pt x="697" y="22"/>
                                    </a:cubicBezTo>
                                    <a:cubicBezTo>
                                      <a:pt x="707" y="22"/>
                                      <a:pt x="715" y="28"/>
                                      <a:pt x="717" y="36"/>
                                    </a:cubicBezTo>
                                    <a:moveTo>
                                      <a:pt x="613" y="15"/>
                                    </a:moveTo>
                                    <a:cubicBezTo>
                                      <a:pt x="617" y="15"/>
                                      <a:pt x="620" y="15"/>
                                      <a:pt x="623" y="16"/>
                                    </a:cubicBezTo>
                                    <a:cubicBezTo>
                                      <a:pt x="623" y="2"/>
                                      <a:pt x="623" y="2"/>
                                      <a:pt x="623" y="2"/>
                                    </a:cubicBezTo>
                                    <a:cubicBezTo>
                                      <a:pt x="620" y="1"/>
                                      <a:pt x="617" y="1"/>
                                      <a:pt x="612" y="1"/>
                                    </a:cubicBezTo>
                                    <a:cubicBezTo>
                                      <a:pt x="599" y="1"/>
                                      <a:pt x="584" y="7"/>
                                      <a:pt x="584" y="29"/>
                                    </a:cubicBezTo>
                                    <a:cubicBezTo>
                                      <a:pt x="584" y="33"/>
                                      <a:pt x="584" y="33"/>
                                      <a:pt x="584" y="33"/>
                                    </a:cubicBezTo>
                                    <a:cubicBezTo>
                                      <a:pt x="572" y="33"/>
                                      <a:pt x="572" y="33"/>
                                      <a:pt x="572" y="33"/>
                                    </a:cubicBezTo>
                                    <a:cubicBezTo>
                                      <a:pt x="572" y="45"/>
                                      <a:pt x="572" y="45"/>
                                      <a:pt x="572" y="45"/>
                                    </a:cubicBezTo>
                                    <a:cubicBezTo>
                                      <a:pt x="584" y="45"/>
                                      <a:pt x="584" y="45"/>
                                      <a:pt x="584" y="45"/>
                                    </a:cubicBezTo>
                                    <a:cubicBezTo>
                                      <a:pt x="584" y="109"/>
                                      <a:pt x="584" y="109"/>
                                      <a:pt x="584" y="109"/>
                                    </a:cubicBezTo>
                                    <a:cubicBezTo>
                                      <a:pt x="599" y="109"/>
                                      <a:pt x="599" y="109"/>
                                      <a:pt x="599" y="109"/>
                                    </a:cubicBezTo>
                                    <a:cubicBezTo>
                                      <a:pt x="599" y="45"/>
                                      <a:pt x="599" y="45"/>
                                      <a:pt x="599" y="45"/>
                                    </a:cubicBezTo>
                                    <a:cubicBezTo>
                                      <a:pt x="620" y="45"/>
                                      <a:pt x="620" y="45"/>
                                      <a:pt x="620" y="45"/>
                                    </a:cubicBezTo>
                                    <a:cubicBezTo>
                                      <a:pt x="620" y="33"/>
                                      <a:pt x="620" y="33"/>
                                      <a:pt x="620" y="33"/>
                                    </a:cubicBezTo>
                                    <a:cubicBezTo>
                                      <a:pt x="599" y="33"/>
                                      <a:pt x="599" y="33"/>
                                      <a:pt x="599" y="33"/>
                                    </a:cubicBezTo>
                                    <a:cubicBezTo>
                                      <a:pt x="599" y="31"/>
                                      <a:pt x="599" y="31"/>
                                      <a:pt x="599" y="31"/>
                                    </a:cubicBezTo>
                                    <a:cubicBezTo>
                                      <a:pt x="599" y="20"/>
                                      <a:pt x="604" y="15"/>
                                      <a:pt x="613" y="15"/>
                                    </a:cubicBezTo>
                                    <a:moveTo>
                                      <a:pt x="548" y="70"/>
                                    </a:moveTo>
                                    <a:cubicBezTo>
                                      <a:pt x="548" y="87"/>
                                      <a:pt x="540" y="97"/>
                                      <a:pt x="526" y="97"/>
                                    </a:cubicBezTo>
                                    <a:cubicBezTo>
                                      <a:pt x="513" y="97"/>
                                      <a:pt x="505" y="87"/>
                                      <a:pt x="505" y="70"/>
                                    </a:cubicBezTo>
                                    <a:cubicBezTo>
                                      <a:pt x="505" y="54"/>
                                      <a:pt x="513" y="44"/>
                                      <a:pt x="526" y="44"/>
                                    </a:cubicBezTo>
                                    <a:cubicBezTo>
                                      <a:pt x="540" y="44"/>
                                      <a:pt x="548" y="54"/>
                                      <a:pt x="548" y="70"/>
                                    </a:cubicBezTo>
                                    <a:moveTo>
                                      <a:pt x="563" y="70"/>
                                    </a:moveTo>
                                    <a:cubicBezTo>
                                      <a:pt x="563" y="46"/>
                                      <a:pt x="548" y="31"/>
                                      <a:pt x="526" y="31"/>
                                    </a:cubicBezTo>
                                    <a:cubicBezTo>
                                      <a:pt x="504" y="31"/>
                                      <a:pt x="489" y="46"/>
                                      <a:pt x="489" y="70"/>
                                    </a:cubicBezTo>
                                    <a:cubicBezTo>
                                      <a:pt x="489" y="95"/>
                                      <a:pt x="504" y="110"/>
                                      <a:pt x="526" y="110"/>
                                    </a:cubicBezTo>
                                    <a:cubicBezTo>
                                      <a:pt x="548" y="110"/>
                                      <a:pt x="563" y="95"/>
                                      <a:pt x="563" y="70"/>
                                    </a:cubicBezTo>
                                    <a:moveTo>
                                      <a:pt x="440" y="109"/>
                                    </a:moveTo>
                                    <a:cubicBezTo>
                                      <a:pt x="440" y="2"/>
                                      <a:pt x="440" y="2"/>
                                      <a:pt x="440" y="2"/>
                                    </a:cubicBezTo>
                                    <a:cubicBezTo>
                                      <a:pt x="425" y="4"/>
                                      <a:pt x="425" y="4"/>
                                      <a:pt x="425" y="4"/>
                                    </a:cubicBezTo>
                                    <a:cubicBezTo>
                                      <a:pt x="425" y="109"/>
                                      <a:pt x="425" y="109"/>
                                      <a:pt x="425" y="109"/>
                                    </a:cubicBezTo>
                                    <a:lnTo>
                                      <a:pt x="440" y="109"/>
                                    </a:lnTo>
                                    <a:close/>
                                    <a:moveTo>
                                      <a:pt x="394" y="70"/>
                                    </a:moveTo>
                                    <a:cubicBezTo>
                                      <a:pt x="394" y="87"/>
                                      <a:pt x="386" y="97"/>
                                      <a:pt x="372" y="97"/>
                                    </a:cubicBezTo>
                                    <a:cubicBezTo>
                                      <a:pt x="359" y="97"/>
                                      <a:pt x="351" y="87"/>
                                      <a:pt x="351" y="70"/>
                                    </a:cubicBezTo>
                                    <a:cubicBezTo>
                                      <a:pt x="351" y="54"/>
                                      <a:pt x="359" y="44"/>
                                      <a:pt x="372" y="44"/>
                                    </a:cubicBezTo>
                                    <a:cubicBezTo>
                                      <a:pt x="386" y="44"/>
                                      <a:pt x="394" y="54"/>
                                      <a:pt x="394" y="70"/>
                                    </a:cubicBezTo>
                                    <a:moveTo>
                                      <a:pt x="409" y="70"/>
                                    </a:moveTo>
                                    <a:cubicBezTo>
                                      <a:pt x="409" y="46"/>
                                      <a:pt x="394" y="31"/>
                                      <a:pt x="372" y="31"/>
                                    </a:cubicBezTo>
                                    <a:cubicBezTo>
                                      <a:pt x="351" y="31"/>
                                      <a:pt x="336" y="46"/>
                                      <a:pt x="336" y="70"/>
                                    </a:cubicBezTo>
                                    <a:cubicBezTo>
                                      <a:pt x="336" y="95"/>
                                      <a:pt x="351" y="110"/>
                                      <a:pt x="372" y="110"/>
                                    </a:cubicBezTo>
                                    <a:cubicBezTo>
                                      <a:pt x="394" y="110"/>
                                      <a:pt x="409" y="95"/>
                                      <a:pt x="409" y="70"/>
                                    </a:cubicBezTo>
                                    <a:moveTo>
                                      <a:pt x="309" y="70"/>
                                    </a:moveTo>
                                    <a:cubicBezTo>
                                      <a:pt x="309" y="87"/>
                                      <a:pt x="301" y="97"/>
                                      <a:pt x="287" y="97"/>
                                    </a:cubicBezTo>
                                    <a:cubicBezTo>
                                      <a:pt x="274" y="97"/>
                                      <a:pt x="266" y="87"/>
                                      <a:pt x="266" y="70"/>
                                    </a:cubicBezTo>
                                    <a:cubicBezTo>
                                      <a:pt x="266" y="54"/>
                                      <a:pt x="274" y="44"/>
                                      <a:pt x="287" y="44"/>
                                    </a:cubicBezTo>
                                    <a:cubicBezTo>
                                      <a:pt x="301" y="44"/>
                                      <a:pt x="309" y="54"/>
                                      <a:pt x="309" y="70"/>
                                    </a:cubicBezTo>
                                    <a:moveTo>
                                      <a:pt x="324" y="70"/>
                                    </a:moveTo>
                                    <a:cubicBezTo>
                                      <a:pt x="324" y="46"/>
                                      <a:pt x="309" y="31"/>
                                      <a:pt x="287" y="31"/>
                                    </a:cubicBezTo>
                                    <a:cubicBezTo>
                                      <a:pt x="265" y="31"/>
                                      <a:pt x="251" y="46"/>
                                      <a:pt x="251" y="70"/>
                                    </a:cubicBezTo>
                                    <a:cubicBezTo>
                                      <a:pt x="251" y="95"/>
                                      <a:pt x="265" y="110"/>
                                      <a:pt x="287" y="110"/>
                                    </a:cubicBezTo>
                                    <a:cubicBezTo>
                                      <a:pt x="309" y="110"/>
                                      <a:pt x="324" y="95"/>
                                      <a:pt x="324" y="70"/>
                                    </a:cubicBezTo>
                                    <a:moveTo>
                                      <a:pt x="208" y="31"/>
                                    </a:moveTo>
                                    <a:cubicBezTo>
                                      <a:pt x="197" y="31"/>
                                      <a:pt x="189" y="36"/>
                                      <a:pt x="185" y="43"/>
                                    </a:cubicBezTo>
                                    <a:cubicBezTo>
                                      <a:pt x="184" y="43"/>
                                      <a:pt x="184" y="43"/>
                                      <a:pt x="184" y="43"/>
                                    </a:cubicBezTo>
                                    <a:cubicBezTo>
                                      <a:pt x="184" y="2"/>
                                      <a:pt x="184" y="2"/>
                                      <a:pt x="184" y="2"/>
                                    </a:cubicBezTo>
                                    <a:cubicBezTo>
                                      <a:pt x="169" y="4"/>
                                      <a:pt x="169" y="4"/>
                                      <a:pt x="169" y="4"/>
                                    </a:cubicBezTo>
                                    <a:cubicBezTo>
                                      <a:pt x="169" y="109"/>
                                      <a:pt x="169" y="109"/>
                                      <a:pt x="169" y="109"/>
                                    </a:cubicBezTo>
                                    <a:cubicBezTo>
                                      <a:pt x="184" y="109"/>
                                      <a:pt x="184" y="109"/>
                                      <a:pt x="184" y="109"/>
                                    </a:cubicBezTo>
                                    <a:cubicBezTo>
                                      <a:pt x="184" y="68"/>
                                      <a:pt x="184" y="68"/>
                                      <a:pt x="184" y="68"/>
                                    </a:cubicBezTo>
                                    <a:cubicBezTo>
                                      <a:pt x="184" y="60"/>
                                      <a:pt x="186" y="55"/>
                                      <a:pt x="189" y="51"/>
                                    </a:cubicBezTo>
                                    <a:cubicBezTo>
                                      <a:pt x="193" y="47"/>
                                      <a:pt x="198" y="44"/>
                                      <a:pt x="204" y="44"/>
                                    </a:cubicBezTo>
                                    <a:cubicBezTo>
                                      <a:pt x="214" y="44"/>
                                      <a:pt x="219" y="50"/>
                                      <a:pt x="219" y="63"/>
                                    </a:cubicBezTo>
                                    <a:cubicBezTo>
                                      <a:pt x="219" y="109"/>
                                      <a:pt x="219" y="109"/>
                                      <a:pt x="219" y="109"/>
                                    </a:cubicBezTo>
                                    <a:cubicBezTo>
                                      <a:pt x="235" y="109"/>
                                      <a:pt x="235" y="109"/>
                                      <a:pt x="235" y="109"/>
                                    </a:cubicBezTo>
                                    <a:cubicBezTo>
                                      <a:pt x="235" y="58"/>
                                      <a:pt x="235" y="58"/>
                                      <a:pt x="235" y="58"/>
                                    </a:cubicBezTo>
                                    <a:cubicBezTo>
                                      <a:pt x="235" y="38"/>
                                      <a:pt x="222" y="31"/>
                                      <a:pt x="208" y="31"/>
                                    </a:cubicBezTo>
                                    <a:moveTo>
                                      <a:pt x="153" y="86"/>
                                    </a:moveTo>
                                    <a:cubicBezTo>
                                      <a:pt x="139" y="81"/>
                                      <a:pt x="139" y="81"/>
                                      <a:pt x="139" y="81"/>
                                    </a:cubicBezTo>
                                    <a:cubicBezTo>
                                      <a:pt x="137" y="91"/>
                                      <a:pt x="128" y="97"/>
                                      <a:pt x="120" y="97"/>
                                    </a:cubicBezTo>
                                    <a:cubicBezTo>
                                      <a:pt x="107" y="97"/>
                                      <a:pt x="98" y="87"/>
                                      <a:pt x="98" y="70"/>
                                    </a:cubicBezTo>
                                    <a:cubicBezTo>
                                      <a:pt x="98" y="54"/>
                                      <a:pt x="106" y="44"/>
                                      <a:pt x="120" y="44"/>
                                    </a:cubicBezTo>
                                    <a:cubicBezTo>
                                      <a:pt x="128" y="44"/>
                                      <a:pt x="137" y="50"/>
                                      <a:pt x="139" y="60"/>
                                    </a:cubicBezTo>
                                    <a:cubicBezTo>
                                      <a:pt x="153" y="55"/>
                                      <a:pt x="153" y="55"/>
                                      <a:pt x="153" y="55"/>
                                    </a:cubicBezTo>
                                    <a:cubicBezTo>
                                      <a:pt x="149" y="40"/>
                                      <a:pt x="136" y="31"/>
                                      <a:pt x="120" y="31"/>
                                    </a:cubicBezTo>
                                    <a:cubicBezTo>
                                      <a:pt x="97" y="31"/>
                                      <a:pt x="83" y="47"/>
                                      <a:pt x="83" y="70"/>
                                    </a:cubicBezTo>
                                    <a:cubicBezTo>
                                      <a:pt x="83" y="95"/>
                                      <a:pt x="98" y="110"/>
                                      <a:pt x="120" y="110"/>
                                    </a:cubicBezTo>
                                    <a:cubicBezTo>
                                      <a:pt x="136" y="110"/>
                                      <a:pt x="149" y="101"/>
                                      <a:pt x="153" y="86"/>
                                    </a:cubicBezTo>
                                    <a:moveTo>
                                      <a:pt x="56" y="36"/>
                                    </a:moveTo>
                                    <a:cubicBezTo>
                                      <a:pt x="70" y="28"/>
                                      <a:pt x="70" y="28"/>
                                      <a:pt x="70" y="28"/>
                                    </a:cubicBezTo>
                                    <a:cubicBezTo>
                                      <a:pt x="66" y="16"/>
                                      <a:pt x="54" y="8"/>
                                      <a:pt x="37" y="8"/>
                                    </a:cubicBezTo>
                                    <a:cubicBezTo>
                                      <a:pt x="18" y="8"/>
                                      <a:pt x="4" y="20"/>
                                      <a:pt x="4" y="35"/>
                                    </a:cubicBezTo>
                                    <a:cubicBezTo>
                                      <a:pt x="4" y="49"/>
                                      <a:pt x="13" y="58"/>
                                      <a:pt x="32" y="64"/>
                                    </a:cubicBezTo>
                                    <a:cubicBezTo>
                                      <a:pt x="49" y="70"/>
                                      <a:pt x="56" y="73"/>
                                      <a:pt x="56" y="82"/>
                                    </a:cubicBezTo>
                                    <a:cubicBezTo>
                                      <a:pt x="56" y="91"/>
                                      <a:pt x="48" y="96"/>
                                      <a:pt x="38" y="96"/>
                                    </a:cubicBezTo>
                                    <a:cubicBezTo>
                                      <a:pt x="26" y="96"/>
                                      <a:pt x="18" y="91"/>
                                      <a:pt x="13" y="80"/>
                                    </a:cubicBezTo>
                                    <a:cubicBezTo>
                                      <a:pt x="0" y="88"/>
                                      <a:pt x="0" y="88"/>
                                      <a:pt x="0" y="88"/>
                                    </a:cubicBezTo>
                                    <a:cubicBezTo>
                                      <a:pt x="7" y="103"/>
                                      <a:pt x="19" y="111"/>
                                      <a:pt x="37" y="111"/>
                                    </a:cubicBezTo>
                                    <a:cubicBezTo>
                                      <a:pt x="57" y="111"/>
                                      <a:pt x="72" y="99"/>
                                      <a:pt x="72" y="80"/>
                                    </a:cubicBezTo>
                                    <a:cubicBezTo>
                                      <a:pt x="72" y="65"/>
                                      <a:pt x="61" y="58"/>
                                      <a:pt x="41" y="51"/>
                                    </a:cubicBezTo>
                                    <a:cubicBezTo>
                                      <a:pt x="29" y="47"/>
                                      <a:pt x="21" y="43"/>
                                      <a:pt x="21" y="34"/>
                                    </a:cubicBezTo>
                                    <a:cubicBezTo>
                                      <a:pt x="21" y="28"/>
                                      <a:pt x="26" y="22"/>
                                      <a:pt x="36" y="22"/>
                                    </a:cubicBezTo>
                                    <a:cubicBezTo>
                                      <a:pt x="46" y="22"/>
                                      <a:pt x="54" y="28"/>
                                      <a:pt x="56" y="36"/>
                                    </a:cubicBezTo>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126AD35C" id="Freeform 7" o:spid="_x0000_s1026" style="position:absolute;margin-left:-.3pt;margin-top:.6pt;width:157.9pt;height:14.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79,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" path="m1145,44v10,,17,7,18,18c1125,62,1125,62,1125,62v2,-12,9,-18,20,-18m1145,31v-22,,-36,16,-36,39c1109,95,1124,110,1145,110v16,,28,-9,32,-20c1164,83,1164,83,1164,83v-3,10,-10,14,-19,14c1134,97,1125,88,1124,72v54,,54,,54,c1178,69,1178,69,1178,69v1,-21,-11,-38,-33,-38m1098,86v-14,-5,-14,-5,-14,-5c1082,91,1073,97,1065,97v-14,,-22,-10,-22,-27c1043,54,1051,44,1065,44v8,,17,6,19,16c1098,55,1098,55,1098,55v-4,-15,-18,-24,-33,-24c1042,31,1028,47,1028,70v,25,15,40,37,40c1080,110,1094,101,1098,86m985,31v-10,,-19,5,-23,12c960,43,960,43,960,43v,-10,,-10,,-10c946,33,946,33,946,33v,76,,76,,76c961,109,961,109,961,109v,-41,,-41,,-41c961,60,963,55,966,51v4,-4,9,-7,15,-7c991,44,997,50,997,63v,46,,46,,46c1012,109,1012,109,1012,109v,-51,,-51,,-51c1012,38,999,31,985,31m896,44v11,,18,7,18,18c876,62,876,62,876,62v2,-12,10,-18,20,-18m897,31v-22,,-37,16,-37,39c860,95,876,110,897,110v15,,27,-9,31,-20c916,83,916,83,916,83v-4,10,-11,14,-19,14c885,97,876,88,875,72v55,,55,,55,c930,69,930,69,930,69,930,48,918,31,897,31t-53,2c829,33,829,33,829,33v,76,,76,,76c844,109,844,109,844,109r,-76xm847,10c847,4,842,,837,v-6,,-10,4,-10,10c827,16,831,20,837,20v5,,10,-4,10,-10m814,86c800,81,800,81,800,81v-2,10,-11,16,-19,16c767,97,759,87,759,70v,-16,8,-26,22,-26c789,44,797,50,800,60v14,-5,14,-5,14,-5c810,40,796,31,781,31v-23,,-38,16,-38,39c743,95,758,110,781,110v15,,29,-9,33,-24m717,36v14,-8,14,-8,14,-8c727,16,715,8,698,8v-20,,-33,12,-33,27c665,49,674,58,693,64v16,6,24,9,24,18c717,91,709,96,698,96v-11,,-19,-5,-24,-16c661,88,661,88,661,88v6,15,19,23,37,23c718,111,733,99,733,80,733,65,721,58,702,51,689,47,681,43,681,34v,-6,5,-12,16,-12c707,22,715,28,717,36m613,15v4,,7,,10,1c623,2,623,2,623,2,620,1,617,1,612,1v-13,,-28,6,-28,28c584,33,584,33,584,33v-12,,-12,,-12,c572,45,572,45,572,45v12,,12,,12,c584,109,584,109,584,109v15,,15,,15,c599,45,599,45,599,45v21,,21,,21,c620,33,620,33,620,33v-21,,-21,,-21,c599,31,599,31,599,31v,-11,5,-16,14,-16m548,70v,17,-8,27,-22,27c513,97,505,87,505,70v,-16,8,-26,21,-26c540,44,548,54,548,70t15,c563,46,548,31,526,31v-22,,-37,15,-37,39c489,95,504,110,526,110v22,,37,-15,37,-40m440,109c440,2,440,2,440,2,425,4,425,4,425,4v,105,,105,,105l440,109xm394,70v,17,-8,27,-22,27c359,97,351,87,351,70v,-16,8,-26,21,-26c386,44,394,54,394,70t15,c409,46,394,31,372,31v-21,,-36,15,-36,39c336,95,351,110,372,110v22,,37,-15,37,-40m309,70v,17,-8,27,-22,27c274,97,266,87,266,70v,-16,8,-26,21,-26c301,44,309,54,309,70t15,c324,46,309,31,287,31v-22,,-36,15,-36,39c251,95,265,110,287,110v22,,37,-15,37,-40m208,31v-11,,-19,5,-23,12c184,43,184,43,184,43v,-41,,-41,,-41c169,4,169,4,169,4v,105,,105,,105c184,109,184,109,184,109v,-41,,-41,,-41c184,60,186,55,189,51v4,-4,9,-7,15,-7c214,44,219,50,219,63v,46,,46,,46c235,109,235,109,235,109v,-51,,-51,,-51c235,38,222,31,208,31m153,86c139,81,139,81,139,81v-2,10,-11,16,-19,16c107,97,98,87,98,70v,-16,8,-26,22,-26c128,44,137,50,139,60v14,-5,14,-5,14,-5c149,40,136,31,120,31,97,31,83,47,83,70v,25,15,40,37,40c136,110,149,101,153,86m56,36c70,28,70,28,70,28,66,16,54,8,37,8,18,8,4,20,4,35v,14,9,23,28,29c49,70,56,73,56,82v,9,-8,14,-18,14c26,96,18,91,13,80,,88,,88,,88v7,15,19,23,37,23c57,111,72,99,72,80,72,65,61,58,41,51,29,47,21,43,21,34v,-6,5,-12,15,-12c46,22,54,28,56,36e" fillcolor="#4365e2" stroked="f">
                      <v:path arrowok="t" o:connecttype="custom" o:connectlocs="1913483,105696;1886269,119334;1979817,141496;2003629,122744;1867559,146611;1774011,119334;1867559,93763;1811430,187525;1636240,73305;1609026,56258;1634540,115925;1695771,107401;1721284,98877;1554598,105696;1525684,52848;1578411,153430;1488264,122744;1525684,52848;1410024,185820;1440640,17048;1423631,34095;1360699,138087;1328382,75010;1328382,52848;1384511,146611;1187210,13638;1219526,139792;1124277,150020;1194013,86944;1219526,61372;1059644,3410;993310,56258;993310,76715;1018823,76715;1018823,56258;932079,119334;894660,75010;894660,52848;957592,119334;722871,6819;670144,119334;632725,75010;632725,52848;695657,119334;452432,119334;551083,119334;488151,187525;314662,73305;287448,6819;312961,115925;372491,107401;399705,98877;236421,138087;204105,75010;204105,52848;260234,146611;62932,13638;95249,139792;0,150020;69736,86944;95249,61372" o:connectangles="0,0,0,0,0,0,0,0,0,0,0,0,0,0,0,0,0,0,0,0,0,0,0,0,0,0,0,0,0,0,0,0,0,0,0,0,0,0,0,0,0,0,0,0,0,0,0,0,0,0,0,0,0,0,0,0,0,0,0,0,0"/>
                      <o:lock v:ext="edit" verticies="t"/>
                    </v:shape>
                  </w:pict>
                </mc:Fallback>
              </mc:AlternateContent>
            </w:r>
          </w:p>
          <w:p w14:paraId="3A5F7CBF" w14:textId="77777777" w:rsidR="00195FA2" w:rsidRDefault="00195FA2" w:rsidP="00FE53B5"/>
          <w:p w14:paraId="7C41732A" w14:textId="77777777" w:rsidR="00195FA2" w:rsidRDefault="00195FA2" w:rsidP="00FE53B5"/>
          <w:p w14:paraId="75EC12E8" w14:textId="77777777" w:rsidR="00195FA2" w:rsidRDefault="00195FA2" w:rsidP="00FE53B5"/>
          <w:p w14:paraId="7C9E49D6" w14:textId="77777777" w:rsidR="00195FA2" w:rsidRPr="0072218F" w:rsidRDefault="00195FA2" w:rsidP="00FE53B5"/>
        </w:tc>
      </w:tr>
    </w:tbl>
    <w:p w14:paraId="7F36CF95" w14:textId="77777777" w:rsidR="00276A0C" w:rsidRDefault="00276A0C" w:rsidP="0072218F">
      <w:pPr>
        <w:rPr>
          <w:sz w:val="52"/>
          <w:szCs w:val="52"/>
        </w:rPr>
      </w:pPr>
    </w:p>
    <w:p w14:paraId="74C6847B" w14:textId="77777777" w:rsidR="00276A0C" w:rsidRDefault="00276A0C" w:rsidP="00276A0C">
      <w:pPr>
        <w:jc w:val="right"/>
        <w:rPr>
          <w:sz w:val="52"/>
          <w:szCs w:val="52"/>
        </w:rPr>
      </w:pPr>
    </w:p>
    <w:p w14:paraId="7ED55E89" w14:textId="77777777" w:rsidR="00276A0C" w:rsidRDefault="00276A0C" w:rsidP="00276A0C">
      <w:pPr>
        <w:jc w:val="right"/>
        <w:rPr>
          <w:sz w:val="52"/>
          <w:szCs w:val="52"/>
        </w:rPr>
      </w:pPr>
    </w:p>
    <w:p w14:paraId="0A457943" w14:textId="77777777" w:rsidR="00195FA2" w:rsidRDefault="00195FA2" w:rsidP="0072218F">
      <w:pPr>
        <w:rPr>
          <w:i/>
          <w:iCs/>
          <w:sz w:val="52"/>
          <w:szCs w:val="52"/>
        </w:rPr>
      </w:pPr>
    </w:p>
    <w:p w14:paraId="2FCCAA65" w14:textId="2ED4E9DF" w:rsidR="00276A0C" w:rsidRPr="00DD7768" w:rsidRDefault="00DD7768" w:rsidP="00DD7768">
      <w:pPr>
        <w:pStyle w:val="Heading1"/>
        <w:numPr>
          <w:ilvl w:val="0"/>
          <w:numId w:val="0"/>
        </w:numPr>
        <w:jc w:val="center"/>
        <w:rPr>
          <w:sz w:val="48"/>
          <w:szCs w:val="48"/>
        </w:rPr>
      </w:pPr>
      <w:r w:rsidRPr="00DD7768">
        <w:rPr>
          <w:sz w:val="48"/>
          <w:szCs w:val="48"/>
        </w:rPr>
        <w:t>Drink Vending Machine</w:t>
      </w:r>
    </w:p>
    <w:p w14:paraId="57107E3C" w14:textId="2EC79698" w:rsidR="0072218F" w:rsidRDefault="0072218F" w:rsidP="00DD7768">
      <w:pPr>
        <w:pStyle w:val="Heading1"/>
        <w:numPr>
          <w:ilvl w:val="0"/>
          <w:numId w:val="0"/>
        </w:numPr>
        <w:jc w:val="center"/>
      </w:pPr>
    </w:p>
    <w:p w14:paraId="3DB2C722" w14:textId="3C31F9ED" w:rsidR="0072218F" w:rsidRDefault="0072218F" w:rsidP="00DD7768">
      <w:pPr>
        <w:pStyle w:val="Heading1"/>
        <w:numPr>
          <w:ilvl w:val="0"/>
          <w:numId w:val="0"/>
        </w:numPr>
        <w:jc w:val="center"/>
      </w:pPr>
      <w:r>
        <w:t xml:space="preserve">Group/Team: </w:t>
      </w:r>
      <w:r w:rsidR="00DD7768">
        <w:t>19</w:t>
      </w:r>
    </w:p>
    <w:p w14:paraId="644DD9C1" w14:textId="19A7A718" w:rsidR="00DD7768" w:rsidRDefault="00DD7768" w:rsidP="00DD7768">
      <w:pPr>
        <w:pStyle w:val="Heading1"/>
        <w:numPr>
          <w:ilvl w:val="0"/>
          <w:numId w:val="0"/>
        </w:numPr>
        <w:jc w:val="center"/>
      </w:pPr>
    </w:p>
    <w:p w14:paraId="4FC1FF5C" w14:textId="084CAE67" w:rsidR="00DD7768" w:rsidRPr="00DD7768" w:rsidRDefault="00DD7768" w:rsidP="00DD7768">
      <w:pPr>
        <w:pStyle w:val="Heading1"/>
        <w:numPr>
          <w:ilvl w:val="0"/>
          <w:numId w:val="0"/>
        </w:numPr>
        <w:jc w:val="center"/>
        <w:rPr>
          <w:rFonts w:ascii="Noto Serif" w:hAnsi="Noto Serif" w:cs="Noto Serif"/>
          <w:color w:val="262626"/>
          <w:sz w:val="48"/>
          <w:szCs w:val="48"/>
        </w:rPr>
      </w:pPr>
      <w:r>
        <w:rPr>
          <w:rFonts w:ascii="Noto Serif" w:hAnsi="Noto Serif" w:cs="Noto Serif"/>
          <w:color w:val="262626"/>
        </w:rPr>
        <w:t>AC51003</w:t>
      </w:r>
      <w:r>
        <w:rPr>
          <w:rFonts w:ascii="Noto Serif" w:hAnsi="Noto Serif" w:cs="Noto Serif"/>
          <w:color w:val="262626"/>
        </w:rPr>
        <w:t xml:space="preserve">: </w:t>
      </w:r>
      <w:r w:rsidRPr="00DD7768">
        <w:t>Software Engineering</w:t>
      </w:r>
    </w:p>
    <w:p w14:paraId="39E9140B" w14:textId="77777777" w:rsidR="0072218F" w:rsidRDefault="0072218F" w:rsidP="00276A0C">
      <w:pPr>
        <w:jc w:val="right"/>
        <w:rPr>
          <w:sz w:val="52"/>
          <w:szCs w:val="52"/>
        </w:rPr>
      </w:pPr>
    </w:p>
    <w:p w14:paraId="59B1A009" w14:textId="77777777" w:rsidR="00276A0C" w:rsidRDefault="00276A0C" w:rsidP="00276A0C">
      <w:pPr>
        <w:pStyle w:val="TOC1"/>
        <w:tabs>
          <w:tab w:val="right" w:leader="dot" w:pos="8630"/>
        </w:tabs>
        <w:rPr>
          <w:szCs w:val="20"/>
        </w:rPr>
      </w:pPr>
    </w:p>
    <w:p w14:paraId="4B0D38AA" w14:textId="77777777" w:rsidR="00292CF6" w:rsidRDefault="00292CF6">
      <w:pPr>
        <w:rPr>
          <w:szCs w:val="20"/>
        </w:rPr>
      </w:pPr>
      <w:r>
        <w:rPr>
          <w:szCs w:val="20"/>
        </w:rPr>
        <w:br w:type="page"/>
      </w:r>
    </w:p>
    <w:p w14:paraId="0BD4FF8A" w14:textId="77777777" w:rsidR="00292CF6" w:rsidRDefault="00292CF6" w:rsidP="00276A0C">
      <w:pPr>
        <w:pStyle w:val="TOC1"/>
        <w:tabs>
          <w:tab w:val="right" w:leader="dot" w:pos="8630"/>
        </w:tabs>
        <w:rPr>
          <w:szCs w:val="20"/>
        </w:rPr>
      </w:pPr>
      <w:r>
        <w:rPr>
          <w:szCs w:val="20"/>
        </w:rPr>
        <w:lastRenderedPageBreak/>
        <w:t>TABLE OF CONTENTS</w:t>
      </w:r>
    </w:p>
    <w:p w14:paraId="51CEB332" w14:textId="4E6E5390" w:rsidR="002F0CE3" w:rsidRDefault="00276A0C">
      <w:pPr>
        <w:pStyle w:val="TOC1"/>
        <w:tabs>
          <w:tab w:val="right" w:leader="dot" w:pos="9016"/>
        </w:tabs>
        <w:rPr>
          <w:rFonts w:asciiTheme="minorHAnsi" w:eastAsiaTheme="minorEastAsia" w:hAnsiTheme="minorHAnsi" w:cstheme="minorBidi"/>
          <w:noProof/>
          <w:szCs w:val="22"/>
          <w:lang w:val="en-GB" w:eastAsia="en-GB"/>
        </w:rPr>
      </w:pPr>
      <w:r>
        <w:rPr>
          <w:szCs w:val="20"/>
        </w:rPr>
        <w:fldChar w:fldCharType="begin"/>
      </w:r>
      <w:r>
        <w:rPr>
          <w:szCs w:val="20"/>
        </w:rPr>
        <w:instrText xml:space="preserve"> TOC \o "1-3" \h \z \u </w:instrText>
      </w:r>
      <w:r>
        <w:rPr>
          <w:szCs w:val="20"/>
        </w:rPr>
        <w:fldChar w:fldCharType="separate"/>
      </w:r>
      <w:hyperlink w:anchor="_Toc124270028" w:history="1">
        <w:r w:rsidR="002F0CE3" w:rsidRPr="00F52108">
          <w:rPr>
            <w:rStyle w:val="Hyperlink"/>
            <w:noProof/>
          </w:rPr>
          <w:t>USE CASE DIAGRAM</w:t>
        </w:r>
        <w:r w:rsidR="002F0CE3">
          <w:rPr>
            <w:noProof/>
            <w:webHidden/>
          </w:rPr>
          <w:tab/>
        </w:r>
        <w:r w:rsidR="002F0CE3">
          <w:rPr>
            <w:noProof/>
            <w:webHidden/>
          </w:rPr>
          <w:fldChar w:fldCharType="begin"/>
        </w:r>
        <w:r w:rsidR="002F0CE3">
          <w:rPr>
            <w:noProof/>
            <w:webHidden/>
          </w:rPr>
          <w:instrText xml:space="preserve"> PAGEREF _Toc124270028 \h </w:instrText>
        </w:r>
        <w:r w:rsidR="002F0CE3">
          <w:rPr>
            <w:noProof/>
            <w:webHidden/>
          </w:rPr>
        </w:r>
        <w:r w:rsidR="002F0CE3">
          <w:rPr>
            <w:noProof/>
            <w:webHidden/>
          </w:rPr>
          <w:fldChar w:fldCharType="separate"/>
        </w:r>
        <w:r w:rsidR="002F0CE3">
          <w:rPr>
            <w:noProof/>
            <w:webHidden/>
          </w:rPr>
          <w:t>3</w:t>
        </w:r>
        <w:r w:rsidR="002F0CE3">
          <w:rPr>
            <w:noProof/>
            <w:webHidden/>
          </w:rPr>
          <w:fldChar w:fldCharType="end"/>
        </w:r>
      </w:hyperlink>
    </w:p>
    <w:p w14:paraId="01BD74BD" w14:textId="3B4466CF" w:rsidR="002F0CE3" w:rsidRDefault="00000000">
      <w:pPr>
        <w:pStyle w:val="TOC1"/>
        <w:tabs>
          <w:tab w:val="right" w:leader="dot" w:pos="9016"/>
        </w:tabs>
        <w:rPr>
          <w:rFonts w:asciiTheme="minorHAnsi" w:eastAsiaTheme="minorEastAsia" w:hAnsiTheme="minorHAnsi" w:cstheme="minorBidi"/>
          <w:noProof/>
          <w:szCs w:val="22"/>
          <w:lang w:val="en-GB" w:eastAsia="en-GB"/>
        </w:rPr>
      </w:pPr>
      <w:hyperlink w:anchor="_Toc124270029" w:history="1">
        <w:r w:rsidR="002F0CE3" w:rsidRPr="00F52108">
          <w:rPr>
            <w:rStyle w:val="Hyperlink"/>
            <w:noProof/>
          </w:rPr>
          <w:t>STRIDE ANALYSIS</w:t>
        </w:r>
        <w:r w:rsidR="002F0CE3">
          <w:rPr>
            <w:noProof/>
            <w:webHidden/>
          </w:rPr>
          <w:tab/>
        </w:r>
        <w:r w:rsidR="002F0CE3">
          <w:rPr>
            <w:noProof/>
            <w:webHidden/>
          </w:rPr>
          <w:fldChar w:fldCharType="begin"/>
        </w:r>
        <w:r w:rsidR="002F0CE3">
          <w:rPr>
            <w:noProof/>
            <w:webHidden/>
          </w:rPr>
          <w:instrText xml:space="preserve"> PAGEREF _Toc124270029 \h </w:instrText>
        </w:r>
        <w:r w:rsidR="002F0CE3">
          <w:rPr>
            <w:noProof/>
            <w:webHidden/>
          </w:rPr>
        </w:r>
        <w:r w:rsidR="002F0CE3">
          <w:rPr>
            <w:noProof/>
            <w:webHidden/>
          </w:rPr>
          <w:fldChar w:fldCharType="separate"/>
        </w:r>
        <w:r w:rsidR="002F0CE3">
          <w:rPr>
            <w:noProof/>
            <w:webHidden/>
          </w:rPr>
          <w:t>4</w:t>
        </w:r>
        <w:r w:rsidR="002F0CE3">
          <w:rPr>
            <w:noProof/>
            <w:webHidden/>
          </w:rPr>
          <w:fldChar w:fldCharType="end"/>
        </w:r>
      </w:hyperlink>
    </w:p>
    <w:p w14:paraId="5C341587" w14:textId="67E6E3F9" w:rsidR="002F0CE3" w:rsidRDefault="00000000">
      <w:pPr>
        <w:pStyle w:val="TOC1"/>
        <w:tabs>
          <w:tab w:val="right" w:leader="dot" w:pos="9016"/>
        </w:tabs>
        <w:rPr>
          <w:rFonts w:asciiTheme="minorHAnsi" w:eastAsiaTheme="minorEastAsia" w:hAnsiTheme="minorHAnsi" w:cstheme="minorBidi"/>
          <w:noProof/>
          <w:szCs w:val="22"/>
          <w:lang w:val="en-GB" w:eastAsia="en-GB"/>
        </w:rPr>
      </w:pPr>
      <w:hyperlink w:anchor="_Toc124270030" w:history="1">
        <w:r w:rsidR="002F0CE3" w:rsidRPr="00F52108">
          <w:rPr>
            <w:rStyle w:val="Hyperlink"/>
            <w:noProof/>
          </w:rPr>
          <w:t xml:space="preserve">UC1 </w:t>
        </w:r>
        <w:r w:rsidR="002F0CE3">
          <w:rPr>
            <w:noProof/>
            <w:webHidden/>
          </w:rPr>
          <w:tab/>
        </w:r>
        <w:r w:rsidR="002F0CE3">
          <w:rPr>
            <w:noProof/>
            <w:webHidden/>
          </w:rPr>
          <w:fldChar w:fldCharType="begin"/>
        </w:r>
        <w:r w:rsidR="002F0CE3">
          <w:rPr>
            <w:noProof/>
            <w:webHidden/>
          </w:rPr>
          <w:instrText xml:space="preserve"> PAGEREF _Toc124270030 \h </w:instrText>
        </w:r>
        <w:r w:rsidR="002F0CE3">
          <w:rPr>
            <w:noProof/>
            <w:webHidden/>
          </w:rPr>
        </w:r>
        <w:r w:rsidR="002F0CE3">
          <w:rPr>
            <w:noProof/>
            <w:webHidden/>
          </w:rPr>
          <w:fldChar w:fldCharType="separate"/>
        </w:r>
        <w:r w:rsidR="002F0CE3">
          <w:rPr>
            <w:noProof/>
            <w:webHidden/>
          </w:rPr>
          <w:t>5</w:t>
        </w:r>
        <w:r w:rsidR="002F0CE3">
          <w:rPr>
            <w:noProof/>
            <w:webHidden/>
          </w:rPr>
          <w:fldChar w:fldCharType="end"/>
        </w:r>
      </w:hyperlink>
    </w:p>
    <w:p w14:paraId="552AD5F4" w14:textId="0A193386" w:rsidR="002F0CE3" w:rsidRDefault="00000000">
      <w:pPr>
        <w:pStyle w:val="TOC2"/>
        <w:tabs>
          <w:tab w:val="right" w:leader="dot" w:pos="9016"/>
        </w:tabs>
        <w:rPr>
          <w:rFonts w:asciiTheme="minorHAnsi" w:eastAsiaTheme="minorEastAsia" w:hAnsiTheme="minorHAnsi" w:cstheme="minorBidi"/>
          <w:noProof/>
          <w:szCs w:val="22"/>
          <w:lang w:val="en-GB" w:eastAsia="en-GB"/>
        </w:rPr>
      </w:pPr>
      <w:hyperlink w:anchor="_Toc124270031" w:history="1">
        <w:r w:rsidR="002F0CE3" w:rsidRPr="00F52108">
          <w:rPr>
            <w:rStyle w:val="Hyperlink"/>
            <w:noProof/>
          </w:rPr>
          <w:t>Basic Flow of Events</w:t>
        </w:r>
        <w:r w:rsidR="002F0CE3">
          <w:rPr>
            <w:noProof/>
            <w:webHidden/>
          </w:rPr>
          <w:tab/>
        </w:r>
        <w:r w:rsidR="002F0CE3">
          <w:rPr>
            <w:noProof/>
            <w:webHidden/>
          </w:rPr>
          <w:fldChar w:fldCharType="begin"/>
        </w:r>
        <w:r w:rsidR="002F0CE3">
          <w:rPr>
            <w:noProof/>
            <w:webHidden/>
          </w:rPr>
          <w:instrText xml:space="preserve"> PAGEREF _Toc124270031 \h </w:instrText>
        </w:r>
        <w:r w:rsidR="002F0CE3">
          <w:rPr>
            <w:noProof/>
            <w:webHidden/>
          </w:rPr>
        </w:r>
        <w:r w:rsidR="002F0CE3">
          <w:rPr>
            <w:noProof/>
            <w:webHidden/>
          </w:rPr>
          <w:fldChar w:fldCharType="separate"/>
        </w:r>
        <w:r w:rsidR="002F0CE3">
          <w:rPr>
            <w:noProof/>
            <w:webHidden/>
          </w:rPr>
          <w:t>5</w:t>
        </w:r>
        <w:r w:rsidR="002F0CE3">
          <w:rPr>
            <w:noProof/>
            <w:webHidden/>
          </w:rPr>
          <w:fldChar w:fldCharType="end"/>
        </w:r>
      </w:hyperlink>
    </w:p>
    <w:p w14:paraId="675ED06C" w14:textId="06C62FA1" w:rsidR="002F0CE3" w:rsidRDefault="00000000">
      <w:pPr>
        <w:pStyle w:val="TOC2"/>
        <w:tabs>
          <w:tab w:val="right" w:leader="dot" w:pos="9016"/>
        </w:tabs>
        <w:rPr>
          <w:rFonts w:asciiTheme="minorHAnsi" w:eastAsiaTheme="minorEastAsia" w:hAnsiTheme="minorHAnsi" w:cstheme="minorBidi"/>
          <w:noProof/>
          <w:szCs w:val="22"/>
          <w:lang w:val="en-GB" w:eastAsia="en-GB"/>
        </w:rPr>
      </w:pPr>
      <w:hyperlink w:anchor="_Toc124270032" w:history="1">
        <w:r w:rsidR="002F0CE3" w:rsidRPr="00F52108">
          <w:rPr>
            <w:rStyle w:val="Hyperlink"/>
            <w:noProof/>
          </w:rPr>
          <w:t>Alternative Flows</w:t>
        </w:r>
        <w:r w:rsidR="002F0CE3">
          <w:rPr>
            <w:noProof/>
            <w:webHidden/>
          </w:rPr>
          <w:tab/>
        </w:r>
        <w:r w:rsidR="002F0CE3">
          <w:rPr>
            <w:noProof/>
            <w:webHidden/>
          </w:rPr>
          <w:fldChar w:fldCharType="begin"/>
        </w:r>
        <w:r w:rsidR="002F0CE3">
          <w:rPr>
            <w:noProof/>
            <w:webHidden/>
          </w:rPr>
          <w:instrText xml:space="preserve"> PAGEREF _Toc124270032 \h </w:instrText>
        </w:r>
        <w:r w:rsidR="002F0CE3">
          <w:rPr>
            <w:noProof/>
            <w:webHidden/>
          </w:rPr>
        </w:r>
        <w:r w:rsidR="002F0CE3">
          <w:rPr>
            <w:noProof/>
            <w:webHidden/>
          </w:rPr>
          <w:fldChar w:fldCharType="separate"/>
        </w:r>
        <w:r w:rsidR="002F0CE3">
          <w:rPr>
            <w:noProof/>
            <w:webHidden/>
          </w:rPr>
          <w:t>5</w:t>
        </w:r>
        <w:r w:rsidR="002F0CE3">
          <w:rPr>
            <w:noProof/>
            <w:webHidden/>
          </w:rPr>
          <w:fldChar w:fldCharType="end"/>
        </w:r>
      </w:hyperlink>
    </w:p>
    <w:p w14:paraId="3B6EB6D2" w14:textId="01BEE891" w:rsidR="002F0CE3" w:rsidRDefault="00000000">
      <w:pPr>
        <w:pStyle w:val="TOC3"/>
        <w:tabs>
          <w:tab w:val="right" w:leader="dot" w:pos="9016"/>
        </w:tabs>
        <w:rPr>
          <w:rFonts w:asciiTheme="minorHAnsi" w:eastAsiaTheme="minorEastAsia" w:hAnsiTheme="minorHAnsi" w:cstheme="minorBidi"/>
          <w:noProof/>
          <w:szCs w:val="22"/>
          <w:lang w:val="en-GB" w:eastAsia="en-GB"/>
        </w:rPr>
      </w:pPr>
      <w:hyperlink w:anchor="_Toc124270033" w:history="1">
        <w:r w:rsidR="002F0CE3" w:rsidRPr="00F52108">
          <w:rPr>
            <w:rStyle w:val="Hyperlink"/>
            <w:iCs/>
            <w:noProof/>
          </w:rPr>
          <w:t>A1 – Brief title / label here</w:t>
        </w:r>
        <w:r w:rsidR="002F0CE3">
          <w:rPr>
            <w:noProof/>
            <w:webHidden/>
          </w:rPr>
          <w:tab/>
        </w:r>
        <w:r w:rsidR="002F0CE3">
          <w:rPr>
            <w:noProof/>
            <w:webHidden/>
          </w:rPr>
          <w:fldChar w:fldCharType="begin"/>
        </w:r>
        <w:r w:rsidR="002F0CE3">
          <w:rPr>
            <w:noProof/>
            <w:webHidden/>
          </w:rPr>
          <w:instrText xml:space="preserve"> PAGEREF _Toc124270033 \h </w:instrText>
        </w:r>
        <w:r w:rsidR="002F0CE3">
          <w:rPr>
            <w:noProof/>
            <w:webHidden/>
          </w:rPr>
        </w:r>
        <w:r w:rsidR="002F0CE3">
          <w:rPr>
            <w:noProof/>
            <w:webHidden/>
          </w:rPr>
          <w:fldChar w:fldCharType="separate"/>
        </w:r>
        <w:r w:rsidR="002F0CE3">
          <w:rPr>
            <w:noProof/>
            <w:webHidden/>
          </w:rPr>
          <w:t>5</w:t>
        </w:r>
        <w:r w:rsidR="002F0CE3">
          <w:rPr>
            <w:noProof/>
            <w:webHidden/>
          </w:rPr>
          <w:fldChar w:fldCharType="end"/>
        </w:r>
      </w:hyperlink>
    </w:p>
    <w:p w14:paraId="21686C3C" w14:textId="16BB89A3" w:rsidR="002F0CE3" w:rsidRDefault="00000000">
      <w:pPr>
        <w:pStyle w:val="TOC3"/>
        <w:tabs>
          <w:tab w:val="right" w:leader="dot" w:pos="9016"/>
        </w:tabs>
        <w:rPr>
          <w:rFonts w:asciiTheme="minorHAnsi" w:eastAsiaTheme="minorEastAsia" w:hAnsiTheme="minorHAnsi" w:cstheme="minorBidi"/>
          <w:noProof/>
          <w:szCs w:val="22"/>
          <w:lang w:val="en-GB" w:eastAsia="en-GB"/>
        </w:rPr>
      </w:pPr>
      <w:hyperlink w:anchor="_Toc124270034" w:history="1">
        <w:r w:rsidR="002F0CE3" w:rsidRPr="00F52108">
          <w:rPr>
            <w:rStyle w:val="Hyperlink"/>
            <w:iCs/>
            <w:noProof/>
          </w:rPr>
          <w:t>A2 – Brief title / label here</w:t>
        </w:r>
        <w:r w:rsidR="002F0CE3">
          <w:rPr>
            <w:noProof/>
            <w:webHidden/>
          </w:rPr>
          <w:tab/>
        </w:r>
        <w:r w:rsidR="002F0CE3">
          <w:rPr>
            <w:noProof/>
            <w:webHidden/>
          </w:rPr>
          <w:fldChar w:fldCharType="begin"/>
        </w:r>
        <w:r w:rsidR="002F0CE3">
          <w:rPr>
            <w:noProof/>
            <w:webHidden/>
          </w:rPr>
          <w:instrText xml:space="preserve"> PAGEREF _Toc124270034 \h </w:instrText>
        </w:r>
        <w:r w:rsidR="002F0CE3">
          <w:rPr>
            <w:noProof/>
            <w:webHidden/>
          </w:rPr>
        </w:r>
        <w:r w:rsidR="002F0CE3">
          <w:rPr>
            <w:noProof/>
            <w:webHidden/>
          </w:rPr>
          <w:fldChar w:fldCharType="separate"/>
        </w:r>
        <w:r w:rsidR="002F0CE3">
          <w:rPr>
            <w:noProof/>
            <w:webHidden/>
          </w:rPr>
          <w:t>5</w:t>
        </w:r>
        <w:r w:rsidR="002F0CE3">
          <w:rPr>
            <w:noProof/>
            <w:webHidden/>
          </w:rPr>
          <w:fldChar w:fldCharType="end"/>
        </w:r>
      </w:hyperlink>
    </w:p>
    <w:p w14:paraId="3E0CFA63" w14:textId="593AD0A2" w:rsidR="002F0CE3" w:rsidRDefault="00000000">
      <w:pPr>
        <w:pStyle w:val="TOC1"/>
        <w:tabs>
          <w:tab w:val="right" w:leader="dot" w:pos="9016"/>
        </w:tabs>
        <w:rPr>
          <w:rFonts w:asciiTheme="minorHAnsi" w:eastAsiaTheme="minorEastAsia" w:hAnsiTheme="minorHAnsi" w:cstheme="minorBidi"/>
          <w:noProof/>
          <w:szCs w:val="22"/>
          <w:lang w:val="en-GB" w:eastAsia="en-GB"/>
        </w:rPr>
      </w:pPr>
      <w:hyperlink w:anchor="_Toc124270035" w:history="1">
        <w:r w:rsidR="002F0CE3" w:rsidRPr="00F52108">
          <w:rPr>
            <w:rStyle w:val="Hyperlink"/>
            <w:noProof/>
          </w:rPr>
          <w:t>UC2 Name of use case</w:t>
        </w:r>
        <w:r w:rsidR="002F0CE3">
          <w:rPr>
            <w:noProof/>
            <w:webHidden/>
          </w:rPr>
          <w:tab/>
        </w:r>
        <w:r w:rsidR="002F0CE3">
          <w:rPr>
            <w:noProof/>
            <w:webHidden/>
          </w:rPr>
          <w:fldChar w:fldCharType="begin"/>
        </w:r>
        <w:r w:rsidR="002F0CE3">
          <w:rPr>
            <w:noProof/>
            <w:webHidden/>
          </w:rPr>
          <w:instrText xml:space="preserve"> PAGEREF _Toc124270035 \h </w:instrText>
        </w:r>
        <w:r w:rsidR="002F0CE3">
          <w:rPr>
            <w:noProof/>
            <w:webHidden/>
          </w:rPr>
        </w:r>
        <w:r w:rsidR="002F0CE3">
          <w:rPr>
            <w:noProof/>
            <w:webHidden/>
          </w:rPr>
          <w:fldChar w:fldCharType="separate"/>
        </w:r>
        <w:r w:rsidR="002F0CE3">
          <w:rPr>
            <w:noProof/>
            <w:webHidden/>
          </w:rPr>
          <w:t>6</w:t>
        </w:r>
        <w:r w:rsidR="002F0CE3">
          <w:rPr>
            <w:noProof/>
            <w:webHidden/>
          </w:rPr>
          <w:fldChar w:fldCharType="end"/>
        </w:r>
      </w:hyperlink>
    </w:p>
    <w:p w14:paraId="12EE7179" w14:textId="0FE215EF" w:rsidR="002F0CE3" w:rsidRDefault="00000000">
      <w:pPr>
        <w:pStyle w:val="TOC2"/>
        <w:tabs>
          <w:tab w:val="right" w:leader="dot" w:pos="9016"/>
        </w:tabs>
        <w:rPr>
          <w:rFonts w:asciiTheme="minorHAnsi" w:eastAsiaTheme="minorEastAsia" w:hAnsiTheme="minorHAnsi" w:cstheme="minorBidi"/>
          <w:noProof/>
          <w:szCs w:val="22"/>
          <w:lang w:val="en-GB" w:eastAsia="en-GB"/>
        </w:rPr>
      </w:pPr>
      <w:hyperlink w:anchor="_Toc124270036" w:history="1">
        <w:r w:rsidR="002F0CE3" w:rsidRPr="00F52108">
          <w:rPr>
            <w:rStyle w:val="Hyperlink"/>
            <w:noProof/>
          </w:rPr>
          <w:t>Basic Flow of Events</w:t>
        </w:r>
        <w:r w:rsidR="002F0CE3">
          <w:rPr>
            <w:noProof/>
            <w:webHidden/>
          </w:rPr>
          <w:tab/>
        </w:r>
        <w:r w:rsidR="002F0CE3">
          <w:rPr>
            <w:noProof/>
            <w:webHidden/>
          </w:rPr>
          <w:fldChar w:fldCharType="begin"/>
        </w:r>
        <w:r w:rsidR="002F0CE3">
          <w:rPr>
            <w:noProof/>
            <w:webHidden/>
          </w:rPr>
          <w:instrText xml:space="preserve"> PAGEREF _Toc124270036 \h </w:instrText>
        </w:r>
        <w:r w:rsidR="002F0CE3">
          <w:rPr>
            <w:noProof/>
            <w:webHidden/>
          </w:rPr>
        </w:r>
        <w:r w:rsidR="002F0CE3">
          <w:rPr>
            <w:noProof/>
            <w:webHidden/>
          </w:rPr>
          <w:fldChar w:fldCharType="separate"/>
        </w:r>
        <w:r w:rsidR="002F0CE3">
          <w:rPr>
            <w:noProof/>
            <w:webHidden/>
          </w:rPr>
          <w:t>6</w:t>
        </w:r>
        <w:r w:rsidR="002F0CE3">
          <w:rPr>
            <w:noProof/>
            <w:webHidden/>
          </w:rPr>
          <w:fldChar w:fldCharType="end"/>
        </w:r>
      </w:hyperlink>
    </w:p>
    <w:p w14:paraId="6083E9B3" w14:textId="22F36D0E" w:rsidR="002F0CE3" w:rsidRDefault="00000000">
      <w:pPr>
        <w:pStyle w:val="TOC2"/>
        <w:tabs>
          <w:tab w:val="right" w:leader="dot" w:pos="9016"/>
        </w:tabs>
        <w:rPr>
          <w:rFonts w:asciiTheme="minorHAnsi" w:eastAsiaTheme="minorEastAsia" w:hAnsiTheme="minorHAnsi" w:cstheme="minorBidi"/>
          <w:noProof/>
          <w:szCs w:val="22"/>
          <w:lang w:val="en-GB" w:eastAsia="en-GB"/>
        </w:rPr>
      </w:pPr>
      <w:hyperlink w:anchor="_Toc124270037" w:history="1">
        <w:r w:rsidR="002F0CE3" w:rsidRPr="00F52108">
          <w:rPr>
            <w:rStyle w:val="Hyperlink"/>
            <w:noProof/>
          </w:rPr>
          <w:t>Alternative Flows</w:t>
        </w:r>
        <w:r w:rsidR="002F0CE3">
          <w:rPr>
            <w:noProof/>
            <w:webHidden/>
          </w:rPr>
          <w:tab/>
        </w:r>
        <w:r w:rsidR="002F0CE3">
          <w:rPr>
            <w:noProof/>
            <w:webHidden/>
          </w:rPr>
          <w:fldChar w:fldCharType="begin"/>
        </w:r>
        <w:r w:rsidR="002F0CE3">
          <w:rPr>
            <w:noProof/>
            <w:webHidden/>
          </w:rPr>
          <w:instrText xml:space="preserve"> PAGEREF _Toc124270037 \h </w:instrText>
        </w:r>
        <w:r w:rsidR="002F0CE3">
          <w:rPr>
            <w:noProof/>
            <w:webHidden/>
          </w:rPr>
        </w:r>
        <w:r w:rsidR="002F0CE3">
          <w:rPr>
            <w:noProof/>
            <w:webHidden/>
          </w:rPr>
          <w:fldChar w:fldCharType="separate"/>
        </w:r>
        <w:r w:rsidR="002F0CE3">
          <w:rPr>
            <w:noProof/>
            <w:webHidden/>
          </w:rPr>
          <w:t>6</w:t>
        </w:r>
        <w:r w:rsidR="002F0CE3">
          <w:rPr>
            <w:noProof/>
            <w:webHidden/>
          </w:rPr>
          <w:fldChar w:fldCharType="end"/>
        </w:r>
      </w:hyperlink>
    </w:p>
    <w:p w14:paraId="3FA96174" w14:textId="4358E1FF" w:rsidR="002F0CE3" w:rsidRDefault="00000000">
      <w:pPr>
        <w:pStyle w:val="TOC3"/>
        <w:tabs>
          <w:tab w:val="right" w:leader="dot" w:pos="9016"/>
        </w:tabs>
        <w:rPr>
          <w:rFonts w:asciiTheme="minorHAnsi" w:eastAsiaTheme="minorEastAsia" w:hAnsiTheme="minorHAnsi" w:cstheme="minorBidi"/>
          <w:noProof/>
          <w:szCs w:val="22"/>
          <w:lang w:val="en-GB" w:eastAsia="en-GB"/>
        </w:rPr>
      </w:pPr>
      <w:hyperlink w:anchor="_Toc124270038" w:history="1">
        <w:r w:rsidR="002F0CE3" w:rsidRPr="00F52108">
          <w:rPr>
            <w:rStyle w:val="Hyperlink"/>
            <w:iCs/>
            <w:noProof/>
          </w:rPr>
          <w:t>A1 – Brief title / label here</w:t>
        </w:r>
        <w:r w:rsidR="002F0CE3">
          <w:rPr>
            <w:noProof/>
            <w:webHidden/>
          </w:rPr>
          <w:tab/>
        </w:r>
        <w:r w:rsidR="002F0CE3">
          <w:rPr>
            <w:noProof/>
            <w:webHidden/>
          </w:rPr>
          <w:fldChar w:fldCharType="begin"/>
        </w:r>
        <w:r w:rsidR="002F0CE3">
          <w:rPr>
            <w:noProof/>
            <w:webHidden/>
          </w:rPr>
          <w:instrText xml:space="preserve"> PAGEREF _Toc124270038 \h </w:instrText>
        </w:r>
        <w:r w:rsidR="002F0CE3">
          <w:rPr>
            <w:noProof/>
            <w:webHidden/>
          </w:rPr>
        </w:r>
        <w:r w:rsidR="002F0CE3">
          <w:rPr>
            <w:noProof/>
            <w:webHidden/>
          </w:rPr>
          <w:fldChar w:fldCharType="separate"/>
        </w:r>
        <w:r w:rsidR="002F0CE3">
          <w:rPr>
            <w:noProof/>
            <w:webHidden/>
          </w:rPr>
          <w:t>6</w:t>
        </w:r>
        <w:r w:rsidR="002F0CE3">
          <w:rPr>
            <w:noProof/>
            <w:webHidden/>
          </w:rPr>
          <w:fldChar w:fldCharType="end"/>
        </w:r>
      </w:hyperlink>
    </w:p>
    <w:p w14:paraId="600C686B" w14:textId="2D32B15D" w:rsidR="002F0CE3" w:rsidRDefault="00000000">
      <w:pPr>
        <w:pStyle w:val="TOC3"/>
        <w:tabs>
          <w:tab w:val="right" w:leader="dot" w:pos="9016"/>
        </w:tabs>
        <w:rPr>
          <w:rFonts w:asciiTheme="minorHAnsi" w:eastAsiaTheme="minorEastAsia" w:hAnsiTheme="minorHAnsi" w:cstheme="minorBidi"/>
          <w:noProof/>
          <w:szCs w:val="22"/>
          <w:lang w:val="en-GB" w:eastAsia="en-GB"/>
        </w:rPr>
      </w:pPr>
      <w:hyperlink w:anchor="_Toc124270039" w:history="1">
        <w:r w:rsidR="002F0CE3" w:rsidRPr="00F52108">
          <w:rPr>
            <w:rStyle w:val="Hyperlink"/>
            <w:iCs/>
            <w:noProof/>
          </w:rPr>
          <w:t>A2 – Brief title / label here</w:t>
        </w:r>
        <w:r w:rsidR="002F0CE3">
          <w:rPr>
            <w:noProof/>
            <w:webHidden/>
          </w:rPr>
          <w:tab/>
        </w:r>
        <w:r w:rsidR="002F0CE3">
          <w:rPr>
            <w:noProof/>
            <w:webHidden/>
          </w:rPr>
          <w:fldChar w:fldCharType="begin"/>
        </w:r>
        <w:r w:rsidR="002F0CE3">
          <w:rPr>
            <w:noProof/>
            <w:webHidden/>
          </w:rPr>
          <w:instrText xml:space="preserve"> PAGEREF _Toc124270039 \h </w:instrText>
        </w:r>
        <w:r w:rsidR="002F0CE3">
          <w:rPr>
            <w:noProof/>
            <w:webHidden/>
          </w:rPr>
        </w:r>
        <w:r w:rsidR="002F0CE3">
          <w:rPr>
            <w:noProof/>
            <w:webHidden/>
          </w:rPr>
          <w:fldChar w:fldCharType="separate"/>
        </w:r>
        <w:r w:rsidR="002F0CE3">
          <w:rPr>
            <w:noProof/>
            <w:webHidden/>
          </w:rPr>
          <w:t>6</w:t>
        </w:r>
        <w:r w:rsidR="002F0CE3">
          <w:rPr>
            <w:noProof/>
            <w:webHidden/>
          </w:rPr>
          <w:fldChar w:fldCharType="end"/>
        </w:r>
      </w:hyperlink>
    </w:p>
    <w:p w14:paraId="570EC36F" w14:textId="01F4A3BF" w:rsidR="002F0CE3" w:rsidRDefault="00000000">
      <w:pPr>
        <w:pStyle w:val="TOC1"/>
        <w:tabs>
          <w:tab w:val="right" w:leader="dot" w:pos="9016"/>
        </w:tabs>
        <w:rPr>
          <w:rFonts w:asciiTheme="minorHAnsi" w:eastAsiaTheme="minorEastAsia" w:hAnsiTheme="minorHAnsi" w:cstheme="minorBidi"/>
          <w:noProof/>
          <w:szCs w:val="22"/>
          <w:lang w:val="en-GB" w:eastAsia="en-GB"/>
        </w:rPr>
      </w:pPr>
      <w:hyperlink w:anchor="_Toc124270040" w:history="1">
        <w:r w:rsidR="002F0CE3" w:rsidRPr="00F52108">
          <w:rPr>
            <w:rStyle w:val="Hyperlink"/>
            <w:noProof/>
          </w:rPr>
          <w:t>UC3 Etc…</w:t>
        </w:r>
        <w:r w:rsidR="002F0CE3">
          <w:rPr>
            <w:noProof/>
            <w:webHidden/>
          </w:rPr>
          <w:tab/>
        </w:r>
        <w:r w:rsidR="002F0CE3">
          <w:rPr>
            <w:noProof/>
            <w:webHidden/>
          </w:rPr>
          <w:fldChar w:fldCharType="begin"/>
        </w:r>
        <w:r w:rsidR="002F0CE3">
          <w:rPr>
            <w:noProof/>
            <w:webHidden/>
          </w:rPr>
          <w:instrText xml:space="preserve"> PAGEREF _Toc124270040 \h </w:instrText>
        </w:r>
        <w:r w:rsidR="002F0CE3">
          <w:rPr>
            <w:noProof/>
            <w:webHidden/>
          </w:rPr>
        </w:r>
        <w:r w:rsidR="002F0CE3">
          <w:rPr>
            <w:noProof/>
            <w:webHidden/>
          </w:rPr>
          <w:fldChar w:fldCharType="separate"/>
        </w:r>
        <w:r w:rsidR="002F0CE3">
          <w:rPr>
            <w:noProof/>
            <w:webHidden/>
          </w:rPr>
          <w:t>7</w:t>
        </w:r>
        <w:r w:rsidR="002F0CE3">
          <w:rPr>
            <w:noProof/>
            <w:webHidden/>
          </w:rPr>
          <w:fldChar w:fldCharType="end"/>
        </w:r>
      </w:hyperlink>
    </w:p>
    <w:p w14:paraId="1B958F0E" w14:textId="6C6C6F1C" w:rsidR="0068364C" w:rsidRDefault="00276A0C" w:rsidP="00276A0C">
      <w:pPr>
        <w:rPr>
          <w:i/>
          <w:color w:val="3366FF"/>
          <w:szCs w:val="20"/>
        </w:rPr>
      </w:pPr>
      <w:r>
        <w:rPr>
          <w:szCs w:val="20"/>
        </w:rPr>
        <w:fldChar w:fldCharType="end"/>
      </w:r>
      <w:r>
        <w:rPr>
          <w:szCs w:val="20"/>
        </w:rPr>
        <w:br/>
      </w:r>
    </w:p>
    <w:p w14:paraId="32F587C9" w14:textId="77777777" w:rsidR="0068364C" w:rsidRDefault="0068364C" w:rsidP="00276A0C">
      <w:pPr>
        <w:rPr>
          <w:szCs w:val="20"/>
        </w:rPr>
      </w:pPr>
    </w:p>
    <w:p w14:paraId="5B621CB6" w14:textId="77777777" w:rsidR="0068364C" w:rsidRDefault="0068364C" w:rsidP="00276A0C">
      <w:pPr>
        <w:rPr>
          <w:szCs w:val="20"/>
        </w:rPr>
      </w:pPr>
    </w:p>
    <w:p w14:paraId="698FBB80" w14:textId="1067061C" w:rsidR="0068364C" w:rsidRDefault="0068364C" w:rsidP="00276A0C">
      <w:pPr>
        <w:rPr>
          <w:szCs w:val="20"/>
        </w:rPr>
        <w:sectPr w:rsidR="0068364C" w:rsidSect="00195FA2">
          <w:headerReference w:type="default" r:id="rId8"/>
          <w:footerReference w:type="default" r:id="rId9"/>
          <w:pgSz w:w="11906" w:h="16838"/>
          <w:pgMar w:top="1440" w:right="1440" w:bottom="1440" w:left="1440" w:header="709" w:footer="709" w:gutter="0"/>
          <w:cols w:space="708"/>
          <w:titlePg/>
          <w:docGrid w:linePitch="360"/>
        </w:sectPr>
      </w:pPr>
    </w:p>
    <w:p w14:paraId="7A96FA26" w14:textId="06620527" w:rsidR="00195FA2" w:rsidRDefault="00BC53FB" w:rsidP="00BC53FB">
      <w:pPr>
        <w:pStyle w:val="UseCaseDiagramHeader"/>
        <w:numPr>
          <w:ilvl w:val="0"/>
          <w:numId w:val="0"/>
        </w:numPr>
      </w:pPr>
      <w:bookmarkStart w:id="0" w:name="_Toc124270028"/>
      <w:r>
        <w:lastRenderedPageBreak/>
        <w:t>USE CASE DIAGRAM</w:t>
      </w:r>
      <w:bookmarkEnd w:id="0"/>
      <w:r w:rsidR="00DD7768">
        <w:t>: Drink Vending Machine</w:t>
      </w:r>
    </w:p>
    <w:p w14:paraId="280528FF" w14:textId="77777777" w:rsidR="00BC53FB" w:rsidRDefault="00BC53FB" w:rsidP="00195FA2">
      <w:pPr>
        <w:rPr>
          <w:szCs w:val="20"/>
        </w:rPr>
      </w:pPr>
    </w:p>
    <w:p w14:paraId="13BD8195" w14:textId="3EABD318" w:rsidR="00BC53FB" w:rsidRDefault="00DD7768" w:rsidP="00195FA2">
      <w:pPr>
        <w:rPr>
          <w:szCs w:val="20"/>
        </w:rPr>
      </w:pPr>
      <w:r>
        <w:rPr>
          <w:noProof/>
          <w:szCs w:val="20"/>
        </w:rPr>
        <w:drawing>
          <wp:inline distT="0" distB="0" distL="0" distR="0" wp14:anchorId="737B1BBF" wp14:editId="1B12E36F">
            <wp:extent cx="5725795" cy="377761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795" cy="3777615"/>
                    </a:xfrm>
                    <a:prstGeom prst="rect">
                      <a:avLst/>
                    </a:prstGeom>
                    <a:noFill/>
                    <a:ln>
                      <a:noFill/>
                    </a:ln>
                  </pic:spPr>
                </pic:pic>
              </a:graphicData>
            </a:graphic>
          </wp:inline>
        </w:drawing>
      </w:r>
    </w:p>
    <w:p w14:paraId="518A18FF" w14:textId="39EDCFAB" w:rsidR="00BC53FB" w:rsidRDefault="00BC53FB" w:rsidP="00195FA2">
      <w:pPr>
        <w:rPr>
          <w:szCs w:val="20"/>
        </w:rPr>
      </w:pPr>
    </w:p>
    <w:p w14:paraId="7344B593" w14:textId="2DF6BC2B" w:rsidR="00BC53FB" w:rsidRDefault="00BC53FB" w:rsidP="00195FA2">
      <w:pPr>
        <w:rPr>
          <w:szCs w:val="20"/>
        </w:rPr>
      </w:pPr>
    </w:p>
    <w:p w14:paraId="6D9D8985" w14:textId="4FB1B398" w:rsidR="00BC53FB" w:rsidRDefault="00BC53FB" w:rsidP="00195FA2">
      <w:pPr>
        <w:rPr>
          <w:szCs w:val="20"/>
        </w:rPr>
      </w:pPr>
    </w:p>
    <w:p w14:paraId="6F43A6DB" w14:textId="11651B32" w:rsidR="00BC53FB" w:rsidRDefault="00BC53FB" w:rsidP="00195FA2">
      <w:pPr>
        <w:rPr>
          <w:szCs w:val="20"/>
        </w:rPr>
      </w:pPr>
    </w:p>
    <w:p w14:paraId="6ED0F58C" w14:textId="6168F863" w:rsidR="00BC53FB" w:rsidRDefault="00BC53FB" w:rsidP="00195FA2">
      <w:pPr>
        <w:rPr>
          <w:szCs w:val="20"/>
        </w:rPr>
      </w:pPr>
    </w:p>
    <w:p w14:paraId="130DE9F9" w14:textId="77777777" w:rsidR="00BC53FB" w:rsidRDefault="00BC53FB" w:rsidP="00195FA2">
      <w:pPr>
        <w:rPr>
          <w:szCs w:val="20"/>
        </w:rPr>
      </w:pPr>
    </w:p>
    <w:p w14:paraId="27ED2374" w14:textId="77777777" w:rsidR="00195FA2" w:rsidRDefault="00195FA2" w:rsidP="00195FA2">
      <w:pPr>
        <w:rPr>
          <w:szCs w:val="20"/>
        </w:rPr>
      </w:pPr>
    </w:p>
    <w:p w14:paraId="40D77117" w14:textId="17E3F300" w:rsidR="00195FA2" w:rsidRDefault="00195FA2" w:rsidP="00276A0C">
      <w:pPr>
        <w:rPr>
          <w:szCs w:val="20"/>
        </w:rPr>
      </w:pPr>
    </w:p>
    <w:p w14:paraId="34BF98B4" w14:textId="77777777" w:rsidR="00195FA2" w:rsidRDefault="00195FA2" w:rsidP="00276A0C">
      <w:pPr>
        <w:rPr>
          <w:szCs w:val="20"/>
        </w:rPr>
        <w:sectPr w:rsidR="00195FA2" w:rsidSect="00D20A79">
          <w:pgSz w:w="11906" w:h="16838"/>
          <w:pgMar w:top="1440" w:right="1440" w:bottom="1440" w:left="1440" w:header="709" w:footer="709" w:gutter="0"/>
          <w:cols w:space="708"/>
          <w:titlePg/>
          <w:docGrid w:linePitch="360"/>
        </w:sectPr>
      </w:pPr>
    </w:p>
    <w:p w14:paraId="3C4D0461" w14:textId="68AFE3D8" w:rsidR="002F0CE3" w:rsidRDefault="002F0CE3" w:rsidP="002F0CE3">
      <w:pPr>
        <w:pStyle w:val="UseCaseDiagramHeader"/>
        <w:numPr>
          <w:ilvl w:val="0"/>
          <w:numId w:val="0"/>
        </w:numPr>
      </w:pPr>
      <w:bookmarkStart w:id="1" w:name="_Toc124270029"/>
      <w:r>
        <w:lastRenderedPageBreak/>
        <w:t>STRIDE ANALYSIS</w:t>
      </w:r>
      <w:bookmarkEnd w:id="1"/>
    </w:p>
    <w:p w14:paraId="56A3B1BE" w14:textId="77777777" w:rsidR="009D526B" w:rsidRDefault="009D526B" w:rsidP="009D526B">
      <w:pPr>
        <w:rPr>
          <w:szCs w:val="20"/>
        </w:rPr>
      </w:pPr>
    </w:p>
    <w:p w14:paraId="31E2D59B" w14:textId="50578DA9" w:rsidR="009D526B" w:rsidRDefault="009D526B" w:rsidP="009D526B">
      <w:r w:rsidRPr="009D526B">
        <w:rPr>
          <w:b/>
        </w:rPr>
        <w:t>Spoofing</w:t>
      </w:r>
      <w:r>
        <w:t xml:space="preserve">: The vending machine could be vulnerable to spoofing attacks, where an attacker impersonates a legitimate user or vending machine service operator or maintenance operator to gain unauthorized access to the machine or to steal drinks. </w:t>
      </w:r>
    </w:p>
    <w:p w14:paraId="49E265B5" w14:textId="77777777" w:rsidR="009D526B" w:rsidRDefault="009D526B" w:rsidP="009D526B"/>
    <w:p w14:paraId="66296C3B" w14:textId="69558BA0" w:rsidR="009D526B" w:rsidRDefault="009D526B" w:rsidP="009D526B">
      <w:r w:rsidRPr="009D526B">
        <w:rPr>
          <w:b/>
        </w:rPr>
        <w:t>Tampering</w:t>
      </w:r>
      <w:r>
        <w:t>: The vending machine could also be vulnerable to tampering, where an attacker physically alters the machine to gain unauthorized access or to steal drinks. For example, an attacker could try to break into the machine to steal the drink or damage the card reader slot to make it easier to steal drinks.</w:t>
      </w:r>
    </w:p>
    <w:p w14:paraId="11DA5E6E" w14:textId="77777777" w:rsidR="009D526B" w:rsidRDefault="009D526B" w:rsidP="009D526B"/>
    <w:p w14:paraId="5E29F3DD" w14:textId="27884218" w:rsidR="009D526B" w:rsidRDefault="009D526B" w:rsidP="009D526B">
      <w:r w:rsidRPr="009D526B">
        <w:rPr>
          <w:b/>
        </w:rPr>
        <w:t>Repudiation</w:t>
      </w:r>
      <w:r>
        <w:t>: There is a risk that a user could repudiate a transaction or deny that they made a purchase from the vending machine. For example, a user could claim that the machine did not dispense the correct drink.</w:t>
      </w:r>
    </w:p>
    <w:p w14:paraId="315C65BE" w14:textId="77777777" w:rsidR="009D526B" w:rsidRDefault="009D526B" w:rsidP="009D526B"/>
    <w:p w14:paraId="0A7D5CB9" w14:textId="5F73DE51" w:rsidR="009D526B" w:rsidRDefault="009D526B" w:rsidP="009D526B">
      <w:r w:rsidRPr="009D526B">
        <w:rPr>
          <w:b/>
        </w:rPr>
        <w:t>Information Disclosure:</w:t>
      </w:r>
      <w:r>
        <w:t xml:space="preserve"> The vending machine could be vulnerable to information disclosure attacks, where an attacker could gain access to sensitive information such as the inventory levels or sales data. For example, an attacker could use a network scanner to intercept and steal sensitive data being transmitted between the machine and the central server.</w:t>
      </w:r>
    </w:p>
    <w:p w14:paraId="7B24B0C0" w14:textId="77777777" w:rsidR="009D526B" w:rsidRDefault="009D526B" w:rsidP="009D526B"/>
    <w:p w14:paraId="065AED38" w14:textId="5339BC33" w:rsidR="009D526B" w:rsidRDefault="009D526B" w:rsidP="009D526B">
      <w:r w:rsidRPr="009D526B">
        <w:rPr>
          <w:b/>
        </w:rPr>
        <w:t>Denial of Service:</w:t>
      </w:r>
      <w:r>
        <w:t xml:space="preserve"> A denial of service attack could be launched against the vending machine, either by physically damaging the machine or by flooding the machine with requests in an attempt to overload it and prevent legitimate users from accessing it.</w:t>
      </w:r>
    </w:p>
    <w:p w14:paraId="68F5DC1F" w14:textId="77777777" w:rsidR="009D526B" w:rsidRDefault="009D526B" w:rsidP="009D526B"/>
    <w:p w14:paraId="390DCDF8" w14:textId="694B1FCF" w:rsidR="002F0CE3" w:rsidRDefault="009D526B" w:rsidP="009D526B">
      <w:pPr>
        <w:rPr>
          <w:rFonts w:ascii="Arial" w:hAnsi="Arial" w:cs="Arial"/>
          <w:b/>
          <w:bCs/>
          <w:kern w:val="32"/>
          <w:sz w:val="36"/>
          <w:szCs w:val="36"/>
        </w:rPr>
      </w:pPr>
      <w:r w:rsidRPr="009D526B">
        <w:rPr>
          <w:b/>
        </w:rPr>
        <w:t>Elevation of Privilege:</w:t>
      </w:r>
      <w:r>
        <w:t xml:space="preserve"> There is a risk that an attacker could elevate their privileges on the vending machine to gain unauthorized access or control. For example, an attacker could exploit a vulnerability in the software running on the machine to gain service operator or maintenance access and modify the inventory or card top up settings.</w:t>
      </w:r>
      <w:r w:rsidR="002F0CE3">
        <w:br w:type="page"/>
      </w:r>
    </w:p>
    <w:p w14:paraId="6B5E2FE4" w14:textId="6680A6BE" w:rsidR="00276A0C" w:rsidRDefault="00BC53FB" w:rsidP="00BC53FB">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bookmarkStart w:id="2" w:name="_Toc124270030"/>
      <w:r>
        <w:lastRenderedPageBreak/>
        <w:t>UC</w:t>
      </w:r>
      <w:bookmarkEnd w:id="2"/>
      <w:r w:rsidR="00FD0FF0">
        <w:t>1: BUY DRINK</w:t>
      </w:r>
      <w:r w:rsidR="00276A0C">
        <w:t xml:space="preserve"> </w:t>
      </w:r>
    </w:p>
    <w:p w14:paraId="7F9CD1C7" w14:textId="53FD8F01" w:rsidR="00DE5E5D" w:rsidRDefault="00A937A8" w:rsidP="00276A0C">
      <w:pPr>
        <w:rPr>
          <w:szCs w:val="20"/>
        </w:rPr>
      </w:pPr>
      <w:r w:rsidRPr="00A937A8">
        <w:rPr>
          <w:szCs w:val="20"/>
        </w:rPr>
        <w:t>This use case is i</w:t>
      </w:r>
      <w:r>
        <w:rPr>
          <w:szCs w:val="20"/>
        </w:rPr>
        <w:t>nitiated</w:t>
      </w:r>
      <w:r w:rsidRPr="00A937A8">
        <w:rPr>
          <w:szCs w:val="20"/>
        </w:rPr>
        <w:t xml:space="preserve"> by the customer. It allows customers to purchase drinks</w:t>
      </w:r>
      <w:r>
        <w:rPr>
          <w:szCs w:val="20"/>
        </w:rPr>
        <w:t xml:space="preserve"> from the vending machine</w:t>
      </w:r>
      <w:r w:rsidRPr="00A937A8">
        <w:rPr>
          <w:szCs w:val="20"/>
        </w:rPr>
        <w:t>.</w:t>
      </w:r>
    </w:p>
    <w:p w14:paraId="4E0C2E66" w14:textId="3876FF77" w:rsidR="00276A0C" w:rsidRPr="00DC5C6F" w:rsidRDefault="00276A0C" w:rsidP="00DC5C6F">
      <w:pPr>
        <w:pStyle w:val="BasicFlowHeading"/>
        <w:rPr>
          <w:i w:val="0"/>
          <w:iCs w:val="0"/>
        </w:rPr>
      </w:pPr>
      <w:bookmarkStart w:id="3" w:name="_Toc124270031"/>
      <w:r w:rsidRPr="00EA1B7E">
        <w:rPr>
          <w:i w:val="0"/>
          <w:iCs w:val="0"/>
        </w:rPr>
        <w:t>Basic Flow of Events</w:t>
      </w:r>
      <w:bookmarkEnd w:id="3"/>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147"/>
        <w:gridCol w:w="7869"/>
      </w:tblGrid>
      <w:tr w:rsidR="00276A0C" w:rsidRPr="00FF075C" w14:paraId="03BFA4FB" w14:textId="77777777" w:rsidTr="00B90274">
        <w:tc>
          <w:tcPr>
            <w:tcW w:w="636" w:type="pct"/>
            <w:shd w:val="clear" w:color="auto" w:fill="auto"/>
          </w:tcPr>
          <w:p w14:paraId="445CE5B5" w14:textId="3860B00A" w:rsidR="00276A0C" w:rsidRPr="00FF075C" w:rsidRDefault="00DC5C6F">
            <w:pPr>
              <w:rPr>
                <w:szCs w:val="20"/>
              </w:rPr>
            </w:pPr>
            <w:r>
              <w:rPr>
                <w:szCs w:val="20"/>
              </w:rPr>
              <w:t>Customer</w:t>
            </w:r>
            <w:r w:rsidR="00276A0C" w:rsidRPr="00FF075C">
              <w:rPr>
                <w:szCs w:val="20"/>
              </w:rPr>
              <w:t>:</w:t>
            </w:r>
          </w:p>
        </w:tc>
        <w:tc>
          <w:tcPr>
            <w:tcW w:w="4364" w:type="pct"/>
            <w:shd w:val="clear" w:color="auto" w:fill="auto"/>
          </w:tcPr>
          <w:p w14:paraId="3AE524C0" w14:textId="1A73F85D" w:rsidR="00276A0C" w:rsidRPr="00FF075C" w:rsidRDefault="00A65835" w:rsidP="00A65835">
            <w:pPr>
              <w:rPr>
                <w:szCs w:val="20"/>
              </w:rPr>
            </w:pPr>
            <w:r>
              <w:rPr>
                <w:szCs w:val="20"/>
              </w:rPr>
              <w:t>The use case begins when the c</w:t>
            </w:r>
            <w:r w:rsidR="00DC5C6F">
              <w:rPr>
                <w:szCs w:val="20"/>
              </w:rPr>
              <w:t>ustomer</w:t>
            </w:r>
            <w:r>
              <w:rPr>
                <w:szCs w:val="20"/>
              </w:rPr>
              <w:t xml:space="preserve"> wants to buy drink and insert</w:t>
            </w:r>
            <w:r w:rsidR="00DC5C6F">
              <w:rPr>
                <w:szCs w:val="20"/>
              </w:rPr>
              <w:t xml:space="preserve"> </w:t>
            </w:r>
            <w:r w:rsidR="00A937A8">
              <w:rPr>
                <w:szCs w:val="20"/>
              </w:rPr>
              <w:t xml:space="preserve">their </w:t>
            </w:r>
            <w:r w:rsidR="00DC5C6F">
              <w:rPr>
                <w:szCs w:val="20"/>
              </w:rPr>
              <w:t xml:space="preserve">vending card </w:t>
            </w:r>
          </w:p>
        </w:tc>
      </w:tr>
      <w:tr w:rsidR="00276A0C" w:rsidRPr="00FF075C" w14:paraId="438D9E03" w14:textId="77777777" w:rsidTr="00B90274">
        <w:tc>
          <w:tcPr>
            <w:tcW w:w="636" w:type="pct"/>
            <w:shd w:val="clear" w:color="auto" w:fill="auto"/>
          </w:tcPr>
          <w:p w14:paraId="6A28F2BE" w14:textId="2CF0F57C" w:rsidR="00276A0C" w:rsidRPr="00FF075C" w:rsidRDefault="00DC5C6F" w:rsidP="00735992">
            <w:pPr>
              <w:rPr>
                <w:szCs w:val="20"/>
              </w:rPr>
            </w:pPr>
            <w:r>
              <w:rPr>
                <w:szCs w:val="20"/>
              </w:rPr>
              <w:t>System</w:t>
            </w:r>
            <w:r w:rsidR="00276A0C" w:rsidRPr="00FF075C">
              <w:rPr>
                <w:szCs w:val="20"/>
              </w:rPr>
              <w:t>:</w:t>
            </w:r>
          </w:p>
        </w:tc>
        <w:tc>
          <w:tcPr>
            <w:tcW w:w="4364" w:type="pct"/>
            <w:shd w:val="clear" w:color="auto" w:fill="auto"/>
          </w:tcPr>
          <w:p w14:paraId="3FF560C1" w14:textId="6EB98D4A" w:rsidR="00276A0C" w:rsidRPr="00FF075C" w:rsidRDefault="00086C44" w:rsidP="00086C44">
            <w:pPr>
              <w:rPr>
                <w:szCs w:val="20"/>
              </w:rPr>
            </w:pPr>
            <w:r>
              <w:rPr>
                <w:szCs w:val="20"/>
              </w:rPr>
              <w:t>Machine read the card.</w:t>
            </w:r>
            <w:r w:rsidR="000C7ACB">
              <w:rPr>
                <w:szCs w:val="20"/>
              </w:rPr>
              <w:t xml:space="preserve"> (</w:t>
            </w:r>
            <w:r w:rsidR="00A937A8" w:rsidRPr="00A937A8">
              <w:rPr>
                <w:b/>
                <w:bCs/>
                <w:szCs w:val="20"/>
              </w:rPr>
              <w:t>E1</w:t>
            </w:r>
            <w:r w:rsidR="0051137B">
              <w:rPr>
                <w:b/>
                <w:bCs/>
                <w:szCs w:val="20"/>
              </w:rPr>
              <w:t>: Invalid pin</w:t>
            </w:r>
            <w:r w:rsidR="000C7ACB">
              <w:rPr>
                <w:szCs w:val="20"/>
              </w:rPr>
              <w:t>)</w:t>
            </w:r>
          </w:p>
        </w:tc>
      </w:tr>
      <w:tr w:rsidR="00086C44" w:rsidRPr="00FF075C" w14:paraId="3D285EBF" w14:textId="77777777" w:rsidTr="00B90274">
        <w:tc>
          <w:tcPr>
            <w:tcW w:w="636" w:type="pct"/>
            <w:shd w:val="clear" w:color="auto" w:fill="auto"/>
          </w:tcPr>
          <w:p w14:paraId="7CE993BA" w14:textId="08079125" w:rsidR="00086C44" w:rsidRDefault="00086C44" w:rsidP="00735992">
            <w:pPr>
              <w:rPr>
                <w:szCs w:val="20"/>
              </w:rPr>
            </w:pPr>
            <w:r>
              <w:rPr>
                <w:szCs w:val="20"/>
              </w:rPr>
              <w:t>System:</w:t>
            </w:r>
          </w:p>
        </w:tc>
        <w:tc>
          <w:tcPr>
            <w:tcW w:w="4364" w:type="pct"/>
            <w:shd w:val="clear" w:color="auto" w:fill="auto"/>
          </w:tcPr>
          <w:p w14:paraId="27D54E44" w14:textId="0C2F971F" w:rsidR="00086C44" w:rsidRDefault="00490021" w:rsidP="00490021">
            <w:pPr>
              <w:rPr>
                <w:szCs w:val="20"/>
              </w:rPr>
            </w:pPr>
            <w:r>
              <w:rPr>
                <w:szCs w:val="20"/>
              </w:rPr>
              <w:t xml:space="preserve">The system </w:t>
            </w:r>
            <w:r w:rsidR="0051137B">
              <w:rPr>
                <w:szCs w:val="20"/>
              </w:rPr>
              <w:t>displays</w:t>
            </w:r>
            <w:r w:rsidR="00086C44">
              <w:rPr>
                <w:szCs w:val="20"/>
              </w:rPr>
              <w:t xml:space="preserve"> the amount of</w:t>
            </w:r>
            <w:r>
              <w:rPr>
                <w:szCs w:val="20"/>
              </w:rPr>
              <w:t xml:space="preserve"> credit</w:t>
            </w:r>
            <w:r w:rsidR="00A937A8">
              <w:rPr>
                <w:szCs w:val="20"/>
              </w:rPr>
              <w:t xml:space="preserve"> available</w:t>
            </w:r>
            <w:r>
              <w:rPr>
                <w:szCs w:val="20"/>
              </w:rPr>
              <w:t xml:space="preserve"> in the</w:t>
            </w:r>
            <w:r w:rsidR="00A937A8">
              <w:rPr>
                <w:szCs w:val="20"/>
              </w:rPr>
              <w:t xml:space="preserve"> customer’s</w:t>
            </w:r>
            <w:r w:rsidR="00086C44">
              <w:rPr>
                <w:szCs w:val="20"/>
              </w:rPr>
              <w:t xml:space="preserve"> vending card</w:t>
            </w:r>
          </w:p>
        </w:tc>
      </w:tr>
      <w:tr w:rsidR="00A937A8" w:rsidRPr="00FF075C" w14:paraId="6DE2DDAE" w14:textId="77777777" w:rsidTr="00B90274">
        <w:tc>
          <w:tcPr>
            <w:tcW w:w="636" w:type="pct"/>
            <w:shd w:val="clear" w:color="auto" w:fill="auto"/>
          </w:tcPr>
          <w:p w14:paraId="3457A256" w14:textId="3D1E45E8" w:rsidR="00A937A8" w:rsidRDefault="00A937A8" w:rsidP="00735992">
            <w:pPr>
              <w:rPr>
                <w:szCs w:val="20"/>
              </w:rPr>
            </w:pPr>
            <w:r>
              <w:rPr>
                <w:szCs w:val="20"/>
              </w:rPr>
              <w:t>System:</w:t>
            </w:r>
          </w:p>
        </w:tc>
        <w:tc>
          <w:tcPr>
            <w:tcW w:w="4364" w:type="pct"/>
            <w:shd w:val="clear" w:color="auto" w:fill="auto"/>
          </w:tcPr>
          <w:p w14:paraId="20FB907D" w14:textId="42138B9A" w:rsidR="00A937A8" w:rsidRDefault="00A937A8" w:rsidP="00490021">
            <w:pPr>
              <w:rPr>
                <w:szCs w:val="20"/>
              </w:rPr>
            </w:pPr>
            <w:r>
              <w:rPr>
                <w:szCs w:val="20"/>
              </w:rPr>
              <w:t xml:space="preserve">The system </w:t>
            </w:r>
            <w:r w:rsidR="0051137B">
              <w:rPr>
                <w:szCs w:val="20"/>
              </w:rPr>
              <w:t>displays</w:t>
            </w:r>
            <w:r>
              <w:rPr>
                <w:szCs w:val="20"/>
              </w:rPr>
              <w:t xml:space="preserve"> the list of drinks available and affordable according to the balance in the inserted vending card.</w:t>
            </w:r>
          </w:p>
        </w:tc>
      </w:tr>
      <w:tr w:rsidR="000C7ACB" w:rsidRPr="00FF075C" w14:paraId="653BA7DC" w14:textId="77777777" w:rsidTr="00B90274">
        <w:tc>
          <w:tcPr>
            <w:tcW w:w="636" w:type="pct"/>
            <w:shd w:val="clear" w:color="auto" w:fill="auto"/>
          </w:tcPr>
          <w:p w14:paraId="2C23E7B5" w14:textId="036FBB44" w:rsidR="000C7ACB" w:rsidRDefault="000C7ACB" w:rsidP="000C7ACB">
            <w:pPr>
              <w:rPr>
                <w:szCs w:val="20"/>
              </w:rPr>
            </w:pPr>
            <w:r>
              <w:rPr>
                <w:szCs w:val="20"/>
              </w:rPr>
              <w:t>Customer:</w:t>
            </w:r>
          </w:p>
        </w:tc>
        <w:tc>
          <w:tcPr>
            <w:tcW w:w="4364" w:type="pct"/>
            <w:shd w:val="clear" w:color="auto" w:fill="auto"/>
          </w:tcPr>
          <w:p w14:paraId="787CC26C" w14:textId="53D91FC3" w:rsidR="000C7ACB" w:rsidRDefault="000C7ACB" w:rsidP="000C7ACB">
            <w:pPr>
              <w:rPr>
                <w:szCs w:val="20"/>
              </w:rPr>
            </w:pPr>
            <w:r>
              <w:rPr>
                <w:szCs w:val="20"/>
              </w:rPr>
              <w:t xml:space="preserve">The customer </w:t>
            </w:r>
            <w:r w:rsidR="0051137B">
              <w:rPr>
                <w:szCs w:val="20"/>
              </w:rPr>
              <w:t>sees</w:t>
            </w:r>
            <w:r>
              <w:rPr>
                <w:szCs w:val="20"/>
              </w:rPr>
              <w:t xml:space="preserve"> available balance</w:t>
            </w:r>
            <w:r w:rsidR="00A937A8">
              <w:rPr>
                <w:szCs w:val="20"/>
              </w:rPr>
              <w:t xml:space="preserve"> list of available drinks he can purchase</w:t>
            </w:r>
          </w:p>
        </w:tc>
      </w:tr>
      <w:tr w:rsidR="000C7ACB" w:rsidRPr="00FF075C" w14:paraId="2C1AE3E0" w14:textId="77777777" w:rsidTr="00B90274">
        <w:tc>
          <w:tcPr>
            <w:tcW w:w="636" w:type="pct"/>
            <w:shd w:val="clear" w:color="auto" w:fill="auto"/>
          </w:tcPr>
          <w:p w14:paraId="2AF3A106" w14:textId="0B75A709" w:rsidR="000C7ACB" w:rsidRPr="00FF075C" w:rsidRDefault="000C7ACB" w:rsidP="000C7ACB">
            <w:pPr>
              <w:rPr>
                <w:szCs w:val="20"/>
              </w:rPr>
            </w:pPr>
            <w:r>
              <w:rPr>
                <w:szCs w:val="20"/>
              </w:rPr>
              <w:t>Customer:</w:t>
            </w:r>
          </w:p>
        </w:tc>
        <w:tc>
          <w:tcPr>
            <w:tcW w:w="4364" w:type="pct"/>
            <w:shd w:val="clear" w:color="auto" w:fill="auto"/>
          </w:tcPr>
          <w:p w14:paraId="5F75250A" w14:textId="65863ED2" w:rsidR="000C7ACB" w:rsidRPr="00FF075C" w:rsidRDefault="000C7ACB" w:rsidP="000C7ACB">
            <w:pPr>
              <w:rPr>
                <w:szCs w:val="20"/>
              </w:rPr>
            </w:pPr>
            <w:r>
              <w:rPr>
                <w:szCs w:val="20"/>
              </w:rPr>
              <w:t>Then customer choose their desirable drink</w:t>
            </w:r>
            <w:r w:rsidR="0051137B">
              <w:rPr>
                <w:szCs w:val="20"/>
              </w:rPr>
              <w:t xml:space="preserve"> </w:t>
            </w:r>
            <w:r>
              <w:rPr>
                <w:szCs w:val="20"/>
              </w:rPr>
              <w:t>(</w:t>
            </w:r>
            <w:r>
              <w:rPr>
                <w:b/>
                <w:szCs w:val="20"/>
              </w:rPr>
              <w:t>A</w:t>
            </w:r>
            <w:r w:rsidR="0051137B">
              <w:rPr>
                <w:b/>
                <w:szCs w:val="20"/>
              </w:rPr>
              <w:t xml:space="preserve">1: </w:t>
            </w:r>
            <w:r w:rsidR="004A2912">
              <w:rPr>
                <w:b/>
                <w:szCs w:val="20"/>
              </w:rPr>
              <w:t>Low</w:t>
            </w:r>
            <w:r w:rsidR="0051137B">
              <w:rPr>
                <w:b/>
                <w:szCs w:val="20"/>
              </w:rPr>
              <w:t xml:space="preserve"> credit</w:t>
            </w:r>
            <w:r w:rsidR="004A2912">
              <w:rPr>
                <w:b/>
                <w:szCs w:val="20"/>
              </w:rPr>
              <w:t>, go to top-</w:t>
            </w:r>
            <w:proofErr w:type="gramStart"/>
            <w:r w:rsidR="004A2912">
              <w:rPr>
                <w:b/>
                <w:szCs w:val="20"/>
              </w:rPr>
              <w:t xml:space="preserve">up </w:t>
            </w:r>
            <w:r>
              <w:rPr>
                <w:szCs w:val="20"/>
              </w:rPr>
              <w:t>)</w:t>
            </w:r>
            <w:proofErr w:type="gramEnd"/>
          </w:p>
        </w:tc>
      </w:tr>
      <w:tr w:rsidR="000C7ACB" w:rsidRPr="00FF075C" w14:paraId="0C0FA245" w14:textId="77777777" w:rsidTr="00B90274">
        <w:tc>
          <w:tcPr>
            <w:tcW w:w="636" w:type="pct"/>
            <w:shd w:val="clear" w:color="auto" w:fill="auto"/>
          </w:tcPr>
          <w:p w14:paraId="0F3E9B3E" w14:textId="6BE31AF8" w:rsidR="000C7ACB" w:rsidRDefault="000C7ACB" w:rsidP="000C7ACB">
            <w:pPr>
              <w:rPr>
                <w:szCs w:val="20"/>
              </w:rPr>
            </w:pPr>
            <w:r>
              <w:rPr>
                <w:szCs w:val="20"/>
              </w:rPr>
              <w:t>System:</w:t>
            </w:r>
          </w:p>
        </w:tc>
        <w:tc>
          <w:tcPr>
            <w:tcW w:w="4364" w:type="pct"/>
            <w:shd w:val="clear" w:color="auto" w:fill="auto"/>
          </w:tcPr>
          <w:p w14:paraId="6FD651DE" w14:textId="084FEFB4" w:rsidR="000C7ACB" w:rsidRDefault="000C7ACB" w:rsidP="000C7ACB">
            <w:pPr>
              <w:rPr>
                <w:szCs w:val="20"/>
              </w:rPr>
            </w:pPr>
            <w:r>
              <w:rPr>
                <w:szCs w:val="20"/>
              </w:rPr>
              <w:t>The system ask the customer the desired temperature for their chosen drink cold or hot</w:t>
            </w:r>
          </w:p>
        </w:tc>
      </w:tr>
      <w:tr w:rsidR="000C7ACB" w:rsidRPr="00FF075C" w14:paraId="469D93CF" w14:textId="77777777" w:rsidTr="00B90274">
        <w:tc>
          <w:tcPr>
            <w:tcW w:w="636" w:type="pct"/>
            <w:shd w:val="clear" w:color="auto" w:fill="auto"/>
          </w:tcPr>
          <w:p w14:paraId="6EBDC5DA" w14:textId="54ED6A66" w:rsidR="000C7ACB" w:rsidRDefault="000C7ACB" w:rsidP="000C7ACB">
            <w:pPr>
              <w:rPr>
                <w:szCs w:val="20"/>
              </w:rPr>
            </w:pPr>
            <w:r>
              <w:rPr>
                <w:szCs w:val="20"/>
              </w:rPr>
              <w:t>Customer:</w:t>
            </w:r>
          </w:p>
        </w:tc>
        <w:tc>
          <w:tcPr>
            <w:tcW w:w="4364" w:type="pct"/>
            <w:shd w:val="clear" w:color="auto" w:fill="auto"/>
          </w:tcPr>
          <w:p w14:paraId="015C2254" w14:textId="48842BDE" w:rsidR="000C7ACB" w:rsidRDefault="000C7ACB" w:rsidP="000C7ACB">
            <w:pPr>
              <w:rPr>
                <w:szCs w:val="20"/>
              </w:rPr>
            </w:pPr>
            <w:r>
              <w:rPr>
                <w:szCs w:val="20"/>
              </w:rPr>
              <w:t xml:space="preserve">The customer </w:t>
            </w:r>
            <w:r w:rsidR="0051137B">
              <w:rPr>
                <w:szCs w:val="20"/>
              </w:rPr>
              <w:t>chooses</w:t>
            </w:r>
            <w:r>
              <w:rPr>
                <w:szCs w:val="20"/>
              </w:rPr>
              <w:t xml:space="preserve"> their desired temperature for the drink.</w:t>
            </w:r>
          </w:p>
        </w:tc>
      </w:tr>
      <w:tr w:rsidR="000C7ACB" w:rsidRPr="00FF075C" w14:paraId="722DD6D3" w14:textId="77777777" w:rsidTr="00B90274">
        <w:tc>
          <w:tcPr>
            <w:tcW w:w="636" w:type="pct"/>
            <w:shd w:val="clear" w:color="auto" w:fill="auto"/>
          </w:tcPr>
          <w:p w14:paraId="623BEE8C" w14:textId="3D9107BC" w:rsidR="000C7ACB" w:rsidRDefault="000C7ACB" w:rsidP="000C7ACB">
            <w:pPr>
              <w:rPr>
                <w:szCs w:val="20"/>
              </w:rPr>
            </w:pPr>
            <w:r>
              <w:rPr>
                <w:szCs w:val="20"/>
              </w:rPr>
              <w:t xml:space="preserve">System: </w:t>
            </w:r>
          </w:p>
        </w:tc>
        <w:tc>
          <w:tcPr>
            <w:tcW w:w="4364" w:type="pct"/>
            <w:shd w:val="clear" w:color="auto" w:fill="auto"/>
          </w:tcPr>
          <w:p w14:paraId="303B68BD" w14:textId="37DCDD27" w:rsidR="000C7ACB" w:rsidRDefault="000C7ACB" w:rsidP="000C7ACB">
            <w:pPr>
              <w:rPr>
                <w:szCs w:val="20"/>
              </w:rPr>
            </w:pPr>
            <w:r>
              <w:rPr>
                <w:szCs w:val="20"/>
              </w:rPr>
              <w:t xml:space="preserve">The system </w:t>
            </w:r>
            <w:r w:rsidR="0051137B">
              <w:rPr>
                <w:szCs w:val="20"/>
              </w:rPr>
              <w:t>dispenses the correct cup from the chute containing the powdered drink and also the water with the chosen temperature.</w:t>
            </w:r>
          </w:p>
        </w:tc>
      </w:tr>
      <w:tr w:rsidR="000C7ACB" w:rsidRPr="00FF075C" w14:paraId="2C36F0EF" w14:textId="77777777" w:rsidTr="00B90274">
        <w:tc>
          <w:tcPr>
            <w:tcW w:w="636" w:type="pct"/>
            <w:shd w:val="clear" w:color="auto" w:fill="auto"/>
          </w:tcPr>
          <w:p w14:paraId="71F0A6AB" w14:textId="6EBE89A4" w:rsidR="000C7ACB" w:rsidRDefault="000C7ACB" w:rsidP="000C7ACB">
            <w:pPr>
              <w:rPr>
                <w:szCs w:val="20"/>
              </w:rPr>
            </w:pPr>
            <w:r>
              <w:rPr>
                <w:szCs w:val="20"/>
              </w:rPr>
              <w:t>Customer:</w:t>
            </w:r>
          </w:p>
        </w:tc>
        <w:tc>
          <w:tcPr>
            <w:tcW w:w="4364" w:type="pct"/>
            <w:shd w:val="clear" w:color="auto" w:fill="auto"/>
          </w:tcPr>
          <w:p w14:paraId="3836DFDD" w14:textId="41ADD998" w:rsidR="000C7ACB" w:rsidRDefault="000C7ACB" w:rsidP="000C7ACB">
            <w:pPr>
              <w:rPr>
                <w:szCs w:val="20"/>
              </w:rPr>
            </w:pPr>
            <w:r>
              <w:rPr>
                <w:szCs w:val="20"/>
              </w:rPr>
              <w:t>The c</w:t>
            </w:r>
            <w:r w:rsidR="00790895">
              <w:rPr>
                <w:szCs w:val="20"/>
              </w:rPr>
              <w:t xml:space="preserve">ustomer takes </w:t>
            </w:r>
            <w:r>
              <w:rPr>
                <w:szCs w:val="20"/>
              </w:rPr>
              <w:t>the dispensed drink.</w:t>
            </w:r>
          </w:p>
        </w:tc>
      </w:tr>
      <w:tr w:rsidR="0051137B" w:rsidRPr="00FF075C" w14:paraId="0F636B0C" w14:textId="77777777" w:rsidTr="00B90274">
        <w:tc>
          <w:tcPr>
            <w:tcW w:w="636" w:type="pct"/>
            <w:shd w:val="clear" w:color="auto" w:fill="auto"/>
          </w:tcPr>
          <w:p w14:paraId="3697F632" w14:textId="73565A64" w:rsidR="0051137B" w:rsidRDefault="0051137B" w:rsidP="000C7ACB">
            <w:pPr>
              <w:rPr>
                <w:szCs w:val="20"/>
              </w:rPr>
            </w:pPr>
            <w:r>
              <w:rPr>
                <w:szCs w:val="20"/>
              </w:rPr>
              <w:t>System:</w:t>
            </w:r>
          </w:p>
        </w:tc>
        <w:tc>
          <w:tcPr>
            <w:tcW w:w="4364" w:type="pct"/>
            <w:shd w:val="clear" w:color="auto" w:fill="auto"/>
          </w:tcPr>
          <w:p w14:paraId="7ECCBC5E" w14:textId="09F4A623" w:rsidR="0051137B" w:rsidRDefault="0051137B" w:rsidP="000C7ACB">
            <w:pPr>
              <w:rPr>
                <w:szCs w:val="20"/>
              </w:rPr>
            </w:pPr>
            <w:r>
              <w:rPr>
                <w:szCs w:val="20"/>
              </w:rPr>
              <w:t>The system deducts the drink price from the vending card.</w:t>
            </w:r>
          </w:p>
        </w:tc>
      </w:tr>
      <w:tr w:rsidR="000C7ACB" w:rsidRPr="00FF075C" w14:paraId="1A031FC1" w14:textId="77777777" w:rsidTr="00B90274">
        <w:tc>
          <w:tcPr>
            <w:tcW w:w="636" w:type="pct"/>
            <w:shd w:val="clear" w:color="auto" w:fill="auto"/>
          </w:tcPr>
          <w:p w14:paraId="2F1B4F61" w14:textId="0E526DAC" w:rsidR="000C7ACB" w:rsidRDefault="000C7ACB" w:rsidP="000C7ACB">
            <w:pPr>
              <w:rPr>
                <w:szCs w:val="20"/>
              </w:rPr>
            </w:pPr>
            <w:r>
              <w:rPr>
                <w:szCs w:val="20"/>
              </w:rPr>
              <w:t>System:</w:t>
            </w:r>
          </w:p>
        </w:tc>
        <w:tc>
          <w:tcPr>
            <w:tcW w:w="4364" w:type="pct"/>
            <w:shd w:val="clear" w:color="auto" w:fill="auto"/>
          </w:tcPr>
          <w:p w14:paraId="45C10C56" w14:textId="360E174D" w:rsidR="000C7ACB" w:rsidRDefault="000C7ACB" w:rsidP="000C7ACB">
            <w:pPr>
              <w:rPr>
                <w:szCs w:val="20"/>
              </w:rPr>
            </w:pPr>
            <w:r>
              <w:rPr>
                <w:szCs w:val="20"/>
              </w:rPr>
              <w:t xml:space="preserve">The </w:t>
            </w:r>
            <w:r w:rsidR="00790895">
              <w:rPr>
                <w:szCs w:val="20"/>
              </w:rPr>
              <w:t xml:space="preserve">system </w:t>
            </w:r>
            <w:r w:rsidR="00B90274">
              <w:rPr>
                <w:szCs w:val="20"/>
              </w:rPr>
              <w:t>returns</w:t>
            </w:r>
            <w:r w:rsidR="00790895">
              <w:rPr>
                <w:szCs w:val="20"/>
              </w:rPr>
              <w:t xml:space="preserve"> to the starting screen and display the remaining balance of the customer’s vending card</w:t>
            </w:r>
            <w:r w:rsidR="00B90274">
              <w:rPr>
                <w:szCs w:val="20"/>
              </w:rPr>
              <w:t>.</w:t>
            </w:r>
          </w:p>
        </w:tc>
      </w:tr>
      <w:tr w:rsidR="00790895" w:rsidRPr="00FF075C" w14:paraId="72C5F9F4" w14:textId="77777777" w:rsidTr="00B90274">
        <w:tc>
          <w:tcPr>
            <w:tcW w:w="636" w:type="pct"/>
            <w:shd w:val="clear" w:color="auto" w:fill="auto"/>
          </w:tcPr>
          <w:p w14:paraId="67C01BB9" w14:textId="7F805653" w:rsidR="00790895" w:rsidRDefault="00790895" w:rsidP="000C7ACB">
            <w:pPr>
              <w:rPr>
                <w:szCs w:val="20"/>
              </w:rPr>
            </w:pPr>
            <w:r>
              <w:rPr>
                <w:szCs w:val="20"/>
              </w:rPr>
              <w:t>Customer:</w:t>
            </w:r>
          </w:p>
        </w:tc>
        <w:tc>
          <w:tcPr>
            <w:tcW w:w="4364" w:type="pct"/>
            <w:shd w:val="clear" w:color="auto" w:fill="auto"/>
          </w:tcPr>
          <w:p w14:paraId="4FF48603" w14:textId="17CA1775" w:rsidR="00790895" w:rsidRDefault="00790895" w:rsidP="000C7ACB">
            <w:pPr>
              <w:rPr>
                <w:szCs w:val="20"/>
              </w:rPr>
            </w:pPr>
            <w:r>
              <w:rPr>
                <w:szCs w:val="20"/>
              </w:rPr>
              <w:t>The customer choose to buy more or ends the transaction and eject their card.</w:t>
            </w:r>
          </w:p>
        </w:tc>
      </w:tr>
      <w:tr w:rsidR="00790895" w:rsidRPr="00FF075C" w14:paraId="0FAE0631" w14:textId="77777777" w:rsidTr="00B90274">
        <w:tc>
          <w:tcPr>
            <w:tcW w:w="636" w:type="pct"/>
            <w:shd w:val="clear" w:color="auto" w:fill="auto"/>
          </w:tcPr>
          <w:p w14:paraId="6E4E3EF8" w14:textId="57D4DC16" w:rsidR="00790895" w:rsidRDefault="004A2912" w:rsidP="000C7ACB">
            <w:pPr>
              <w:rPr>
                <w:szCs w:val="20"/>
              </w:rPr>
            </w:pPr>
            <w:r>
              <w:rPr>
                <w:szCs w:val="20"/>
              </w:rPr>
              <w:t>System:</w:t>
            </w:r>
          </w:p>
        </w:tc>
        <w:tc>
          <w:tcPr>
            <w:tcW w:w="4364" w:type="pct"/>
            <w:shd w:val="clear" w:color="auto" w:fill="auto"/>
          </w:tcPr>
          <w:p w14:paraId="4AD2AFC5" w14:textId="697DD424" w:rsidR="00790895" w:rsidRDefault="004A2912" w:rsidP="000C7ACB">
            <w:pPr>
              <w:rPr>
                <w:szCs w:val="20"/>
              </w:rPr>
            </w:pPr>
            <w:r>
              <w:rPr>
                <w:szCs w:val="20"/>
              </w:rPr>
              <w:t>The system returns to a ready screen for another customer.</w:t>
            </w:r>
          </w:p>
        </w:tc>
      </w:tr>
    </w:tbl>
    <w:p w14:paraId="0CAAECB4" w14:textId="1A496760" w:rsidR="00276A0C" w:rsidRDefault="00276A0C" w:rsidP="00276A0C">
      <w:pPr>
        <w:rPr>
          <w:szCs w:val="20"/>
        </w:rPr>
      </w:pPr>
    </w:p>
    <w:p w14:paraId="14477C93" w14:textId="77777777" w:rsidR="00276A0C" w:rsidRPr="00EA1B7E" w:rsidRDefault="00276A0C" w:rsidP="00276A0C">
      <w:pPr>
        <w:pStyle w:val="AlternativeFlowsHeading"/>
        <w:rPr>
          <w:i w:val="0"/>
          <w:iCs w:val="0"/>
        </w:rPr>
      </w:pPr>
      <w:bookmarkStart w:id="4" w:name="_Toc124270032"/>
      <w:r w:rsidRPr="00EA1B7E">
        <w:rPr>
          <w:i w:val="0"/>
          <w:iCs w:val="0"/>
        </w:rPr>
        <w:t>Alternative Flows</w:t>
      </w:r>
      <w:bookmarkEnd w:id="4"/>
    </w:p>
    <w:p w14:paraId="1582DC4F" w14:textId="77777777" w:rsidR="00276A0C" w:rsidRPr="00195FA2" w:rsidRDefault="00276A0C" w:rsidP="00276A0C">
      <w:pPr>
        <w:rPr>
          <w:sz w:val="6"/>
          <w:szCs w:val="6"/>
        </w:rPr>
      </w:pPr>
    </w:p>
    <w:p w14:paraId="584A926C" w14:textId="5BE45984" w:rsidR="00276A0C" w:rsidRDefault="00276A0C" w:rsidP="00276A0C">
      <w:pPr>
        <w:pStyle w:val="AlternativeFlow"/>
        <w:rPr>
          <w:bCs w:val="0"/>
          <w:i w:val="0"/>
          <w:iCs/>
          <w:szCs w:val="20"/>
        </w:rPr>
      </w:pPr>
      <w:bookmarkStart w:id="5" w:name="_Toc124270033"/>
      <w:r w:rsidRPr="00EA1B7E">
        <w:rPr>
          <w:i w:val="0"/>
          <w:iCs/>
        </w:rPr>
        <w:t xml:space="preserve">A1 </w:t>
      </w:r>
      <w:r w:rsidR="00195FA2" w:rsidRPr="00EA1B7E">
        <w:rPr>
          <w:i w:val="0"/>
          <w:iCs/>
        </w:rPr>
        <w:t>–</w:t>
      </w:r>
      <w:r w:rsidRPr="00EA1B7E">
        <w:rPr>
          <w:i w:val="0"/>
          <w:iCs/>
        </w:rPr>
        <w:t xml:space="preserve"> </w:t>
      </w:r>
      <w:bookmarkEnd w:id="5"/>
      <w:r w:rsidR="004A2912" w:rsidRPr="004A2912">
        <w:rPr>
          <w:bCs w:val="0"/>
          <w:i w:val="0"/>
          <w:iCs/>
          <w:szCs w:val="20"/>
        </w:rPr>
        <w:t>Low credit, go to top-up</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4A2912" w:rsidRPr="00FF075C" w14:paraId="2008F36E" w14:textId="77777777" w:rsidTr="002F0833">
        <w:tc>
          <w:tcPr>
            <w:tcW w:w="749" w:type="pct"/>
            <w:shd w:val="clear" w:color="auto" w:fill="auto"/>
          </w:tcPr>
          <w:p w14:paraId="71AE129F" w14:textId="77777777" w:rsidR="004A2912" w:rsidRPr="00FF075C" w:rsidRDefault="004A2912" w:rsidP="002F0833">
            <w:pPr>
              <w:rPr>
                <w:szCs w:val="20"/>
              </w:rPr>
            </w:pPr>
            <w:r w:rsidRPr="00FF075C">
              <w:rPr>
                <w:szCs w:val="20"/>
              </w:rPr>
              <w:t>System:</w:t>
            </w:r>
          </w:p>
        </w:tc>
        <w:tc>
          <w:tcPr>
            <w:tcW w:w="4251" w:type="pct"/>
            <w:shd w:val="clear" w:color="auto" w:fill="auto"/>
          </w:tcPr>
          <w:p w14:paraId="3E0D51D3" w14:textId="77777777" w:rsidR="004A2912" w:rsidRPr="00FF075C" w:rsidRDefault="004A2912" w:rsidP="002F0833">
            <w:pPr>
              <w:rPr>
                <w:szCs w:val="20"/>
              </w:rPr>
            </w:pPr>
            <w:r>
              <w:rPr>
                <w:szCs w:val="20"/>
              </w:rPr>
              <w:t>Display low credit and ask the customer to top Up.</w:t>
            </w:r>
          </w:p>
        </w:tc>
      </w:tr>
      <w:tr w:rsidR="004A2912" w:rsidRPr="00FF075C" w14:paraId="5DF06CC6" w14:textId="77777777" w:rsidTr="002F0833">
        <w:tc>
          <w:tcPr>
            <w:tcW w:w="749" w:type="pct"/>
            <w:shd w:val="clear" w:color="auto" w:fill="auto"/>
          </w:tcPr>
          <w:p w14:paraId="126F8C65" w14:textId="22EDD5F0" w:rsidR="004A2912" w:rsidRPr="00FF075C" w:rsidRDefault="0092141C" w:rsidP="002F0833">
            <w:pPr>
              <w:rPr>
                <w:szCs w:val="20"/>
              </w:rPr>
            </w:pPr>
            <w:r>
              <w:rPr>
                <w:szCs w:val="20"/>
              </w:rPr>
              <w:t>Customer:</w:t>
            </w:r>
          </w:p>
        </w:tc>
        <w:tc>
          <w:tcPr>
            <w:tcW w:w="4251" w:type="pct"/>
            <w:shd w:val="clear" w:color="auto" w:fill="auto"/>
          </w:tcPr>
          <w:p w14:paraId="5C69B277" w14:textId="30F15DCE" w:rsidR="004A2912" w:rsidRPr="00FF075C" w:rsidRDefault="0092141C" w:rsidP="002F0833">
            <w:pPr>
              <w:rPr>
                <w:szCs w:val="20"/>
              </w:rPr>
            </w:pPr>
            <w:r>
              <w:rPr>
                <w:szCs w:val="20"/>
              </w:rPr>
              <w:t>The customer confirms to go to top-up their account.</w:t>
            </w:r>
          </w:p>
        </w:tc>
      </w:tr>
      <w:tr w:rsidR="0092141C" w:rsidRPr="00FF075C" w14:paraId="7B7BAE4C" w14:textId="77777777" w:rsidTr="002F0833">
        <w:tc>
          <w:tcPr>
            <w:tcW w:w="749" w:type="pct"/>
            <w:shd w:val="clear" w:color="auto" w:fill="auto"/>
          </w:tcPr>
          <w:p w14:paraId="378B45D3" w14:textId="7D12B12A" w:rsidR="0092141C" w:rsidRDefault="0092141C" w:rsidP="0092141C">
            <w:pPr>
              <w:rPr>
                <w:szCs w:val="20"/>
              </w:rPr>
            </w:pPr>
            <w:r>
              <w:rPr>
                <w:szCs w:val="20"/>
              </w:rPr>
              <w:t xml:space="preserve">System: </w:t>
            </w:r>
          </w:p>
        </w:tc>
        <w:tc>
          <w:tcPr>
            <w:tcW w:w="4251" w:type="pct"/>
            <w:shd w:val="clear" w:color="auto" w:fill="auto"/>
          </w:tcPr>
          <w:p w14:paraId="75027CD3" w14:textId="212BB9FE" w:rsidR="0092141C" w:rsidRDefault="0092141C" w:rsidP="0092141C">
            <w:pPr>
              <w:rPr>
                <w:szCs w:val="20"/>
              </w:rPr>
            </w:pPr>
            <w:r>
              <w:rPr>
                <w:szCs w:val="20"/>
              </w:rPr>
              <w:t>The system redirects the customer to a top-up screen.</w:t>
            </w:r>
          </w:p>
        </w:tc>
      </w:tr>
      <w:tr w:rsidR="0092141C" w:rsidRPr="00FF075C" w14:paraId="6AE7B8E3" w14:textId="77777777" w:rsidTr="002F0833">
        <w:tc>
          <w:tcPr>
            <w:tcW w:w="749" w:type="pct"/>
            <w:shd w:val="clear" w:color="auto" w:fill="auto"/>
          </w:tcPr>
          <w:p w14:paraId="356172E6" w14:textId="072010C0" w:rsidR="0092141C" w:rsidRDefault="0092141C" w:rsidP="0092141C">
            <w:pPr>
              <w:rPr>
                <w:szCs w:val="20"/>
              </w:rPr>
            </w:pPr>
            <w:r>
              <w:rPr>
                <w:szCs w:val="20"/>
              </w:rPr>
              <w:t>Customer</w:t>
            </w:r>
            <w:r w:rsidRPr="00FF075C">
              <w:rPr>
                <w:szCs w:val="20"/>
              </w:rPr>
              <w:t>:</w:t>
            </w:r>
          </w:p>
        </w:tc>
        <w:tc>
          <w:tcPr>
            <w:tcW w:w="4251" w:type="pct"/>
            <w:shd w:val="clear" w:color="auto" w:fill="auto"/>
          </w:tcPr>
          <w:p w14:paraId="7681C176" w14:textId="53D0084D" w:rsidR="0092141C" w:rsidRDefault="0092141C" w:rsidP="0092141C">
            <w:pPr>
              <w:rPr>
                <w:szCs w:val="20"/>
              </w:rPr>
            </w:pPr>
            <w:r>
              <w:rPr>
                <w:szCs w:val="20"/>
              </w:rPr>
              <w:t>The customer proceeds</w:t>
            </w:r>
            <w:r>
              <w:rPr>
                <w:szCs w:val="20"/>
              </w:rPr>
              <w:t xml:space="preserve"> to top up the vending card. Details in </w:t>
            </w:r>
            <w:r w:rsidRPr="0092141C">
              <w:rPr>
                <w:b/>
                <w:bCs/>
                <w:szCs w:val="20"/>
              </w:rPr>
              <w:t>UC2</w:t>
            </w:r>
          </w:p>
        </w:tc>
      </w:tr>
    </w:tbl>
    <w:p w14:paraId="624AFBE3" w14:textId="77777777" w:rsidR="004A2912" w:rsidRPr="004A2912" w:rsidRDefault="004A2912" w:rsidP="004A2912"/>
    <w:p w14:paraId="72A38B11" w14:textId="16B16E48" w:rsidR="00276A0C" w:rsidRPr="004A2912" w:rsidRDefault="004A2912" w:rsidP="004A2912">
      <w:pPr>
        <w:pStyle w:val="AlternativeFlowsHeading"/>
        <w:rPr>
          <w:i w:val="0"/>
          <w:iCs w:val="0"/>
        </w:rPr>
      </w:pPr>
      <w:r>
        <w:rPr>
          <w:i w:val="0"/>
          <w:iCs w:val="0"/>
        </w:rPr>
        <w:t>Exception Flow</w:t>
      </w:r>
    </w:p>
    <w:p w14:paraId="30C77A0F" w14:textId="54AE6599" w:rsidR="00276A0C" w:rsidRDefault="004A2912" w:rsidP="00032095">
      <w:pPr>
        <w:pStyle w:val="AlternativeFlow"/>
        <w:rPr>
          <w:szCs w:val="20"/>
        </w:rPr>
      </w:pPr>
      <w:bookmarkStart w:id="6" w:name="_Toc124270034"/>
      <w:r>
        <w:rPr>
          <w:i w:val="0"/>
          <w:iCs/>
        </w:rPr>
        <w:t>E1</w:t>
      </w:r>
      <w:r w:rsidR="00276A0C" w:rsidRPr="00EA1B7E">
        <w:rPr>
          <w:i w:val="0"/>
          <w:iCs/>
        </w:rPr>
        <w:t xml:space="preserve"> </w:t>
      </w:r>
      <w:r w:rsidR="00195FA2" w:rsidRPr="00EA1B7E">
        <w:rPr>
          <w:i w:val="0"/>
          <w:iCs/>
        </w:rPr>
        <w:t>–</w:t>
      </w:r>
      <w:r w:rsidR="00276A0C" w:rsidRPr="00EA1B7E">
        <w:rPr>
          <w:i w:val="0"/>
          <w:iCs/>
        </w:rPr>
        <w:t xml:space="preserve"> </w:t>
      </w:r>
      <w:bookmarkEnd w:id="6"/>
      <w:r>
        <w:rPr>
          <w:i w:val="0"/>
          <w:iCs/>
        </w:rPr>
        <w:t>Invalid pin</w:t>
      </w:r>
      <w:r w:rsidR="005D5A5C">
        <w:rPr>
          <w:i w:val="0"/>
          <w:iCs/>
        </w:rPr>
        <w:t xml:space="preserve"> </w:t>
      </w:r>
    </w:p>
    <w:p w14:paraId="6FA26405" w14:textId="77777777" w:rsidR="00276A0C" w:rsidRDefault="00276A0C" w:rsidP="00276A0C">
      <w:pPr>
        <w:rPr>
          <w:szCs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92141C" w:rsidRPr="00FF075C" w14:paraId="36484F13" w14:textId="77777777" w:rsidTr="002F0CE3">
        <w:tc>
          <w:tcPr>
            <w:tcW w:w="749" w:type="pct"/>
            <w:shd w:val="clear" w:color="auto" w:fill="auto"/>
          </w:tcPr>
          <w:p w14:paraId="6979CD34" w14:textId="64520848" w:rsidR="0092141C" w:rsidRPr="00FF075C" w:rsidRDefault="0092141C">
            <w:pPr>
              <w:rPr>
                <w:szCs w:val="20"/>
              </w:rPr>
            </w:pPr>
            <w:r>
              <w:rPr>
                <w:szCs w:val="20"/>
              </w:rPr>
              <w:t>System:</w:t>
            </w:r>
          </w:p>
        </w:tc>
        <w:tc>
          <w:tcPr>
            <w:tcW w:w="4251" w:type="pct"/>
            <w:shd w:val="clear" w:color="auto" w:fill="auto"/>
          </w:tcPr>
          <w:p w14:paraId="00C23A6E" w14:textId="3A808190" w:rsidR="0092141C" w:rsidRDefault="0092141C">
            <w:pPr>
              <w:rPr>
                <w:szCs w:val="20"/>
              </w:rPr>
            </w:pPr>
            <w:r>
              <w:rPr>
                <w:szCs w:val="20"/>
              </w:rPr>
              <w:t>The system displays error message of “Invalid pin or wrong card”</w:t>
            </w:r>
          </w:p>
        </w:tc>
      </w:tr>
      <w:tr w:rsidR="00276A0C" w:rsidRPr="00FF075C" w14:paraId="0E41A040" w14:textId="77777777" w:rsidTr="002F0CE3">
        <w:tc>
          <w:tcPr>
            <w:tcW w:w="749" w:type="pct"/>
            <w:shd w:val="clear" w:color="auto" w:fill="auto"/>
          </w:tcPr>
          <w:p w14:paraId="43E3F419" w14:textId="77777777" w:rsidR="00276A0C" w:rsidRPr="00FF075C" w:rsidRDefault="00276A0C">
            <w:pPr>
              <w:rPr>
                <w:szCs w:val="20"/>
              </w:rPr>
            </w:pPr>
            <w:r w:rsidRPr="00FF075C">
              <w:rPr>
                <w:szCs w:val="20"/>
              </w:rPr>
              <w:t>System:</w:t>
            </w:r>
          </w:p>
        </w:tc>
        <w:tc>
          <w:tcPr>
            <w:tcW w:w="4251" w:type="pct"/>
            <w:shd w:val="clear" w:color="auto" w:fill="auto"/>
          </w:tcPr>
          <w:p w14:paraId="1B184CA9" w14:textId="2F31064B" w:rsidR="00276A0C" w:rsidRPr="00FF075C" w:rsidRDefault="005D5A5C">
            <w:pPr>
              <w:rPr>
                <w:szCs w:val="20"/>
              </w:rPr>
            </w:pPr>
            <w:r>
              <w:rPr>
                <w:szCs w:val="20"/>
              </w:rPr>
              <w:t xml:space="preserve">The system </w:t>
            </w:r>
            <w:r w:rsidR="0092141C">
              <w:rPr>
                <w:szCs w:val="20"/>
              </w:rPr>
              <w:t>prompts</w:t>
            </w:r>
            <w:r>
              <w:rPr>
                <w:szCs w:val="20"/>
              </w:rPr>
              <w:t xml:space="preserve"> the customer to enter the correct pin</w:t>
            </w:r>
          </w:p>
        </w:tc>
      </w:tr>
      <w:tr w:rsidR="00276A0C" w:rsidRPr="00FF075C" w14:paraId="2311AADC" w14:textId="77777777" w:rsidTr="002F0CE3">
        <w:tc>
          <w:tcPr>
            <w:tcW w:w="749" w:type="pct"/>
            <w:shd w:val="clear" w:color="auto" w:fill="auto"/>
          </w:tcPr>
          <w:p w14:paraId="06AD7B37" w14:textId="45C357EC" w:rsidR="00276A0C" w:rsidRPr="00FF075C" w:rsidRDefault="005D5A5C">
            <w:pPr>
              <w:rPr>
                <w:szCs w:val="20"/>
              </w:rPr>
            </w:pPr>
            <w:r>
              <w:rPr>
                <w:szCs w:val="20"/>
              </w:rPr>
              <w:t>Customer</w:t>
            </w:r>
            <w:r w:rsidR="00276A0C" w:rsidRPr="00FF075C">
              <w:rPr>
                <w:szCs w:val="20"/>
              </w:rPr>
              <w:t>:</w:t>
            </w:r>
          </w:p>
        </w:tc>
        <w:tc>
          <w:tcPr>
            <w:tcW w:w="4251" w:type="pct"/>
            <w:shd w:val="clear" w:color="auto" w:fill="auto"/>
          </w:tcPr>
          <w:p w14:paraId="485C96CA" w14:textId="1132C6AB" w:rsidR="00276A0C" w:rsidRPr="00FF075C" w:rsidRDefault="005D5A5C">
            <w:pPr>
              <w:rPr>
                <w:szCs w:val="20"/>
              </w:rPr>
            </w:pPr>
            <w:r>
              <w:rPr>
                <w:szCs w:val="20"/>
              </w:rPr>
              <w:t>The customer enter the correct pin.</w:t>
            </w:r>
          </w:p>
        </w:tc>
      </w:tr>
      <w:tr w:rsidR="00276A0C" w:rsidRPr="00FF075C" w14:paraId="6295DAB1" w14:textId="77777777" w:rsidTr="002F0CE3">
        <w:tc>
          <w:tcPr>
            <w:tcW w:w="749" w:type="pct"/>
            <w:shd w:val="clear" w:color="auto" w:fill="auto"/>
          </w:tcPr>
          <w:p w14:paraId="77D48DD7" w14:textId="77777777" w:rsidR="00276A0C" w:rsidRPr="00FF075C" w:rsidRDefault="00276A0C">
            <w:pPr>
              <w:rPr>
                <w:szCs w:val="20"/>
              </w:rPr>
            </w:pPr>
            <w:r w:rsidRPr="00FF075C">
              <w:rPr>
                <w:szCs w:val="20"/>
              </w:rPr>
              <w:t>System:</w:t>
            </w:r>
          </w:p>
        </w:tc>
        <w:tc>
          <w:tcPr>
            <w:tcW w:w="4251" w:type="pct"/>
            <w:shd w:val="clear" w:color="auto" w:fill="auto"/>
          </w:tcPr>
          <w:p w14:paraId="30525BBB" w14:textId="6FEB9E57" w:rsidR="00276A0C" w:rsidRPr="00FF075C" w:rsidRDefault="005D5A5C">
            <w:pPr>
              <w:rPr>
                <w:szCs w:val="20"/>
              </w:rPr>
            </w:pPr>
            <w:r>
              <w:rPr>
                <w:szCs w:val="20"/>
              </w:rPr>
              <w:t xml:space="preserve">The system </w:t>
            </w:r>
            <w:r w:rsidR="002D3F16">
              <w:rPr>
                <w:szCs w:val="20"/>
              </w:rPr>
              <w:t>approves</w:t>
            </w:r>
            <w:r>
              <w:rPr>
                <w:szCs w:val="20"/>
              </w:rPr>
              <w:t xml:space="preserve"> the pin and display the balance and the available drink </w:t>
            </w:r>
            <w:r w:rsidR="003477B6">
              <w:rPr>
                <w:szCs w:val="20"/>
              </w:rPr>
              <w:t>affordable to</w:t>
            </w:r>
            <w:r>
              <w:rPr>
                <w:szCs w:val="20"/>
              </w:rPr>
              <w:t xml:space="preserve"> customer</w:t>
            </w:r>
            <w:r w:rsidR="003477B6">
              <w:rPr>
                <w:szCs w:val="20"/>
              </w:rPr>
              <w:t xml:space="preserve"> depending on the amount of credit left.</w:t>
            </w:r>
          </w:p>
        </w:tc>
      </w:tr>
    </w:tbl>
    <w:p w14:paraId="00D859A4" w14:textId="0FA62F7E" w:rsidR="002D0B96" w:rsidRDefault="002D0B96" w:rsidP="002D0B96"/>
    <w:p w14:paraId="30A07796" w14:textId="77777777" w:rsidR="00EA1B7E" w:rsidRPr="002D0B96" w:rsidRDefault="00EA1B7E" w:rsidP="002D0B96"/>
    <w:p w14:paraId="14CAB401" w14:textId="77777777" w:rsidR="006D65FC" w:rsidRDefault="006D65FC" w:rsidP="00735992">
      <w:pPr>
        <w:rPr>
          <w:szCs w:val="20"/>
        </w:rPr>
      </w:pPr>
    </w:p>
    <w:p w14:paraId="29A46996" w14:textId="503ED052" w:rsidR="00B90274" w:rsidRDefault="00B90274" w:rsidP="00735992">
      <w:pPr>
        <w:rPr>
          <w:szCs w:val="20"/>
        </w:rPr>
        <w:sectPr w:rsidR="00B90274" w:rsidSect="00195FA2">
          <w:pgSz w:w="11906" w:h="16838"/>
          <w:pgMar w:top="1440" w:right="1440" w:bottom="1440" w:left="1440" w:header="709" w:footer="709" w:gutter="0"/>
          <w:cols w:space="708"/>
          <w:titlePg/>
          <w:docGrid w:linePitch="360"/>
        </w:sectPr>
      </w:pPr>
    </w:p>
    <w:p w14:paraId="503E72C7" w14:textId="79C756F3" w:rsidR="003477B6" w:rsidRDefault="00BC53FB" w:rsidP="003477B6">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bookmarkStart w:id="7" w:name="_Toc124270035"/>
      <w:r>
        <w:lastRenderedPageBreak/>
        <w:t>UC2</w:t>
      </w:r>
      <w:bookmarkEnd w:id="7"/>
      <w:r w:rsidR="00237163">
        <w:t>: TOP UP</w:t>
      </w:r>
      <w:bookmarkStart w:id="8" w:name="_Toc124270036"/>
    </w:p>
    <w:p w14:paraId="6F5FA122" w14:textId="3540B1C4" w:rsidR="003477B6" w:rsidRPr="003477B6" w:rsidRDefault="003477B6" w:rsidP="003477B6">
      <w:pPr>
        <w:rPr>
          <w:szCs w:val="20"/>
        </w:rPr>
      </w:pPr>
      <w:r w:rsidRPr="00A937A8">
        <w:rPr>
          <w:szCs w:val="20"/>
        </w:rPr>
        <w:t>This use case is i</w:t>
      </w:r>
      <w:r>
        <w:rPr>
          <w:szCs w:val="20"/>
        </w:rPr>
        <w:t>nitiated</w:t>
      </w:r>
      <w:r w:rsidRPr="00A937A8">
        <w:rPr>
          <w:szCs w:val="20"/>
        </w:rPr>
        <w:t xml:space="preserve"> by the customer. It allows customers to </w:t>
      </w:r>
      <w:r>
        <w:rPr>
          <w:szCs w:val="20"/>
        </w:rPr>
        <w:t>top-up their vending card when their balance is low</w:t>
      </w:r>
      <w:r w:rsidRPr="00A937A8">
        <w:rPr>
          <w:szCs w:val="20"/>
        </w:rPr>
        <w:t>.</w:t>
      </w:r>
    </w:p>
    <w:p w14:paraId="2C1E6642" w14:textId="6BC06DBA" w:rsidR="00EA1B7E" w:rsidRPr="00EA1B7E" w:rsidRDefault="00EA1B7E" w:rsidP="00EA1B7E">
      <w:pPr>
        <w:pStyle w:val="BasicFlowHeading"/>
        <w:rPr>
          <w:i w:val="0"/>
          <w:iCs w:val="0"/>
        </w:rPr>
      </w:pPr>
      <w:r w:rsidRPr="00EA1B7E">
        <w:rPr>
          <w:i w:val="0"/>
          <w:iCs w:val="0"/>
        </w:rPr>
        <w:t>Basic Flow of Events</w:t>
      </w:r>
      <w:bookmarkEnd w:id="8"/>
    </w:p>
    <w:p w14:paraId="2432464A" w14:textId="68AAAF86" w:rsidR="00EA1B7E" w:rsidRDefault="00EA1B7E" w:rsidP="00EA1B7E">
      <w:pPr>
        <w:rPr>
          <w:szCs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EA1B7E" w:rsidRPr="00FF075C" w14:paraId="3D3B8A7F" w14:textId="77777777" w:rsidTr="002F0CE3">
        <w:tc>
          <w:tcPr>
            <w:tcW w:w="749" w:type="pct"/>
            <w:shd w:val="clear" w:color="auto" w:fill="auto"/>
          </w:tcPr>
          <w:p w14:paraId="37BF4D57" w14:textId="7E890435" w:rsidR="00EA1B7E" w:rsidRPr="00FF075C" w:rsidRDefault="00561C89" w:rsidP="00FE53B5">
            <w:pPr>
              <w:rPr>
                <w:szCs w:val="20"/>
              </w:rPr>
            </w:pPr>
            <w:r>
              <w:rPr>
                <w:szCs w:val="20"/>
              </w:rPr>
              <w:t>Customer</w:t>
            </w:r>
            <w:r w:rsidR="00237163">
              <w:rPr>
                <w:szCs w:val="20"/>
              </w:rPr>
              <w:t>:</w:t>
            </w:r>
          </w:p>
        </w:tc>
        <w:tc>
          <w:tcPr>
            <w:tcW w:w="4251" w:type="pct"/>
            <w:shd w:val="clear" w:color="auto" w:fill="auto"/>
          </w:tcPr>
          <w:p w14:paraId="4106CEE2" w14:textId="26D13075" w:rsidR="00EA1B7E" w:rsidRPr="00FF075C" w:rsidRDefault="00561C89" w:rsidP="00561C89">
            <w:pPr>
              <w:rPr>
                <w:szCs w:val="20"/>
              </w:rPr>
            </w:pPr>
            <w:r>
              <w:rPr>
                <w:szCs w:val="20"/>
              </w:rPr>
              <w:t>The customer initiate the use case by inserting their vending card into the machine.</w:t>
            </w:r>
            <w:r w:rsidR="009E1D28">
              <w:rPr>
                <w:szCs w:val="20"/>
              </w:rPr>
              <w:t xml:space="preserve"> </w:t>
            </w:r>
          </w:p>
        </w:tc>
      </w:tr>
      <w:tr w:rsidR="003477B6" w:rsidRPr="00FF075C" w14:paraId="44914900" w14:textId="77777777" w:rsidTr="002F0CE3">
        <w:tc>
          <w:tcPr>
            <w:tcW w:w="749" w:type="pct"/>
            <w:shd w:val="clear" w:color="auto" w:fill="auto"/>
          </w:tcPr>
          <w:p w14:paraId="6E996D42" w14:textId="23695FA1" w:rsidR="003477B6" w:rsidRDefault="003477B6" w:rsidP="00FE53B5">
            <w:pPr>
              <w:rPr>
                <w:szCs w:val="20"/>
              </w:rPr>
            </w:pPr>
            <w:r>
              <w:rPr>
                <w:szCs w:val="20"/>
              </w:rPr>
              <w:t>Customer:</w:t>
            </w:r>
          </w:p>
        </w:tc>
        <w:tc>
          <w:tcPr>
            <w:tcW w:w="4251" w:type="pct"/>
            <w:shd w:val="clear" w:color="auto" w:fill="auto"/>
          </w:tcPr>
          <w:p w14:paraId="0F016BCD" w14:textId="19310B0E" w:rsidR="003477B6" w:rsidRDefault="003477B6" w:rsidP="00561C89">
            <w:pPr>
              <w:rPr>
                <w:szCs w:val="20"/>
              </w:rPr>
            </w:pPr>
            <w:r>
              <w:rPr>
                <w:szCs w:val="20"/>
              </w:rPr>
              <w:t>The customer enters their pin (</w:t>
            </w:r>
            <w:r w:rsidRPr="003477B6">
              <w:rPr>
                <w:b/>
                <w:bCs/>
                <w:szCs w:val="20"/>
              </w:rPr>
              <w:t>E1: invalid pin</w:t>
            </w:r>
            <w:r>
              <w:rPr>
                <w:szCs w:val="20"/>
              </w:rPr>
              <w:t>)</w:t>
            </w:r>
          </w:p>
        </w:tc>
      </w:tr>
      <w:tr w:rsidR="00561C89" w:rsidRPr="00FF075C" w14:paraId="01B5A2B3" w14:textId="77777777" w:rsidTr="002F0CE3">
        <w:tc>
          <w:tcPr>
            <w:tcW w:w="749" w:type="pct"/>
            <w:shd w:val="clear" w:color="auto" w:fill="auto"/>
          </w:tcPr>
          <w:p w14:paraId="3B379ABC" w14:textId="09B0B2AB" w:rsidR="00561C89" w:rsidRDefault="00561C89" w:rsidP="00FE53B5">
            <w:pPr>
              <w:rPr>
                <w:szCs w:val="20"/>
              </w:rPr>
            </w:pPr>
            <w:r>
              <w:rPr>
                <w:szCs w:val="20"/>
              </w:rPr>
              <w:t>System:</w:t>
            </w:r>
          </w:p>
        </w:tc>
        <w:tc>
          <w:tcPr>
            <w:tcW w:w="4251" w:type="pct"/>
            <w:shd w:val="clear" w:color="auto" w:fill="auto"/>
          </w:tcPr>
          <w:p w14:paraId="5F37FB6E" w14:textId="1C1524D1" w:rsidR="00561C89" w:rsidRDefault="00F9414F" w:rsidP="00561C89">
            <w:pPr>
              <w:rPr>
                <w:szCs w:val="20"/>
              </w:rPr>
            </w:pPr>
            <w:r>
              <w:rPr>
                <w:szCs w:val="20"/>
              </w:rPr>
              <w:t xml:space="preserve">The system will display a top-up </w:t>
            </w:r>
            <w:r w:rsidR="00C52DB0">
              <w:rPr>
                <w:szCs w:val="20"/>
              </w:rPr>
              <w:t>option on the screen with their balance alongside.</w:t>
            </w:r>
          </w:p>
        </w:tc>
      </w:tr>
      <w:tr w:rsidR="00C52DB0" w:rsidRPr="00FF075C" w14:paraId="141683E1" w14:textId="77777777" w:rsidTr="002F0CE3">
        <w:tc>
          <w:tcPr>
            <w:tcW w:w="749" w:type="pct"/>
            <w:shd w:val="clear" w:color="auto" w:fill="auto"/>
          </w:tcPr>
          <w:p w14:paraId="438B4ED0" w14:textId="2E8EF8E3" w:rsidR="00C52DB0" w:rsidRDefault="00C52DB0" w:rsidP="00FE53B5">
            <w:pPr>
              <w:rPr>
                <w:szCs w:val="20"/>
              </w:rPr>
            </w:pPr>
            <w:r>
              <w:rPr>
                <w:szCs w:val="20"/>
              </w:rPr>
              <w:t>Customer:</w:t>
            </w:r>
          </w:p>
        </w:tc>
        <w:tc>
          <w:tcPr>
            <w:tcW w:w="4251" w:type="pct"/>
            <w:shd w:val="clear" w:color="auto" w:fill="auto"/>
          </w:tcPr>
          <w:p w14:paraId="525B4FF0" w14:textId="79CA98A9" w:rsidR="00C52DB0" w:rsidRDefault="00C52DB0" w:rsidP="00561C89">
            <w:pPr>
              <w:rPr>
                <w:szCs w:val="20"/>
              </w:rPr>
            </w:pPr>
            <w:r>
              <w:rPr>
                <w:szCs w:val="20"/>
              </w:rPr>
              <w:t>The customer chooses the top up option.</w:t>
            </w:r>
          </w:p>
        </w:tc>
      </w:tr>
      <w:tr w:rsidR="00C52DB0" w:rsidRPr="00FF075C" w14:paraId="615F8889" w14:textId="77777777" w:rsidTr="002F0CE3">
        <w:tc>
          <w:tcPr>
            <w:tcW w:w="749" w:type="pct"/>
            <w:shd w:val="clear" w:color="auto" w:fill="auto"/>
          </w:tcPr>
          <w:p w14:paraId="1D12F208" w14:textId="045433EB" w:rsidR="00C52DB0" w:rsidRDefault="00C52DB0" w:rsidP="00FE53B5">
            <w:pPr>
              <w:rPr>
                <w:szCs w:val="20"/>
              </w:rPr>
            </w:pPr>
            <w:r>
              <w:rPr>
                <w:szCs w:val="20"/>
              </w:rPr>
              <w:t>System:</w:t>
            </w:r>
          </w:p>
        </w:tc>
        <w:tc>
          <w:tcPr>
            <w:tcW w:w="4251" w:type="pct"/>
            <w:shd w:val="clear" w:color="auto" w:fill="auto"/>
          </w:tcPr>
          <w:p w14:paraId="7ADBE7FB" w14:textId="4380D370" w:rsidR="00C52DB0" w:rsidRDefault="00C52DB0" w:rsidP="00561C89">
            <w:pPr>
              <w:rPr>
                <w:szCs w:val="20"/>
              </w:rPr>
            </w:pPr>
            <w:r>
              <w:rPr>
                <w:szCs w:val="20"/>
              </w:rPr>
              <w:t xml:space="preserve">The system display input fields for the customer to enter their bank details </w:t>
            </w:r>
          </w:p>
        </w:tc>
      </w:tr>
      <w:tr w:rsidR="00EA1B7E" w:rsidRPr="00FF075C" w14:paraId="4127DFFB" w14:textId="77777777" w:rsidTr="00D1264F">
        <w:trPr>
          <w:trHeight w:val="251"/>
        </w:trPr>
        <w:tc>
          <w:tcPr>
            <w:tcW w:w="749" w:type="pct"/>
            <w:shd w:val="clear" w:color="auto" w:fill="auto"/>
          </w:tcPr>
          <w:p w14:paraId="303CEE2C" w14:textId="4BB17835" w:rsidR="00EA1B7E" w:rsidRPr="00FF075C" w:rsidRDefault="00561C89" w:rsidP="00FE53B5">
            <w:pPr>
              <w:rPr>
                <w:szCs w:val="20"/>
              </w:rPr>
            </w:pPr>
            <w:r>
              <w:rPr>
                <w:szCs w:val="20"/>
              </w:rPr>
              <w:t>Customer:</w:t>
            </w:r>
          </w:p>
        </w:tc>
        <w:tc>
          <w:tcPr>
            <w:tcW w:w="4251" w:type="pct"/>
            <w:shd w:val="clear" w:color="auto" w:fill="auto"/>
          </w:tcPr>
          <w:p w14:paraId="2C89E521" w14:textId="53CEC9AA" w:rsidR="009E1D28" w:rsidRPr="00FF075C" w:rsidRDefault="00C52DB0" w:rsidP="00F02B9D">
            <w:pPr>
              <w:rPr>
                <w:szCs w:val="20"/>
              </w:rPr>
            </w:pPr>
            <w:r>
              <w:rPr>
                <w:szCs w:val="20"/>
              </w:rPr>
              <w:t>T</w:t>
            </w:r>
            <w:r w:rsidR="00F31516" w:rsidRPr="00F31516">
              <w:rPr>
                <w:szCs w:val="20"/>
              </w:rPr>
              <w:t xml:space="preserve">he customer enters their bank credit card </w:t>
            </w:r>
            <w:r>
              <w:t>number, expiry date, CVC code</w:t>
            </w:r>
            <w:r>
              <w:t xml:space="preserve"> and amount not more than </w:t>
            </w:r>
          </w:p>
        </w:tc>
      </w:tr>
      <w:tr w:rsidR="00561C89" w:rsidRPr="00FF075C" w14:paraId="637FFB6F" w14:textId="77777777" w:rsidTr="00D1264F">
        <w:trPr>
          <w:trHeight w:val="255"/>
        </w:trPr>
        <w:tc>
          <w:tcPr>
            <w:tcW w:w="749" w:type="pct"/>
            <w:shd w:val="clear" w:color="auto" w:fill="auto"/>
          </w:tcPr>
          <w:p w14:paraId="18E91C17" w14:textId="3FF39EF5" w:rsidR="00561C89" w:rsidRDefault="00F31516" w:rsidP="00FE53B5">
            <w:pPr>
              <w:rPr>
                <w:szCs w:val="20"/>
              </w:rPr>
            </w:pPr>
            <w:r>
              <w:rPr>
                <w:szCs w:val="20"/>
              </w:rPr>
              <w:t>System :</w:t>
            </w:r>
          </w:p>
        </w:tc>
        <w:tc>
          <w:tcPr>
            <w:tcW w:w="4251" w:type="pct"/>
            <w:shd w:val="clear" w:color="auto" w:fill="auto"/>
          </w:tcPr>
          <w:p w14:paraId="41E75A4C" w14:textId="2EA21D17" w:rsidR="00561C89" w:rsidRDefault="00BF668A" w:rsidP="00BF668A">
            <w:pPr>
              <w:rPr>
                <w:szCs w:val="20"/>
              </w:rPr>
            </w:pPr>
            <w:r>
              <w:rPr>
                <w:szCs w:val="20"/>
              </w:rPr>
              <w:t>The system s</w:t>
            </w:r>
            <w:r w:rsidR="00F31516">
              <w:rPr>
                <w:szCs w:val="20"/>
              </w:rPr>
              <w:t>ends the</w:t>
            </w:r>
            <w:r>
              <w:rPr>
                <w:szCs w:val="20"/>
              </w:rPr>
              <w:t xml:space="preserve"> customers bank</w:t>
            </w:r>
            <w:r w:rsidR="00F31516">
              <w:rPr>
                <w:szCs w:val="20"/>
              </w:rPr>
              <w:t xml:space="preserve"> details to the payment server </w:t>
            </w:r>
            <w:r w:rsidR="00AB1F5B">
              <w:rPr>
                <w:szCs w:val="20"/>
              </w:rPr>
              <w:t>for verification</w:t>
            </w:r>
            <w:r w:rsidR="002D3F16">
              <w:rPr>
                <w:szCs w:val="20"/>
              </w:rPr>
              <w:t xml:space="preserve"> and processing.</w:t>
            </w:r>
          </w:p>
        </w:tc>
      </w:tr>
      <w:tr w:rsidR="00D1264F" w:rsidRPr="00FF075C" w14:paraId="41D5C81C" w14:textId="77777777" w:rsidTr="00D1264F">
        <w:trPr>
          <w:trHeight w:val="259"/>
        </w:trPr>
        <w:tc>
          <w:tcPr>
            <w:tcW w:w="749" w:type="pct"/>
            <w:shd w:val="clear" w:color="auto" w:fill="auto"/>
          </w:tcPr>
          <w:p w14:paraId="2E0EE16B" w14:textId="37E1E04E" w:rsidR="00D1264F" w:rsidRDefault="00F31516" w:rsidP="00FE53B5">
            <w:pPr>
              <w:rPr>
                <w:szCs w:val="20"/>
              </w:rPr>
            </w:pPr>
            <w:r>
              <w:rPr>
                <w:szCs w:val="20"/>
              </w:rPr>
              <w:t>Payment server :</w:t>
            </w:r>
          </w:p>
        </w:tc>
        <w:tc>
          <w:tcPr>
            <w:tcW w:w="4251" w:type="pct"/>
            <w:shd w:val="clear" w:color="auto" w:fill="auto"/>
          </w:tcPr>
          <w:p w14:paraId="0BEA97FF" w14:textId="6C221834" w:rsidR="00D1264F" w:rsidRDefault="00BF668A" w:rsidP="00BF668A">
            <w:pPr>
              <w:rPr>
                <w:szCs w:val="20"/>
              </w:rPr>
            </w:pPr>
            <w:r>
              <w:rPr>
                <w:szCs w:val="20"/>
              </w:rPr>
              <w:t xml:space="preserve">The payment server process the request and complete the transaction by toping up the customer’s vending card with </w:t>
            </w:r>
            <w:r w:rsidR="00AB1F5B">
              <w:rPr>
                <w:szCs w:val="20"/>
              </w:rPr>
              <w:t>£</w:t>
            </w:r>
            <w:r>
              <w:rPr>
                <w:szCs w:val="20"/>
              </w:rPr>
              <w:t>30 maximum</w:t>
            </w:r>
            <w:r w:rsidR="00AB1F5B">
              <w:rPr>
                <w:szCs w:val="20"/>
              </w:rPr>
              <w:t>.</w:t>
            </w:r>
            <w:r w:rsidR="002D3F16">
              <w:rPr>
                <w:szCs w:val="20"/>
              </w:rPr>
              <w:t xml:space="preserve"> (</w:t>
            </w:r>
            <w:r w:rsidR="002D3F16" w:rsidRPr="004A5BEF">
              <w:rPr>
                <w:b/>
                <w:bCs/>
                <w:szCs w:val="20"/>
              </w:rPr>
              <w:t>E</w:t>
            </w:r>
            <w:r w:rsidR="002D3F16" w:rsidRPr="002D3F16">
              <w:rPr>
                <w:b/>
                <w:bCs/>
                <w:szCs w:val="20"/>
              </w:rPr>
              <w:t>2: Bank details Authentication failed</w:t>
            </w:r>
            <w:r w:rsidR="0022117F">
              <w:rPr>
                <w:szCs w:val="20"/>
              </w:rPr>
              <w:t>)</w:t>
            </w:r>
          </w:p>
        </w:tc>
      </w:tr>
      <w:tr w:rsidR="00D1264F" w:rsidRPr="00FF075C" w14:paraId="17642255" w14:textId="77777777" w:rsidTr="00291A81">
        <w:trPr>
          <w:trHeight w:val="299"/>
        </w:trPr>
        <w:tc>
          <w:tcPr>
            <w:tcW w:w="749" w:type="pct"/>
            <w:shd w:val="clear" w:color="auto" w:fill="auto"/>
          </w:tcPr>
          <w:p w14:paraId="2BCECB21" w14:textId="485729B8" w:rsidR="00D1264F" w:rsidRDefault="003A5570" w:rsidP="00FE53B5">
            <w:pPr>
              <w:rPr>
                <w:szCs w:val="20"/>
              </w:rPr>
            </w:pPr>
            <w:r>
              <w:rPr>
                <w:szCs w:val="20"/>
              </w:rPr>
              <w:t>S</w:t>
            </w:r>
            <w:r w:rsidR="00AB1F5B">
              <w:rPr>
                <w:szCs w:val="20"/>
              </w:rPr>
              <w:t>y</w:t>
            </w:r>
            <w:r>
              <w:rPr>
                <w:szCs w:val="20"/>
              </w:rPr>
              <w:t>stem :</w:t>
            </w:r>
          </w:p>
        </w:tc>
        <w:tc>
          <w:tcPr>
            <w:tcW w:w="4251" w:type="pct"/>
            <w:shd w:val="clear" w:color="auto" w:fill="auto"/>
          </w:tcPr>
          <w:p w14:paraId="375372B4" w14:textId="413B6D77" w:rsidR="00D1264F" w:rsidRDefault="003A5570" w:rsidP="00BF668A">
            <w:pPr>
              <w:rPr>
                <w:szCs w:val="20"/>
              </w:rPr>
            </w:pPr>
            <w:r>
              <w:rPr>
                <w:szCs w:val="20"/>
              </w:rPr>
              <w:t xml:space="preserve">The </w:t>
            </w:r>
            <w:r w:rsidR="001F693C">
              <w:rPr>
                <w:szCs w:val="20"/>
              </w:rPr>
              <w:t xml:space="preserve">system then </w:t>
            </w:r>
            <w:r w:rsidR="00BF668A">
              <w:rPr>
                <w:szCs w:val="20"/>
              </w:rPr>
              <w:t>display</w:t>
            </w:r>
            <w:r w:rsidR="00896B52">
              <w:rPr>
                <w:szCs w:val="20"/>
              </w:rPr>
              <w:t>s</w:t>
            </w:r>
            <w:r w:rsidR="00BF668A">
              <w:rPr>
                <w:szCs w:val="20"/>
              </w:rPr>
              <w:t xml:space="preserve"> a successful top up to the</w:t>
            </w:r>
            <w:r w:rsidR="00896B52">
              <w:rPr>
                <w:szCs w:val="20"/>
              </w:rPr>
              <w:t xml:space="preserve"> customer’s</w:t>
            </w:r>
            <w:r w:rsidR="00BF668A">
              <w:rPr>
                <w:szCs w:val="20"/>
              </w:rPr>
              <w:t xml:space="preserve"> account.</w:t>
            </w:r>
          </w:p>
        </w:tc>
      </w:tr>
      <w:tr w:rsidR="00896B52" w:rsidRPr="00FF075C" w14:paraId="7ECAE834" w14:textId="77777777" w:rsidTr="00291A81">
        <w:trPr>
          <w:trHeight w:val="299"/>
        </w:trPr>
        <w:tc>
          <w:tcPr>
            <w:tcW w:w="749" w:type="pct"/>
            <w:shd w:val="clear" w:color="auto" w:fill="auto"/>
          </w:tcPr>
          <w:p w14:paraId="6E53A055" w14:textId="24C1C803" w:rsidR="00896B52" w:rsidRDefault="00896B52" w:rsidP="00FE53B5">
            <w:pPr>
              <w:rPr>
                <w:szCs w:val="20"/>
              </w:rPr>
            </w:pPr>
            <w:r>
              <w:rPr>
                <w:szCs w:val="20"/>
              </w:rPr>
              <w:t xml:space="preserve">Customer: </w:t>
            </w:r>
          </w:p>
        </w:tc>
        <w:tc>
          <w:tcPr>
            <w:tcW w:w="4251" w:type="pct"/>
            <w:shd w:val="clear" w:color="auto" w:fill="auto"/>
          </w:tcPr>
          <w:p w14:paraId="193AC602" w14:textId="0897C3B3" w:rsidR="00896B52" w:rsidRDefault="00896B52" w:rsidP="00BF668A">
            <w:pPr>
              <w:rPr>
                <w:szCs w:val="20"/>
              </w:rPr>
            </w:pPr>
            <w:r>
              <w:rPr>
                <w:szCs w:val="20"/>
              </w:rPr>
              <w:t>The customer proceed with buying drink or remove the vending card.</w:t>
            </w:r>
          </w:p>
        </w:tc>
      </w:tr>
    </w:tbl>
    <w:p w14:paraId="554F1EC9" w14:textId="77777777" w:rsidR="00EA1B7E" w:rsidRDefault="00EA1B7E" w:rsidP="00EA1B7E">
      <w:pPr>
        <w:rPr>
          <w:szCs w:val="20"/>
        </w:rPr>
      </w:pPr>
    </w:p>
    <w:p w14:paraId="1865EBB1" w14:textId="77777777" w:rsidR="002D3F16" w:rsidRPr="004A2912" w:rsidRDefault="002D3F16" w:rsidP="002D3F16">
      <w:pPr>
        <w:pStyle w:val="AlternativeFlowsHeading"/>
        <w:rPr>
          <w:i w:val="0"/>
          <w:iCs w:val="0"/>
        </w:rPr>
      </w:pPr>
      <w:r>
        <w:rPr>
          <w:i w:val="0"/>
          <w:iCs w:val="0"/>
        </w:rPr>
        <w:t>Exception Flow</w:t>
      </w:r>
    </w:p>
    <w:p w14:paraId="190F98DB" w14:textId="77777777" w:rsidR="002D3F16" w:rsidRDefault="002D3F16" w:rsidP="002D3F16">
      <w:pPr>
        <w:pStyle w:val="AlternativeFlow"/>
        <w:rPr>
          <w:szCs w:val="20"/>
        </w:rPr>
      </w:pPr>
      <w:r>
        <w:rPr>
          <w:i w:val="0"/>
          <w:iCs/>
        </w:rPr>
        <w:t>E1</w:t>
      </w:r>
      <w:r w:rsidRPr="00EA1B7E">
        <w:rPr>
          <w:i w:val="0"/>
          <w:iCs/>
        </w:rPr>
        <w:t xml:space="preserve"> – </w:t>
      </w:r>
      <w:r>
        <w:rPr>
          <w:i w:val="0"/>
          <w:iCs/>
        </w:rPr>
        <w:t xml:space="preserve">Invalid pin </w:t>
      </w:r>
    </w:p>
    <w:p w14:paraId="0667C757" w14:textId="77777777" w:rsidR="002D3F16" w:rsidRDefault="002D3F16" w:rsidP="002D3F16">
      <w:pPr>
        <w:rPr>
          <w:szCs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2D3F16" w:rsidRPr="00FF075C" w14:paraId="41CB08B2" w14:textId="77777777" w:rsidTr="002F0833">
        <w:tc>
          <w:tcPr>
            <w:tcW w:w="749" w:type="pct"/>
            <w:shd w:val="clear" w:color="auto" w:fill="auto"/>
          </w:tcPr>
          <w:p w14:paraId="56571228" w14:textId="77777777" w:rsidR="002D3F16" w:rsidRPr="00FF075C" w:rsidRDefault="002D3F16" w:rsidP="002F0833">
            <w:pPr>
              <w:rPr>
                <w:szCs w:val="20"/>
              </w:rPr>
            </w:pPr>
            <w:r>
              <w:rPr>
                <w:szCs w:val="20"/>
              </w:rPr>
              <w:t>System:</w:t>
            </w:r>
          </w:p>
        </w:tc>
        <w:tc>
          <w:tcPr>
            <w:tcW w:w="4251" w:type="pct"/>
            <w:shd w:val="clear" w:color="auto" w:fill="auto"/>
          </w:tcPr>
          <w:p w14:paraId="65607DE8" w14:textId="77777777" w:rsidR="002D3F16" w:rsidRDefault="002D3F16" w:rsidP="002F0833">
            <w:pPr>
              <w:rPr>
                <w:szCs w:val="20"/>
              </w:rPr>
            </w:pPr>
            <w:r>
              <w:rPr>
                <w:szCs w:val="20"/>
              </w:rPr>
              <w:t>The system displays error message of “Invalid pin or wrong card”</w:t>
            </w:r>
          </w:p>
        </w:tc>
      </w:tr>
      <w:tr w:rsidR="002D3F16" w:rsidRPr="00FF075C" w14:paraId="54842B76" w14:textId="77777777" w:rsidTr="002F0833">
        <w:tc>
          <w:tcPr>
            <w:tcW w:w="749" w:type="pct"/>
            <w:shd w:val="clear" w:color="auto" w:fill="auto"/>
          </w:tcPr>
          <w:p w14:paraId="25195F38" w14:textId="77777777" w:rsidR="002D3F16" w:rsidRPr="00FF075C" w:rsidRDefault="002D3F16" w:rsidP="002F0833">
            <w:pPr>
              <w:rPr>
                <w:szCs w:val="20"/>
              </w:rPr>
            </w:pPr>
            <w:r w:rsidRPr="00FF075C">
              <w:rPr>
                <w:szCs w:val="20"/>
              </w:rPr>
              <w:t>System:</w:t>
            </w:r>
          </w:p>
        </w:tc>
        <w:tc>
          <w:tcPr>
            <w:tcW w:w="4251" w:type="pct"/>
            <w:shd w:val="clear" w:color="auto" w:fill="auto"/>
          </w:tcPr>
          <w:p w14:paraId="5966B6EB" w14:textId="77777777" w:rsidR="002D3F16" w:rsidRPr="00FF075C" w:rsidRDefault="002D3F16" w:rsidP="002F0833">
            <w:pPr>
              <w:rPr>
                <w:szCs w:val="20"/>
              </w:rPr>
            </w:pPr>
            <w:r>
              <w:rPr>
                <w:szCs w:val="20"/>
              </w:rPr>
              <w:t>The system prompts the customer to enter the correct pin</w:t>
            </w:r>
          </w:p>
        </w:tc>
      </w:tr>
      <w:tr w:rsidR="002D3F16" w:rsidRPr="00FF075C" w14:paraId="0E3EAD98" w14:textId="77777777" w:rsidTr="002F0833">
        <w:tc>
          <w:tcPr>
            <w:tcW w:w="749" w:type="pct"/>
            <w:shd w:val="clear" w:color="auto" w:fill="auto"/>
          </w:tcPr>
          <w:p w14:paraId="6D8442C1" w14:textId="77777777" w:rsidR="002D3F16" w:rsidRPr="00FF075C" w:rsidRDefault="002D3F16" w:rsidP="002F0833">
            <w:pPr>
              <w:rPr>
                <w:szCs w:val="20"/>
              </w:rPr>
            </w:pPr>
            <w:r>
              <w:rPr>
                <w:szCs w:val="20"/>
              </w:rPr>
              <w:t>Customer</w:t>
            </w:r>
            <w:r w:rsidRPr="00FF075C">
              <w:rPr>
                <w:szCs w:val="20"/>
              </w:rPr>
              <w:t>:</w:t>
            </w:r>
          </w:p>
        </w:tc>
        <w:tc>
          <w:tcPr>
            <w:tcW w:w="4251" w:type="pct"/>
            <w:shd w:val="clear" w:color="auto" w:fill="auto"/>
          </w:tcPr>
          <w:p w14:paraId="0601CDBE" w14:textId="5EAA426D" w:rsidR="002D3F16" w:rsidRPr="00FF075C" w:rsidRDefault="002D3F16" w:rsidP="002F0833">
            <w:pPr>
              <w:rPr>
                <w:szCs w:val="20"/>
              </w:rPr>
            </w:pPr>
            <w:r>
              <w:rPr>
                <w:szCs w:val="20"/>
              </w:rPr>
              <w:t xml:space="preserve">The customer </w:t>
            </w:r>
            <w:r>
              <w:rPr>
                <w:szCs w:val="20"/>
              </w:rPr>
              <w:t>enters</w:t>
            </w:r>
            <w:r>
              <w:rPr>
                <w:szCs w:val="20"/>
              </w:rPr>
              <w:t xml:space="preserve"> the correct pin.</w:t>
            </w:r>
          </w:p>
        </w:tc>
      </w:tr>
      <w:tr w:rsidR="002D3F16" w:rsidRPr="00FF075C" w14:paraId="5B644CFF" w14:textId="77777777" w:rsidTr="002F0833">
        <w:tc>
          <w:tcPr>
            <w:tcW w:w="749" w:type="pct"/>
            <w:shd w:val="clear" w:color="auto" w:fill="auto"/>
          </w:tcPr>
          <w:p w14:paraId="15966335" w14:textId="77777777" w:rsidR="002D3F16" w:rsidRPr="00FF075C" w:rsidRDefault="002D3F16" w:rsidP="002F0833">
            <w:pPr>
              <w:rPr>
                <w:szCs w:val="20"/>
              </w:rPr>
            </w:pPr>
            <w:r w:rsidRPr="00FF075C">
              <w:rPr>
                <w:szCs w:val="20"/>
              </w:rPr>
              <w:t>System:</w:t>
            </w:r>
          </w:p>
        </w:tc>
        <w:tc>
          <w:tcPr>
            <w:tcW w:w="4251" w:type="pct"/>
            <w:shd w:val="clear" w:color="auto" w:fill="auto"/>
          </w:tcPr>
          <w:p w14:paraId="4568AA91" w14:textId="4F109924" w:rsidR="002D3F16" w:rsidRPr="00FF075C" w:rsidRDefault="002D3F16" w:rsidP="002F0833">
            <w:pPr>
              <w:rPr>
                <w:szCs w:val="20"/>
              </w:rPr>
            </w:pPr>
            <w:r>
              <w:rPr>
                <w:szCs w:val="20"/>
              </w:rPr>
              <w:t xml:space="preserve">The system approves the pin and display the balance and </w:t>
            </w:r>
            <w:r>
              <w:rPr>
                <w:szCs w:val="20"/>
              </w:rPr>
              <w:t>allow to customer to proceed with the top-up.</w:t>
            </w:r>
          </w:p>
        </w:tc>
      </w:tr>
    </w:tbl>
    <w:p w14:paraId="0164F05E" w14:textId="77777777" w:rsidR="002D3F16" w:rsidRDefault="002D3F16" w:rsidP="00EA1B7E">
      <w:pPr>
        <w:rPr>
          <w:szCs w:val="20"/>
        </w:rPr>
      </w:pPr>
    </w:p>
    <w:p w14:paraId="446DF2C6" w14:textId="03D96BFF" w:rsidR="00EA1B7E" w:rsidRPr="0022117F" w:rsidRDefault="002D3F16" w:rsidP="0022117F">
      <w:pPr>
        <w:pStyle w:val="AlternativeFlow"/>
        <w:rPr>
          <w:i w:val="0"/>
          <w:iCs/>
        </w:rPr>
      </w:pPr>
      <w:bookmarkStart w:id="9" w:name="_Toc124270039"/>
      <w:r>
        <w:rPr>
          <w:i w:val="0"/>
          <w:iCs/>
        </w:rPr>
        <w:t>E2</w:t>
      </w:r>
      <w:r w:rsidR="00EA1B7E" w:rsidRPr="00EA1B7E">
        <w:rPr>
          <w:i w:val="0"/>
          <w:iCs/>
        </w:rPr>
        <w:t xml:space="preserve"> –</w:t>
      </w:r>
      <w:bookmarkEnd w:id="9"/>
      <w:r w:rsidR="0022117F">
        <w:rPr>
          <w:i w:val="0"/>
          <w:iCs/>
        </w:rPr>
        <w:t xml:space="preserve"> </w:t>
      </w:r>
      <w:r w:rsidR="00896B52" w:rsidRPr="00896B52">
        <w:rPr>
          <w:i w:val="0"/>
          <w:iCs/>
          <w:szCs w:val="20"/>
        </w:rPr>
        <w:t>Bank details Authentication failed</w:t>
      </w:r>
    </w:p>
    <w:p w14:paraId="490779BC" w14:textId="77777777" w:rsidR="00EA1B7E" w:rsidRDefault="00EA1B7E" w:rsidP="00EA1B7E">
      <w:pPr>
        <w:rPr>
          <w:szCs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EA1B7E" w:rsidRPr="00FF075C" w14:paraId="24A8FD6B" w14:textId="77777777" w:rsidTr="002F0CE3">
        <w:tc>
          <w:tcPr>
            <w:tcW w:w="749" w:type="pct"/>
            <w:shd w:val="clear" w:color="auto" w:fill="auto"/>
          </w:tcPr>
          <w:p w14:paraId="3ED5F90A" w14:textId="228FB60A" w:rsidR="00EA1B7E" w:rsidRPr="00FF075C" w:rsidRDefault="0022117F" w:rsidP="00FE53B5">
            <w:pPr>
              <w:rPr>
                <w:szCs w:val="20"/>
              </w:rPr>
            </w:pPr>
            <w:r>
              <w:rPr>
                <w:szCs w:val="20"/>
              </w:rPr>
              <w:t>Payment server:</w:t>
            </w:r>
          </w:p>
        </w:tc>
        <w:tc>
          <w:tcPr>
            <w:tcW w:w="4251" w:type="pct"/>
            <w:shd w:val="clear" w:color="auto" w:fill="auto"/>
          </w:tcPr>
          <w:p w14:paraId="31BFC302" w14:textId="1DC8F807" w:rsidR="00EA1B7E" w:rsidRPr="00FF075C" w:rsidRDefault="0022117F" w:rsidP="00FE53B5">
            <w:pPr>
              <w:rPr>
                <w:szCs w:val="20"/>
              </w:rPr>
            </w:pPr>
            <w:r>
              <w:rPr>
                <w:szCs w:val="20"/>
              </w:rPr>
              <w:t xml:space="preserve">The payment server send error message to the vending machine. </w:t>
            </w:r>
          </w:p>
        </w:tc>
      </w:tr>
      <w:tr w:rsidR="00EA1B7E" w:rsidRPr="00FF075C" w14:paraId="577DD707" w14:textId="77777777" w:rsidTr="002F0CE3">
        <w:tc>
          <w:tcPr>
            <w:tcW w:w="749" w:type="pct"/>
            <w:shd w:val="clear" w:color="auto" w:fill="auto"/>
          </w:tcPr>
          <w:p w14:paraId="020EB59C" w14:textId="3D3C03AE" w:rsidR="00EA1B7E" w:rsidRPr="00FF075C" w:rsidRDefault="0022117F" w:rsidP="00FE53B5">
            <w:pPr>
              <w:rPr>
                <w:szCs w:val="20"/>
              </w:rPr>
            </w:pPr>
            <w:r>
              <w:rPr>
                <w:szCs w:val="20"/>
              </w:rPr>
              <w:t>System:</w:t>
            </w:r>
          </w:p>
        </w:tc>
        <w:tc>
          <w:tcPr>
            <w:tcW w:w="4251" w:type="pct"/>
            <w:shd w:val="clear" w:color="auto" w:fill="auto"/>
          </w:tcPr>
          <w:p w14:paraId="0959DCF2" w14:textId="413F4D16" w:rsidR="00EA1B7E" w:rsidRPr="00FF075C" w:rsidRDefault="0022117F" w:rsidP="00FE53B5">
            <w:pPr>
              <w:rPr>
                <w:szCs w:val="20"/>
              </w:rPr>
            </w:pPr>
            <w:r>
              <w:rPr>
                <w:szCs w:val="20"/>
              </w:rPr>
              <w:t>The system displays the error message to the customer.</w:t>
            </w:r>
          </w:p>
        </w:tc>
      </w:tr>
      <w:tr w:rsidR="00EA1B7E" w:rsidRPr="00FF075C" w14:paraId="112C3659" w14:textId="77777777" w:rsidTr="002F0CE3">
        <w:tc>
          <w:tcPr>
            <w:tcW w:w="749" w:type="pct"/>
            <w:shd w:val="clear" w:color="auto" w:fill="auto"/>
          </w:tcPr>
          <w:p w14:paraId="11AF1156" w14:textId="4ECB2171" w:rsidR="00EA1B7E" w:rsidRPr="00FF075C" w:rsidRDefault="0022117F" w:rsidP="00FE53B5">
            <w:pPr>
              <w:rPr>
                <w:szCs w:val="20"/>
              </w:rPr>
            </w:pPr>
            <w:r>
              <w:rPr>
                <w:szCs w:val="20"/>
              </w:rPr>
              <w:t>Customer:</w:t>
            </w:r>
          </w:p>
        </w:tc>
        <w:tc>
          <w:tcPr>
            <w:tcW w:w="4251" w:type="pct"/>
            <w:shd w:val="clear" w:color="auto" w:fill="auto"/>
          </w:tcPr>
          <w:p w14:paraId="0438C6B8" w14:textId="5832CA1A" w:rsidR="00EA1B7E" w:rsidRPr="00FF075C" w:rsidRDefault="004A5BEF" w:rsidP="00FE53B5">
            <w:pPr>
              <w:rPr>
                <w:szCs w:val="20"/>
              </w:rPr>
            </w:pPr>
            <w:r>
              <w:rPr>
                <w:szCs w:val="20"/>
              </w:rPr>
              <w:t>The customer e</w:t>
            </w:r>
            <w:r w:rsidR="0022117F">
              <w:rPr>
                <w:szCs w:val="20"/>
              </w:rPr>
              <w:t>nter</w:t>
            </w:r>
            <w:r>
              <w:rPr>
                <w:szCs w:val="20"/>
              </w:rPr>
              <w:t>s</w:t>
            </w:r>
            <w:r w:rsidR="0022117F">
              <w:rPr>
                <w:szCs w:val="20"/>
              </w:rPr>
              <w:t xml:space="preserve"> the correct bank details.</w:t>
            </w:r>
          </w:p>
        </w:tc>
      </w:tr>
      <w:tr w:rsidR="0022117F" w:rsidRPr="00FF075C" w14:paraId="36D00765" w14:textId="77777777" w:rsidTr="002F0CE3">
        <w:tc>
          <w:tcPr>
            <w:tcW w:w="749" w:type="pct"/>
            <w:shd w:val="clear" w:color="auto" w:fill="auto"/>
          </w:tcPr>
          <w:p w14:paraId="0026EA2B" w14:textId="5CC1CFC6" w:rsidR="0022117F" w:rsidRDefault="002151D8" w:rsidP="00FE53B5">
            <w:pPr>
              <w:rPr>
                <w:szCs w:val="20"/>
              </w:rPr>
            </w:pPr>
            <w:r>
              <w:rPr>
                <w:szCs w:val="20"/>
              </w:rPr>
              <w:t>System :</w:t>
            </w:r>
          </w:p>
        </w:tc>
        <w:tc>
          <w:tcPr>
            <w:tcW w:w="4251" w:type="pct"/>
            <w:shd w:val="clear" w:color="auto" w:fill="auto"/>
          </w:tcPr>
          <w:p w14:paraId="6FF2205A" w14:textId="4DDB80E5" w:rsidR="0022117F" w:rsidRDefault="002151D8" w:rsidP="00FE53B5">
            <w:pPr>
              <w:rPr>
                <w:szCs w:val="20"/>
              </w:rPr>
            </w:pPr>
            <w:r>
              <w:rPr>
                <w:szCs w:val="20"/>
              </w:rPr>
              <w:t xml:space="preserve"> The system sends the customers bank details to the payment server for verification</w:t>
            </w:r>
            <w:r w:rsidR="004A5BEF">
              <w:rPr>
                <w:szCs w:val="20"/>
              </w:rPr>
              <w:t xml:space="preserve"> again</w:t>
            </w:r>
          </w:p>
        </w:tc>
      </w:tr>
      <w:tr w:rsidR="002151D8" w:rsidRPr="00FF075C" w14:paraId="31B6B6F2" w14:textId="77777777" w:rsidTr="002F0CE3">
        <w:tc>
          <w:tcPr>
            <w:tcW w:w="749" w:type="pct"/>
            <w:shd w:val="clear" w:color="auto" w:fill="auto"/>
          </w:tcPr>
          <w:p w14:paraId="5701C1BD" w14:textId="55292359" w:rsidR="002151D8" w:rsidRDefault="002151D8" w:rsidP="00FE53B5">
            <w:pPr>
              <w:rPr>
                <w:szCs w:val="20"/>
              </w:rPr>
            </w:pPr>
            <w:r>
              <w:rPr>
                <w:szCs w:val="20"/>
              </w:rPr>
              <w:t>Payment server:</w:t>
            </w:r>
          </w:p>
        </w:tc>
        <w:tc>
          <w:tcPr>
            <w:tcW w:w="4251" w:type="pct"/>
            <w:shd w:val="clear" w:color="auto" w:fill="auto"/>
          </w:tcPr>
          <w:p w14:paraId="797251BD" w14:textId="27ECDC92" w:rsidR="002151D8" w:rsidRDefault="002151D8" w:rsidP="00FE53B5">
            <w:pPr>
              <w:rPr>
                <w:szCs w:val="20"/>
              </w:rPr>
            </w:pPr>
            <w:r>
              <w:rPr>
                <w:szCs w:val="20"/>
              </w:rPr>
              <w:t xml:space="preserve">Approves </w:t>
            </w:r>
            <w:r w:rsidR="00BF26D1">
              <w:rPr>
                <w:szCs w:val="20"/>
              </w:rPr>
              <w:t>the transaction</w:t>
            </w:r>
            <w:r w:rsidR="00896B52">
              <w:rPr>
                <w:szCs w:val="20"/>
              </w:rPr>
              <w:t xml:space="preserve"> and sends success message to the system</w:t>
            </w:r>
          </w:p>
        </w:tc>
      </w:tr>
      <w:tr w:rsidR="00896B52" w:rsidRPr="00FF075C" w14:paraId="7B264C09" w14:textId="77777777" w:rsidTr="002F0CE3">
        <w:tc>
          <w:tcPr>
            <w:tcW w:w="749" w:type="pct"/>
            <w:shd w:val="clear" w:color="auto" w:fill="auto"/>
          </w:tcPr>
          <w:p w14:paraId="6A4D366A" w14:textId="3EBEB914" w:rsidR="00896B52" w:rsidRDefault="00896B52" w:rsidP="00FE53B5">
            <w:pPr>
              <w:rPr>
                <w:szCs w:val="20"/>
              </w:rPr>
            </w:pPr>
            <w:r>
              <w:rPr>
                <w:szCs w:val="20"/>
              </w:rPr>
              <w:t>System:</w:t>
            </w:r>
          </w:p>
        </w:tc>
        <w:tc>
          <w:tcPr>
            <w:tcW w:w="4251" w:type="pct"/>
            <w:shd w:val="clear" w:color="auto" w:fill="auto"/>
          </w:tcPr>
          <w:p w14:paraId="2F2D6271" w14:textId="50DDBD9C" w:rsidR="00896B52" w:rsidRDefault="00896B52" w:rsidP="00FE53B5">
            <w:pPr>
              <w:rPr>
                <w:szCs w:val="20"/>
              </w:rPr>
            </w:pPr>
            <w:r>
              <w:rPr>
                <w:szCs w:val="20"/>
              </w:rPr>
              <w:t>The system displays the success message to the customer</w:t>
            </w:r>
          </w:p>
        </w:tc>
      </w:tr>
    </w:tbl>
    <w:p w14:paraId="682D9BF8" w14:textId="77777777" w:rsidR="00EA1B7E" w:rsidRDefault="00EA1B7E" w:rsidP="00EA1B7E">
      <w:pPr>
        <w:rPr>
          <w:szCs w:val="20"/>
        </w:rPr>
      </w:pPr>
    </w:p>
    <w:p w14:paraId="509EC2A1" w14:textId="701BC14C" w:rsidR="00EA1B7E" w:rsidRDefault="00EA1B7E" w:rsidP="00EA1B7E"/>
    <w:p w14:paraId="73D363BD" w14:textId="77777777" w:rsidR="00EA1B7E" w:rsidRPr="002D0B96" w:rsidRDefault="00EA1B7E" w:rsidP="00EA1B7E"/>
    <w:p w14:paraId="50E88E27" w14:textId="77777777" w:rsidR="006D65FC" w:rsidRDefault="006D65FC">
      <w:pPr>
        <w:rPr>
          <w:szCs w:val="20"/>
        </w:rPr>
        <w:sectPr w:rsidR="006D65FC" w:rsidSect="00195FA2">
          <w:pgSz w:w="11906" w:h="16838"/>
          <w:pgMar w:top="1440" w:right="1440" w:bottom="1440" w:left="1440" w:header="709" w:footer="709" w:gutter="0"/>
          <w:cols w:space="708"/>
          <w:titlePg/>
          <w:docGrid w:linePitch="360"/>
        </w:sectPr>
      </w:pPr>
    </w:p>
    <w:p w14:paraId="242613C4" w14:textId="65BFEC80" w:rsidR="00A250C1" w:rsidRDefault="006D65FC" w:rsidP="006D65FC">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bookmarkStart w:id="10" w:name="_Toc124270040"/>
      <w:r>
        <w:lastRenderedPageBreak/>
        <w:t>UC3</w:t>
      </w:r>
      <w:bookmarkEnd w:id="10"/>
      <w:r w:rsidR="00772A8B">
        <w:t>:</w:t>
      </w:r>
      <w:r w:rsidR="00AC49E4">
        <w:t xml:space="preserve"> Dispense Water</w:t>
      </w:r>
    </w:p>
    <w:p w14:paraId="0EE0DABF" w14:textId="70A080B5" w:rsidR="00896B52" w:rsidRPr="00A03871" w:rsidRDefault="00896B52" w:rsidP="00896B52">
      <w:pPr>
        <w:rPr>
          <w:szCs w:val="20"/>
        </w:rPr>
      </w:pPr>
      <w:r w:rsidRPr="00A937A8">
        <w:rPr>
          <w:szCs w:val="20"/>
        </w:rPr>
        <w:t>This use case is i</w:t>
      </w:r>
      <w:r>
        <w:rPr>
          <w:szCs w:val="20"/>
        </w:rPr>
        <w:t>nitiated</w:t>
      </w:r>
      <w:r w:rsidRPr="00A937A8">
        <w:rPr>
          <w:szCs w:val="20"/>
        </w:rPr>
        <w:t xml:space="preserve"> by the customer</w:t>
      </w:r>
      <w:r>
        <w:rPr>
          <w:szCs w:val="20"/>
        </w:rPr>
        <w:t xml:space="preserve"> when buying drink or when taking free hot or cold water</w:t>
      </w:r>
      <w:r w:rsidRPr="00A937A8">
        <w:rPr>
          <w:szCs w:val="20"/>
        </w:rPr>
        <w:t>. It</w:t>
      </w:r>
      <w:r>
        <w:rPr>
          <w:szCs w:val="20"/>
        </w:rPr>
        <w:t xml:space="preserve"> is an extension of buy drink </w:t>
      </w:r>
      <w:r w:rsidR="00A03871">
        <w:rPr>
          <w:szCs w:val="20"/>
        </w:rPr>
        <w:t>uses case which must be executed before purchase of drink will be successful</w:t>
      </w:r>
      <w:r w:rsidRPr="00A937A8">
        <w:rPr>
          <w:szCs w:val="20"/>
        </w:rPr>
        <w:t>.</w:t>
      </w:r>
    </w:p>
    <w:p w14:paraId="42198675" w14:textId="2943E4C1" w:rsidR="00AC49E4" w:rsidRPr="00EA1B7E" w:rsidRDefault="00AC49E4" w:rsidP="00AC49E4">
      <w:pPr>
        <w:pStyle w:val="BasicFlowHeading"/>
        <w:rPr>
          <w:i w:val="0"/>
          <w:iCs w:val="0"/>
        </w:rPr>
      </w:pPr>
      <w:r w:rsidRPr="00EA1B7E">
        <w:rPr>
          <w:i w:val="0"/>
          <w:iCs w:val="0"/>
        </w:rPr>
        <w:t>Basic Flow of Events</w:t>
      </w:r>
    </w:p>
    <w:tbl>
      <w:tblPr>
        <w:tblStyle w:val="TableGrid"/>
        <w:tblW w:w="0" w:type="auto"/>
        <w:tblLook w:val="04A0" w:firstRow="1" w:lastRow="0" w:firstColumn="1" w:lastColumn="0" w:noHBand="0" w:noVBand="1"/>
      </w:tblPr>
      <w:tblGrid>
        <w:gridCol w:w="1555"/>
        <w:gridCol w:w="7461"/>
      </w:tblGrid>
      <w:tr w:rsidR="00F70A54" w14:paraId="4BBB6A4C" w14:textId="77777777" w:rsidTr="00BF26D1">
        <w:tc>
          <w:tcPr>
            <w:tcW w:w="1555" w:type="dxa"/>
          </w:tcPr>
          <w:p w14:paraId="506E5D83" w14:textId="7263A5B5" w:rsidR="00F70A54" w:rsidRDefault="00F70A54" w:rsidP="00AC49E4">
            <w:pPr>
              <w:rPr>
                <w:szCs w:val="20"/>
              </w:rPr>
            </w:pPr>
            <w:r>
              <w:rPr>
                <w:szCs w:val="20"/>
              </w:rPr>
              <w:t>Main water supply :</w:t>
            </w:r>
          </w:p>
        </w:tc>
        <w:tc>
          <w:tcPr>
            <w:tcW w:w="7461" w:type="dxa"/>
          </w:tcPr>
          <w:p w14:paraId="35063F69" w14:textId="675F8DA8" w:rsidR="00F70A54" w:rsidRDefault="00F70A54" w:rsidP="00AC49E4">
            <w:pPr>
              <w:rPr>
                <w:szCs w:val="20"/>
              </w:rPr>
            </w:pPr>
            <w:r>
              <w:rPr>
                <w:szCs w:val="20"/>
              </w:rPr>
              <w:t xml:space="preserve">The main water supply supplies water to the vending machine. </w:t>
            </w:r>
            <w:r w:rsidR="002151D8">
              <w:rPr>
                <w:szCs w:val="20"/>
              </w:rPr>
              <w:t>(</w:t>
            </w:r>
            <w:r w:rsidR="008108BB" w:rsidRPr="008108BB">
              <w:rPr>
                <w:b/>
                <w:bCs/>
                <w:szCs w:val="20"/>
              </w:rPr>
              <w:t>E</w:t>
            </w:r>
            <w:r w:rsidR="002151D8" w:rsidRPr="008108BB">
              <w:rPr>
                <w:b/>
                <w:bCs/>
                <w:szCs w:val="20"/>
              </w:rPr>
              <w:t>1</w:t>
            </w:r>
            <w:r w:rsidR="008108BB" w:rsidRPr="008108BB">
              <w:rPr>
                <w:b/>
                <w:bCs/>
                <w:szCs w:val="20"/>
              </w:rPr>
              <w:t xml:space="preserve">: No water from main </w:t>
            </w:r>
            <w:r w:rsidR="008108BB">
              <w:rPr>
                <w:b/>
                <w:bCs/>
                <w:szCs w:val="20"/>
              </w:rPr>
              <w:t xml:space="preserve">water </w:t>
            </w:r>
            <w:r w:rsidR="008108BB" w:rsidRPr="008108BB">
              <w:rPr>
                <w:b/>
                <w:bCs/>
                <w:szCs w:val="20"/>
              </w:rPr>
              <w:t>supply</w:t>
            </w:r>
            <w:r w:rsidR="002151D8">
              <w:rPr>
                <w:szCs w:val="20"/>
              </w:rPr>
              <w:t>)</w:t>
            </w:r>
          </w:p>
        </w:tc>
      </w:tr>
      <w:tr w:rsidR="00F70A54" w14:paraId="78D12A72" w14:textId="77777777" w:rsidTr="00BF26D1">
        <w:tc>
          <w:tcPr>
            <w:tcW w:w="1555" w:type="dxa"/>
          </w:tcPr>
          <w:p w14:paraId="0B42F225" w14:textId="4746A4A2" w:rsidR="00F70A54" w:rsidRDefault="00F70A54" w:rsidP="00AC49E4">
            <w:pPr>
              <w:rPr>
                <w:szCs w:val="20"/>
              </w:rPr>
            </w:pPr>
            <w:r>
              <w:rPr>
                <w:szCs w:val="20"/>
              </w:rPr>
              <w:t>System :</w:t>
            </w:r>
          </w:p>
        </w:tc>
        <w:tc>
          <w:tcPr>
            <w:tcW w:w="7461" w:type="dxa"/>
          </w:tcPr>
          <w:p w14:paraId="22502CBE" w14:textId="026F0609" w:rsidR="00F70A54" w:rsidRDefault="00F70A54" w:rsidP="00AC49E4">
            <w:pPr>
              <w:rPr>
                <w:szCs w:val="20"/>
              </w:rPr>
            </w:pPr>
            <w:r w:rsidRPr="00F70A54">
              <w:rPr>
                <w:szCs w:val="20"/>
              </w:rPr>
              <w:t>Half of the water will be heated by the system, leav</w:t>
            </w:r>
            <w:r w:rsidR="0022117F">
              <w:rPr>
                <w:szCs w:val="20"/>
              </w:rPr>
              <w:t>ing the other</w:t>
            </w:r>
            <w:r w:rsidR="00A03871">
              <w:rPr>
                <w:szCs w:val="20"/>
              </w:rPr>
              <w:t xml:space="preserve"> half</w:t>
            </w:r>
            <w:r w:rsidR="0022117F">
              <w:rPr>
                <w:szCs w:val="20"/>
              </w:rPr>
              <w:t xml:space="preserve"> cold</w:t>
            </w:r>
            <w:r w:rsidRPr="00F70A54">
              <w:rPr>
                <w:szCs w:val="20"/>
              </w:rPr>
              <w:t>.</w:t>
            </w:r>
          </w:p>
        </w:tc>
      </w:tr>
      <w:tr w:rsidR="00AC49E4" w14:paraId="376A0BCB" w14:textId="77777777" w:rsidTr="00BF26D1">
        <w:tc>
          <w:tcPr>
            <w:tcW w:w="1555" w:type="dxa"/>
          </w:tcPr>
          <w:p w14:paraId="39DC68FB" w14:textId="25485B91" w:rsidR="00AC49E4" w:rsidRDefault="00AC49E4" w:rsidP="00AC49E4">
            <w:pPr>
              <w:rPr>
                <w:szCs w:val="20"/>
              </w:rPr>
            </w:pPr>
            <w:r>
              <w:rPr>
                <w:szCs w:val="20"/>
              </w:rPr>
              <w:t>Customer</w:t>
            </w:r>
            <w:r w:rsidR="00AA049E">
              <w:rPr>
                <w:szCs w:val="20"/>
              </w:rPr>
              <w:t>:</w:t>
            </w:r>
          </w:p>
        </w:tc>
        <w:tc>
          <w:tcPr>
            <w:tcW w:w="7461" w:type="dxa"/>
          </w:tcPr>
          <w:p w14:paraId="57B43535" w14:textId="4C4DC05C" w:rsidR="00AC49E4" w:rsidRDefault="002151D8" w:rsidP="00AC49E4">
            <w:pPr>
              <w:rPr>
                <w:szCs w:val="20"/>
              </w:rPr>
            </w:pPr>
            <w:r>
              <w:rPr>
                <w:szCs w:val="20"/>
              </w:rPr>
              <w:t xml:space="preserve">The customer </w:t>
            </w:r>
            <w:r w:rsidR="008108BB">
              <w:rPr>
                <w:szCs w:val="20"/>
              </w:rPr>
              <w:t>chooses</w:t>
            </w:r>
            <w:r>
              <w:rPr>
                <w:szCs w:val="20"/>
              </w:rPr>
              <w:t xml:space="preserve"> to buy drink </w:t>
            </w:r>
            <w:r w:rsidR="008108BB">
              <w:rPr>
                <w:szCs w:val="20"/>
              </w:rPr>
              <w:t>(</w:t>
            </w:r>
            <w:r w:rsidR="008108BB" w:rsidRPr="008108BB">
              <w:rPr>
                <w:b/>
                <w:bCs/>
                <w:szCs w:val="20"/>
              </w:rPr>
              <w:t>A1: Take Free Water</w:t>
            </w:r>
            <w:r w:rsidR="008108BB">
              <w:rPr>
                <w:szCs w:val="20"/>
              </w:rPr>
              <w:t>)</w:t>
            </w:r>
          </w:p>
        </w:tc>
      </w:tr>
      <w:tr w:rsidR="00AC49E4" w14:paraId="4F48F755" w14:textId="77777777" w:rsidTr="00BF26D1">
        <w:tc>
          <w:tcPr>
            <w:tcW w:w="1555" w:type="dxa"/>
          </w:tcPr>
          <w:p w14:paraId="7A5346E8" w14:textId="43AC12C2" w:rsidR="00AC49E4" w:rsidRDefault="00AA049E" w:rsidP="00AC49E4">
            <w:pPr>
              <w:rPr>
                <w:szCs w:val="20"/>
              </w:rPr>
            </w:pPr>
            <w:r>
              <w:rPr>
                <w:szCs w:val="20"/>
              </w:rPr>
              <w:t>System:</w:t>
            </w:r>
          </w:p>
        </w:tc>
        <w:tc>
          <w:tcPr>
            <w:tcW w:w="7461" w:type="dxa"/>
          </w:tcPr>
          <w:p w14:paraId="67D41C27" w14:textId="65668707" w:rsidR="00AC49E4" w:rsidRDefault="00AA049E" w:rsidP="00AC49E4">
            <w:pPr>
              <w:rPr>
                <w:szCs w:val="20"/>
              </w:rPr>
            </w:pPr>
            <w:r>
              <w:rPr>
                <w:szCs w:val="20"/>
              </w:rPr>
              <w:t>The system display option of either cold or hot</w:t>
            </w:r>
            <w:r w:rsidR="008108BB">
              <w:rPr>
                <w:szCs w:val="20"/>
              </w:rPr>
              <w:t xml:space="preserve"> after selecting an available drink</w:t>
            </w:r>
          </w:p>
        </w:tc>
      </w:tr>
      <w:tr w:rsidR="00AC49E4" w14:paraId="3E73062D" w14:textId="77777777" w:rsidTr="00BF26D1">
        <w:tc>
          <w:tcPr>
            <w:tcW w:w="1555" w:type="dxa"/>
          </w:tcPr>
          <w:p w14:paraId="3D4558B0" w14:textId="444BD12B" w:rsidR="00AC49E4" w:rsidRDefault="00AA049E" w:rsidP="00AC49E4">
            <w:pPr>
              <w:rPr>
                <w:szCs w:val="20"/>
              </w:rPr>
            </w:pPr>
            <w:r>
              <w:rPr>
                <w:szCs w:val="20"/>
              </w:rPr>
              <w:t>Customer:</w:t>
            </w:r>
          </w:p>
        </w:tc>
        <w:tc>
          <w:tcPr>
            <w:tcW w:w="7461" w:type="dxa"/>
          </w:tcPr>
          <w:p w14:paraId="2868257D" w14:textId="1DFF40FA" w:rsidR="00AC49E4" w:rsidRDefault="00AA049E" w:rsidP="00AC49E4">
            <w:pPr>
              <w:rPr>
                <w:szCs w:val="20"/>
              </w:rPr>
            </w:pPr>
            <w:r>
              <w:rPr>
                <w:szCs w:val="20"/>
              </w:rPr>
              <w:t xml:space="preserve">The customer select </w:t>
            </w:r>
            <w:r w:rsidR="00F70A54">
              <w:rPr>
                <w:szCs w:val="20"/>
              </w:rPr>
              <w:t>his desired option.</w:t>
            </w:r>
          </w:p>
        </w:tc>
      </w:tr>
      <w:tr w:rsidR="00AC49E4" w14:paraId="0EC20AA7" w14:textId="77777777" w:rsidTr="00BF26D1">
        <w:tc>
          <w:tcPr>
            <w:tcW w:w="1555" w:type="dxa"/>
          </w:tcPr>
          <w:p w14:paraId="5DC0B70D" w14:textId="3C55C915" w:rsidR="00AC49E4" w:rsidRDefault="00F70A54" w:rsidP="00AC49E4">
            <w:pPr>
              <w:rPr>
                <w:szCs w:val="20"/>
              </w:rPr>
            </w:pPr>
            <w:r>
              <w:rPr>
                <w:szCs w:val="20"/>
              </w:rPr>
              <w:t>system :</w:t>
            </w:r>
          </w:p>
        </w:tc>
        <w:tc>
          <w:tcPr>
            <w:tcW w:w="7461" w:type="dxa"/>
          </w:tcPr>
          <w:p w14:paraId="453B4B3C" w14:textId="7F378A51" w:rsidR="00AC49E4" w:rsidRDefault="008108BB" w:rsidP="00AC49E4">
            <w:pPr>
              <w:rPr>
                <w:szCs w:val="20"/>
              </w:rPr>
            </w:pPr>
            <w:r>
              <w:rPr>
                <w:szCs w:val="20"/>
              </w:rPr>
              <w:t xml:space="preserve">The system </w:t>
            </w:r>
            <w:r w:rsidR="00AF7452">
              <w:rPr>
                <w:szCs w:val="20"/>
              </w:rPr>
              <w:t>dispenses</w:t>
            </w:r>
            <w:r w:rsidR="00F70A54">
              <w:rPr>
                <w:szCs w:val="20"/>
              </w:rPr>
              <w:t xml:space="preserve"> the </w:t>
            </w:r>
            <w:r w:rsidR="002151D8">
              <w:rPr>
                <w:szCs w:val="20"/>
              </w:rPr>
              <w:t>water as selected</w:t>
            </w:r>
            <w:r>
              <w:rPr>
                <w:szCs w:val="20"/>
              </w:rPr>
              <w:t xml:space="preserve"> in the cup containing drink powder.</w:t>
            </w:r>
          </w:p>
        </w:tc>
      </w:tr>
    </w:tbl>
    <w:p w14:paraId="5D4777E5" w14:textId="28936ED5" w:rsidR="00B47847" w:rsidRDefault="00B47847" w:rsidP="00AC49E4">
      <w:pPr>
        <w:rPr>
          <w:szCs w:val="20"/>
        </w:rPr>
      </w:pPr>
      <w:r>
        <w:rPr>
          <w:szCs w:val="20"/>
        </w:rPr>
        <w:t xml:space="preserve"> </w:t>
      </w:r>
    </w:p>
    <w:p w14:paraId="519402D5" w14:textId="77777777" w:rsidR="00B47847" w:rsidRPr="00EA1B7E" w:rsidRDefault="00B47847" w:rsidP="00B47847">
      <w:pPr>
        <w:pStyle w:val="AlternativeFlowsHeading"/>
        <w:rPr>
          <w:i w:val="0"/>
          <w:iCs w:val="0"/>
        </w:rPr>
      </w:pPr>
      <w:r w:rsidRPr="00EA1B7E">
        <w:rPr>
          <w:i w:val="0"/>
          <w:iCs w:val="0"/>
        </w:rPr>
        <w:t>Alternative Flows</w:t>
      </w:r>
    </w:p>
    <w:p w14:paraId="363D98B2" w14:textId="77777777" w:rsidR="00B47847" w:rsidRPr="00195FA2" w:rsidRDefault="00B47847" w:rsidP="00B47847">
      <w:pPr>
        <w:rPr>
          <w:sz w:val="6"/>
          <w:szCs w:val="6"/>
        </w:rPr>
      </w:pPr>
    </w:p>
    <w:p w14:paraId="7417AD0B" w14:textId="03419DE5" w:rsidR="00B47847" w:rsidRDefault="008108BB" w:rsidP="00B47847">
      <w:pPr>
        <w:pStyle w:val="AlternativeFlow"/>
        <w:rPr>
          <w:i w:val="0"/>
          <w:iCs/>
        </w:rPr>
      </w:pPr>
      <w:r>
        <w:rPr>
          <w:i w:val="0"/>
          <w:iCs/>
        </w:rPr>
        <w:t>A</w:t>
      </w:r>
      <w:r w:rsidR="00B47847" w:rsidRPr="00EA1B7E">
        <w:rPr>
          <w:i w:val="0"/>
          <w:iCs/>
        </w:rPr>
        <w:t xml:space="preserve">1 – </w:t>
      </w:r>
      <w:r>
        <w:rPr>
          <w:i w:val="0"/>
          <w:iCs/>
        </w:rPr>
        <w:t>Take free water from the machine</w:t>
      </w:r>
    </w:p>
    <w:tbl>
      <w:tblPr>
        <w:tblStyle w:val="TableGrid"/>
        <w:tblW w:w="0" w:type="auto"/>
        <w:tblLook w:val="04A0" w:firstRow="1" w:lastRow="0" w:firstColumn="1" w:lastColumn="0" w:noHBand="0" w:noVBand="1"/>
      </w:tblPr>
      <w:tblGrid>
        <w:gridCol w:w="1271"/>
        <w:gridCol w:w="7745"/>
      </w:tblGrid>
      <w:tr w:rsidR="00B47847" w14:paraId="4BC8B1DB" w14:textId="77777777" w:rsidTr="00B47847">
        <w:tc>
          <w:tcPr>
            <w:tcW w:w="1271" w:type="dxa"/>
          </w:tcPr>
          <w:p w14:paraId="27DD45D7" w14:textId="0AA7BB09" w:rsidR="00B47847" w:rsidRDefault="00AF7452" w:rsidP="00B47847">
            <w:r>
              <w:t>Customer:</w:t>
            </w:r>
          </w:p>
        </w:tc>
        <w:tc>
          <w:tcPr>
            <w:tcW w:w="7745" w:type="dxa"/>
          </w:tcPr>
          <w:p w14:paraId="6ECD0F16" w14:textId="08859641" w:rsidR="00B47847" w:rsidRDefault="00B47847" w:rsidP="00B47847">
            <w:r>
              <w:t xml:space="preserve">The </w:t>
            </w:r>
            <w:r w:rsidR="00AF7452">
              <w:t>customer chooses to take free water from the vending machine.</w:t>
            </w:r>
          </w:p>
        </w:tc>
      </w:tr>
      <w:tr w:rsidR="00AF7452" w14:paraId="37E4AD60" w14:textId="77777777" w:rsidTr="00B47847">
        <w:tc>
          <w:tcPr>
            <w:tcW w:w="1271" w:type="dxa"/>
          </w:tcPr>
          <w:p w14:paraId="6D5C09EE" w14:textId="074018AB" w:rsidR="00AF7452" w:rsidRDefault="00AF7452" w:rsidP="00AF7452">
            <w:r>
              <w:t>System:</w:t>
            </w:r>
          </w:p>
        </w:tc>
        <w:tc>
          <w:tcPr>
            <w:tcW w:w="7745" w:type="dxa"/>
          </w:tcPr>
          <w:p w14:paraId="7EF5D476" w14:textId="3E224D95" w:rsidR="00AF7452" w:rsidRDefault="00AF7452" w:rsidP="00AF7452">
            <w:r>
              <w:rPr>
                <w:szCs w:val="20"/>
              </w:rPr>
              <w:t xml:space="preserve">The system display option of either cold or hot </w:t>
            </w:r>
            <w:r>
              <w:rPr>
                <w:szCs w:val="20"/>
              </w:rPr>
              <w:t>water.</w:t>
            </w:r>
          </w:p>
        </w:tc>
      </w:tr>
      <w:tr w:rsidR="008108BB" w14:paraId="21FC0EA5" w14:textId="77777777" w:rsidTr="00B47847">
        <w:tc>
          <w:tcPr>
            <w:tcW w:w="1271" w:type="dxa"/>
          </w:tcPr>
          <w:p w14:paraId="607A63C0" w14:textId="19660C37" w:rsidR="008108BB" w:rsidRDefault="00247BB9" w:rsidP="00B47847">
            <w:r>
              <w:t>Customer:</w:t>
            </w:r>
          </w:p>
        </w:tc>
        <w:tc>
          <w:tcPr>
            <w:tcW w:w="7745" w:type="dxa"/>
          </w:tcPr>
          <w:p w14:paraId="5251AA38" w14:textId="5CF32DBC" w:rsidR="008108BB" w:rsidRDefault="00247BB9" w:rsidP="00B47847">
            <w:r>
              <w:t xml:space="preserve">The customer makes choice of the right temperature </w:t>
            </w:r>
          </w:p>
        </w:tc>
      </w:tr>
      <w:tr w:rsidR="00485596" w14:paraId="4315F867" w14:textId="77777777" w:rsidTr="00B47847">
        <w:tc>
          <w:tcPr>
            <w:tcW w:w="1271" w:type="dxa"/>
          </w:tcPr>
          <w:p w14:paraId="3833BED8" w14:textId="465F503D" w:rsidR="00485596" w:rsidRDefault="00247BB9" w:rsidP="00B47847">
            <w:r>
              <w:t>System</w:t>
            </w:r>
            <w:r w:rsidR="00485596">
              <w:t>:</w:t>
            </w:r>
          </w:p>
        </w:tc>
        <w:tc>
          <w:tcPr>
            <w:tcW w:w="7745" w:type="dxa"/>
          </w:tcPr>
          <w:p w14:paraId="342D25F5" w14:textId="1FF83FA7" w:rsidR="00485596" w:rsidRDefault="00247BB9" w:rsidP="00B47847">
            <w:r>
              <w:t>The system dispenses the water as selected by the customer.</w:t>
            </w:r>
          </w:p>
        </w:tc>
      </w:tr>
    </w:tbl>
    <w:p w14:paraId="299EE9F8" w14:textId="74CD9056" w:rsidR="00B47847" w:rsidRDefault="00B47847" w:rsidP="00B47847"/>
    <w:p w14:paraId="30417860" w14:textId="45AA230D" w:rsidR="008108BB" w:rsidRPr="00EA1B7E" w:rsidRDefault="008108BB" w:rsidP="008108BB">
      <w:pPr>
        <w:pStyle w:val="AlternativeFlowsHeading"/>
        <w:rPr>
          <w:i w:val="0"/>
          <w:iCs w:val="0"/>
        </w:rPr>
      </w:pPr>
      <w:r>
        <w:rPr>
          <w:i w:val="0"/>
          <w:iCs w:val="0"/>
        </w:rPr>
        <w:t>Exception</w:t>
      </w:r>
      <w:r w:rsidRPr="00EA1B7E">
        <w:rPr>
          <w:i w:val="0"/>
          <w:iCs w:val="0"/>
        </w:rPr>
        <w:t xml:space="preserve"> Flows</w:t>
      </w:r>
    </w:p>
    <w:p w14:paraId="5AB3D922" w14:textId="77777777" w:rsidR="008108BB" w:rsidRPr="00195FA2" w:rsidRDefault="008108BB" w:rsidP="008108BB">
      <w:pPr>
        <w:rPr>
          <w:sz w:val="6"/>
          <w:szCs w:val="6"/>
        </w:rPr>
      </w:pPr>
    </w:p>
    <w:p w14:paraId="409DDA86" w14:textId="0F19E743" w:rsidR="008108BB" w:rsidRDefault="008108BB" w:rsidP="008108BB">
      <w:pPr>
        <w:pStyle w:val="AlternativeFlow"/>
        <w:rPr>
          <w:i w:val="0"/>
          <w:iCs/>
        </w:rPr>
      </w:pPr>
      <w:r>
        <w:rPr>
          <w:i w:val="0"/>
          <w:iCs/>
        </w:rPr>
        <w:t>E</w:t>
      </w:r>
      <w:r w:rsidRPr="00EA1B7E">
        <w:rPr>
          <w:i w:val="0"/>
          <w:iCs/>
        </w:rPr>
        <w:t xml:space="preserve">1 – </w:t>
      </w:r>
      <w:r>
        <w:rPr>
          <w:i w:val="0"/>
          <w:iCs/>
        </w:rPr>
        <w:t>No water from the main water suppl</w:t>
      </w:r>
      <w:r>
        <w:rPr>
          <w:i w:val="0"/>
          <w:iCs/>
        </w:rPr>
        <w:t>y</w:t>
      </w:r>
    </w:p>
    <w:tbl>
      <w:tblPr>
        <w:tblStyle w:val="TableGrid"/>
        <w:tblW w:w="0" w:type="auto"/>
        <w:tblLook w:val="04A0" w:firstRow="1" w:lastRow="0" w:firstColumn="1" w:lastColumn="0" w:noHBand="0" w:noVBand="1"/>
      </w:tblPr>
      <w:tblGrid>
        <w:gridCol w:w="1271"/>
        <w:gridCol w:w="7745"/>
      </w:tblGrid>
      <w:tr w:rsidR="00AF7452" w14:paraId="019EC37D" w14:textId="77777777" w:rsidTr="002F0833">
        <w:tc>
          <w:tcPr>
            <w:tcW w:w="1271" w:type="dxa"/>
          </w:tcPr>
          <w:p w14:paraId="6BE09F59" w14:textId="77777777" w:rsidR="00AF7452" w:rsidRDefault="00AF7452" w:rsidP="002F0833">
            <w:r>
              <w:t>Main water supply:</w:t>
            </w:r>
          </w:p>
        </w:tc>
        <w:tc>
          <w:tcPr>
            <w:tcW w:w="7745" w:type="dxa"/>
          </w:tcPr>
          <w:p w14:paraId="234DFAE4" w14:textId="77777777" w:rsidR="00AF7452" w:rsidRDefault="00AF7452" w:rsidP="002F0833">
            <w:r>
              <w:t>The main water supply failed to supply water to the vending machine.</w:t>
            </w:r>
          </w:p>
        </w:tc>
      </w:tr>
      <w:tr w:rsidR="00AF7452" w14:paraId="1C9DDC80" w14:textId="77777777" w:rsidTr="002F0833">
        <w:tc>
          <w:tcPr>
            <w:tcW w:w="1271" w:type="dxa"/>
          </w:tcPr>
          <w:p w14:paraId="42BE50E7" w14:textId="77777777" w:rsidR="00AF7452" w:rsidRDefault="00AF7452" w:rsidP="002F0833">
            <w:r>
              <w:t>System:</w:t>
            </w:r>
          </w:p>
        </w:tc>
        <w:tc>
          <w:tcPr>
            <w:tcW w:w="7745" w:type="dxa"/>
          </w:tcPr>
          <w:p w14:paraId="1A327421" w14:textId="77777777" w:rsidR="00AF7452" w:rsidRDefault="00AF7452" w:rsidP="002F0833">
            <w:r>
              <w:t>The system would halt the purchase of drink and free water dispensing.</w:t>
            </w:r>
          </w:p>
        </w:tc>
      </w:tr>
      <w:tr w:rsidR="00AF7452" w14:paraId="1173B681" w14:textId="77777777" w:rsidTr="002F0833">
        <w:tc>
          <w:tcPr>
            <w:tcW w:w="1271" w:type="dxa"/>
          </w:tcPr>
          <w:p w14:paraId="6F20CB0D" w14:textId="77777777" w:rsidR="00AF7452" w:rsidRDefault="00AF7452" w:rsidP="002F0833">
            <w:r>
              <w:t>System:</w:t>
            </w:r>
          </w:p>
        </w:tc>
        <w:tc>
          <w:tcPr>
            <w:tcW w:w="7745" w:type="dxa"/>
          </w:tcPr>
          <w:p w14:paraId="581AA689" w14:textId="77777777" w:rsidR="00AF7452" w:rsidRDefault="00AF7452" w:rsidP="002F0833">
            <w:r>
              <w:t>The system displays the message to the customer of unavailability of water from the main water supply.</w:t>
            </w:r>
          </w:p>
        </w:tc>
      </w:tr>
      <w:tr w:rsidR="00AF7452" w14:paraId="4BA25C4D" w14:textId="77777777" w:rsidTr="002F0833">
        <w:tc>
          <w:tcPr>
            <w:tcW w:w="1271" w:type="dxa"/>
          </w:tcPr>
          <w:p w14:paraId="1F2D3973" w14:textId="77777777" w:rsidR="00AF7452" w:rsidRDefault="00AF7452" w:rsidP="002F0833">
            <w:r>
              <w:t>Customer:</w:t>
            </w:r>
          </w:p>
        </w:tc>
        <w:tc>
          <w:tcPr>
            <w:tcW w:w="7745" w:type="dxa"/>
          </w:tcPr>
          <w:p w14:paraId="2501A84D" w14:textId="07BAC740" w:rsidR="00AF7452" w:rsidRDefault="00247BB9" w:rsidP="002F0833">
            <w:r>
              <w:t>The customer will be left with only top-up option.</w:t>
            </w:r>
          </w:p>
        </w:tc>
      </w:tr>
    </w:tbl>
    <w:p w14:paraId="0D271AF2" w14:textId="4297AEE3" w:rsidR="008108BB" w:rsidRDefault="008108BB" w:rsidP="00B47847"/>
    <w:p w14:paraId="501D0D1C" w14:textId="058CD26D" w:rsidR="002D7174" w:rsidRDefault="002D7174" w:rsidP="00B47847"/>
    <w:p w14:paraId="57DBF232" w14:textId="171259C2" w:rsidR="002D7174" w:rsidRDefault="002D7174" w:rsidP="002D7174">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r>
        <w:t xml:space="preserve">UC4: </w:t>
      </w:r>
      <w:r>
        <w:t>Login</w:t>
      </w:r>
    </w:p>
    <w:p w14:paraId="360A3567" w14:textId="6902BDB3" w:rsidR="002D7174" w:rsidRPr="002D7174" w:rsidRDefault="002D7174" w:rsidP="002D7174">
      <w:r>
        <w:t>This use case can be initiated by the three primary actors of the system: Customer, maintenance operator and service operator. It is a prerequisite to access the system.</w:t>
      </w:r>
    </w:p>
    <w:p w14:paraId="2BE75509" w14:textId="77777777" w:rsidR="002D7174" w:rsidRPr="00EA1B7E" w:rsidRDefault="002D7174" w:rsidP="002D7174">
      <w:pPr>
        <w:pStyle w:val="BasicFlowHeading"/>
        <w:rPr>
          <w:i w:val="0"/>
          <w:iCs w:val="0"/>
        </w:rPr>
      </w:pPr>
      <w:r w:rsidRPr="00EA1B7E">
        <w:rPr>
          <w:i w:val="0"/>
          <w:iCs w:val="0"/>
        </w:rPr>
        <w:t>Basic Flow of Events</w:t>
      </w:r>
    </w:p>
    <w:p w14:paraId="06715E9E" w14:textId="46477DA8" w:rsidR="002D7174" w:rsidRDefault="002D7174" w:rsidP="00B47847"/>
    <w:tbl>
      <w:tblPr>
        <w:tblStyle w:val="TableGrid"/>
        <w:tblW w:w="0" w:type="auto"/>
        <w:tblLook w:val="04A0" w:firstRow="1" w:lastRow="0" w:firstColumn="1" w:lastColumn="0" w:noHBand="0" w:noVBand="1"/>
      </w:tblPr>
      <w:tblGrid>
        <w:gridCol w:w="1271"/>
        <w:gridCol w:w="7745"/>
      </w:tblGrid>
      <w:tr w:rsidR="00BC79B7" w14:paraId="3F3C1CC8" w14:textId="77777777" w:rsidTr="002F0833">
        <w:tc>
          <w:tcPr>
            <w:tcW w:w="1271" w:type="dxa"/>
          </w:tcPr>
          <w:p w14:paraId="059DC624" w14:textId="4171C585" w:rsidR="00BC79B7" w:rsidRDefault="00BC79B7" w:rsidP="002F0833">
            <w:r>
              <w:t xml:space="preserve">Customer: </w:t>
            </w:r>
          </w:p>
        </w:tc>
        <w:tc>
          <w:tcPr>
            <w:tcW w:w="7745" w:type="dxa"/>
          </w:tcPr>
          <w:p w14:paraId="10C70CA0" w14:textId="09188045" w:rsidR="00BC79B7" w:rsidRDefault="00BC79B7" w:rsidP="002F0833">
            <w:r>
              <w:t>The customer inserts his vending card into the card reader of the machine.</w:t>
            </w:r>
          </w:p>
        </w:tc>
      </w:tr>
      <w:tr w:rsidR="00BC79B7" w14:paraId="6817EF84" w14:textId="77777777" w:rsidTr="002F0833">
        <w:tc>
          <w:tcPr>
            <w:tcW w:w="1271" w:type="dxa"/>
          </w:tcPr>
          <w:p w14:paraId="00290984" w14:textId="6AAE86FE" w:rsidR="00BC79B7" w:rsidRDefault="00BC79B7" w:rsidP="002F0833">
            <w:r>
              <w:t>System:</w:t>
            </w:r>
          </w:p>
        </w:tc>
        <w:tc>
          <w:tcPr>
            <w:tcW w:w="7745" w:type="dxa"/>
          </w:tcPr>
          <w:p w14:paraId="415EACCC" w14:textId="41698B79" w:rsidR="00BC79B7" w:rsidRDefault="00BC79B7" w:rsidP="002F0833">
            <w:r>
              <w:t>The system read the card and prompt the customer to enter pin.</w:t>
            </w:r>
          </w:p>
        </w:tc>
      </w:tr>
      <w:tr w:rsidR="00BC79B7" w14:paraId="1F0EAAFC" w14:textId="77777777" w:rsidTr="002F0833">
        <w:tc>
          <w:tcPr>
            <w:tcW w:w="1271" w:type="dxa"/>
          </w:tcPr>
          <w:p w14:paraId="794C8845" w14:textId="3E7B66FF" w:rsidR="00BC79B7" w:rsidRDefault="00BC79B7" w:rsidP="002F0833">
            <w:r>
              <w:t>Customer:</w:t>
            </w:r>
          </w:p>
        </w:tc>
        <w:tc>
          <w:tcPr>
            <w:tcW w:w="7745" w:type="dxa"/>
          </w:tcPr>
          <w:p w14:paraId="0814BFCC" w14:textId="2692F213" w:rsidR="00BC79B7" w:rsidRDefault="00BC79B7" w:rsidP="002F0833">
            <w:r>
              <w:t>The customer enters their pin.</w:t>
            </w:r>
          </w:p>
        </w:tc>
      </w:tr>
      <w:tr w:rsidR="00BC79B7" w14:paraId="4A57BD05" w14:textId="77777777" w:rsidTr="002F0833">
        <w:tc>
          <w:tcPr>
            <w:tcW w:w="1271" w:type="dxa"/>
          </w:tcPr>
          <w:p w14:paraId="10C25007" w14:textId="14F004E4" w:rsidR="00BC79B7" w:rsidRDefault="00BC79B7" w:rsidP="002F0833">
            <w:r>
              <w:t xml:space="preserve">System: </w:t>
            </w:r>
          </w:p>
        </w:tc>
        <w:tc>
          <w:tcPr>
            <w:tcW w:w="7745" w:type="dxa"/>
          </w:tcPr>
          <w:p w14:paraId="0984E527" w14:textId="404DB8DE" w:rsidR="00BC79B7" w:rsidRDefault="00BC79B7" w:rsidP="002F0833">
            <w:r>
              <w:t xml:space="preserve">The system verifies the provided pin. </w:t>
            </w:r>
            <w:r w:rsidRPr="00BC79B7">
              <w:rPr>
                <w:b/>
                <w:bCs/>
              </w:rPr>
              <w:t>E1: Invalid pin</w:t>
            </w:r>
          </w:p>
        </w:tc>
      </w:tr>
      <w:tr w:rsidR="007344AE" w14:paraId="188E5499" w14:textId="77777777" w:rsidTr="002F0833">
        <w:tc>
          <w:tcPr>
            <w:tcW w:w="1271" w:type="dxa"/>
          </w:tcPr>
          <w:p w14:paraId="37AAFE3A" w14:textId="6D457169" w:rsidR="007344AE" w:rsidRDefault="007344AE" w:rsidP="002F0833">
            <w:r>
              <w:lastRenderedPageBreak/>
              <w:t xml:space="preserve">Customer: </w:t>
            </w:r>
          </w:p>
        </w:tc>
        <w:tc>
          <w:tcPr>
            <w:tcW w:w="7745" w:type="dxa"/>
          </w:tcPr>
          <w:p w14:paraId="35E7CC1D" w14:textId="2701E897" w:rsidR="007344AE" w:rsidRDefault="007344AE" w:rsidP="002F0833">
            <w:r>
              <w:t>The customer gets access to buy drink or to top-up their card.</w:t>
            </w:r>
          </w:p>
        </w:tc>
      </w:tr>
    </w:tbl>
    <w:p w14:paraId="61D6A665" w14:textId="77777777" w:rsidR="00BC79B7" w:rsidRPr="004A2912" w:rsidRDefault="00BC79B7" w:rsidP="00BC79B7">
      <w:pPr>
        <w:pStyle w:val="AlternativeFlowsHeading"/>
        <w:rPr>
          <w:i w:val="0"/>
          <w:iCs w:val="0"/>
        </w:rPr>
      </w:pPr>
      <w:r>
        <w:rPr>
          <w:i w:val="0"/>
          <w:iCs w:val="0"/>
        </w:rPr>
        <w:t>Exception Flow</w:t>
      </w:r>
    </w:p>
    <w:p w14:paraId="02BA6090" w14:textId="77777777" w:rsidR="00BC79B7" w:rsidRDefault="00BC79B7" w:rsidP="00BC79B7">
      <w:pPr>
        <w:pStyle w:val="AlternativeFlow"/>
        <w:rPr>
          <w:szCs w:val="20"/>
        </w:rPr>
      </w:pPr>
      <w:r>
        <w:rPr>
          <w:i w:val="0"/>
          <w:iCs/>
        </w:rPr>
        <w:t>E1</w:t>
      </w:r>
      <w:r w:rsidRPr="00EA1B7E">
        <w:rPr>
          <w:i w:val="0"/>
          <w:iCs/>
        </w:rPr>
        <w:t xml:space="preserve"> – </w:t>
      </w:r>
      <w:r>
        <w:rPr>
          <w:i w:val="0"/>
          <w:iCs/>
        </w:rPr>
        <w:t xml:space="preserve">Invalid pin </w:t>
      </w:r>
    </w:p>
    <w:p w14:paraId="43172F0E" w14:textId="77777777" w:rsidR="00BC79B7" w:rsidRDefault="00BC79B7" w:rsidP="00BC79B7">
      <w:pPr>
        <w:rPr>
          <w:szCs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BC79B7" w:rsidRPr="00FF075C" w14:paraId="4391AE96" w14:textId="77777777" w:rsidTr="002F0833">
        <w:tc>
          <w:tcPr>
            <w:tcW w:w="749" w:type="pct"/>
            <w:shd w:val="clear" w:color="auto" w:fill="auto"/>
          </w:tcPr>
          <w:p w14:paraId="6B751583" w14:textId="77777777" w:rsidR="00BC79B7" w:rsidRPr="00FF075C" w:rsidRDefault="00BC79B7" w:rsidP="002F0833">
            <w:pPr>
              <w:rPr>
                <w:szCs w:val="20"/>
              </w:rPr>
            </w:pPr>
            <w:r>
              <w:rPr>
                <w:szCs w:val="20"/>
              </w:rPr>
              <w:t>System:</w:t>
            </w:r>
          </w:p>
        </w:tc>
        <w:tc>
          <w:tcPr>
            <w:tcW w:w="4251" w:type="pct"/>
            <w:shd w:val="clear" w:color="auto" w:fill="auto"/>
          </w:tcPr>
          <w:p w14:paraId="05C722E0" w14:textId="77777777" w:rsidR="00BC79B7" w:rsidRDefault="00BC79B7" w:rsidP="002F0833">
            <w:pPr>
              <w:rPr>
                <w:szCs w:val="20"/>
              </w:rPr>
            </w:pPr>
            <w:r>
              <w:rPr>
                <w:szCs w:val="20"/>
              </w:rPr>
              <w:t>The system displays error message of “Invalid pin or wrong card”</w:t>
            </w:r>
          </w:p>
        </w:tc>
      </w:tr>
      <w:tr w:rsidR="007344AE" w:rsidRPr="00FF075C" w14:paraId="16E5AD70" w14:textId="77777777" w:rsidTr="002F0833">
        <w:tc>
          <w:tcPr>
            <w:tcW w:w="749" w:type="pct"/>
            <w:shd w:val="clear" w:color="auto" w:fill="auto"/>
          </w:tcPr>
          <w:p w14:paraId="05767D7A" w14:textId="2073304F" w:rsidR="007344AE" w:rsidRDefault="007344AE" w:rsidP="002F0833">
            <w:pPr>
              <w:rPr>
                <w:szCs w:val="20"/>
              </w:rPr>
            </w:pPr>
            <w:r>
              <w:rPr>
                <w:szCs w:val="20"/>
              </w:rPr>
              <w:t xml:space="preserve">Customer: </w:t>
            </w:r>
          </w:p>
        </w:tc>
        <w:tc>
          <w:tcPr>
            <w:tcW w:w="4251" w:type="pct"/>
            <w:shd w:val="clear" w:color="auto" w:fill="auto"/>
          </w:tcPr>
          <w:p w14:paraId="2DB86ACB" w14:textId="24A6BCC1" w:rsidR="007344AE" w:rsidRDefault="007344AE" w:rsidP="002F0833">
            <w:pPr>
              <w:rPr>
                <w:szCs w:val="20"/>
              </w:rPr>
            </w:pPr>
            <w:r>
              <w:rPr>
                <w:szCs w:val="20"/>
              </w:rPr>
              <w:t>The customer will not get access to the system for purchase or top-up.</w:t>
            </w:r>
          </w:p>
        </w:tc>
      </w:tr>
      <w:tr w:rsidR="00BC79B7" w:rsidRPr="00FF075C" w14:paraId="46677070" w14:textId="77777777" w:rsidTr="002F0833">
        <w:tc>
          <w:tcPr>
            <w:tcW w:w="749" w:type="pct"/>
            <w:shd w:val="clear" w:color="auto" w:fill="auto"/>
          </w:tcPr>
          <w:p w14:paraId="46E387B5" w14:textId="77777777" w:rsidR="00BC79B7" w:rsidRPr="00FF075C" w:rsidRDefault="00BC79B7" w:rsidP="002F0833">
            <w:pPr>
              <w:rPr>
                <w:szCs w:val="20"/>
              </w:rPr>
            </w:pPr>
            <w:r w:rsidRPr="00FF075C">
              <w:rPr>
                <w:szCs w:val="20"/>
              </w:rPr>
              <w:t>System:</w:t>
            </w:r>
          </w:p>
        </w:tc>
        <w:tc>
          <w:tcPr>
            <w:tcW w:w="4251" w:type="pct"/>
            <w:shd w:val="clear" w:color="auto" w:fill="auto"/>
          </w:tcPr>
          <w:p w14:paraId="21DA1514" w14:textId="77777777" w:rsidR="00BC79B7" w:rsidRPr="00FF075C" w:rsidRDefault="00BC79B7" w:rsidP="002F0833">
            <w:pPr>
              <w:rPr>
                <w:szCs w:val="20"/>
              </w:rPr>
            </w:pPr>
            <w:r>
              <w:rPr>
                <w:szCs w:val="20"/>
              </w:rPr>
              <w:t>The system prompts the customer to enter the correct pin</w:t>
            </w:r>
          </w:p>
        </w:tc>
      </w:tr>
      <w:tr w:rsidR="00BC79B7" w:rsidRPr="00FF075C" w14:paraId="4C644BF8" w14:textId="77777777" w:rsidTr="002F0833">
        <w:tc>
          <w:tcPr>
            <w:tcW w:w="749" w:type="pct"/>
            <w:shd w:val="clear" w:color="auto" w:fill="auto"/>
          </w:tcPr>
          <w:p w14:paraId="0951602B" w14:textId="77777777" w:rsidR="00BC79B7" w:rsidRPr="00FF075C" w:rsidRDefault="00BC79B7" w:rsidP="002F0833">
            <w:pPr>
              <w:rPr>
                <w:szCs w:val="20"/>
              </w:rPr>
            </w:pPr>
            <w:r>
              <w:rPr>
                <w:szCs w:val="20"/>
              </w:rPr>
              <w:t>Customer</w:t>
            </w:r>
            <w:r w:rsidRPr="00FF075C">
              <w:rPr>
                <w:szCs w:val="20"/>
              </w:rPr>
              <w:t>:</w:t>
            </w:r>
          </w:p>
        </w:tc>
        <w:tc>
          <w:tcPr>
            <w:tcW w:w="4251" w:type="pct"/>
            <w:shd w:val="clear" w:color="auto" w:fill="auto"/>
          </w:tcPr>
          <w:p w14:paraId="11E2FF2E" w14:textId="77777777" w:rsidR="00BC79B7" w:rsidRPr="00FF075C" w:rsidRDefault="00BC79B7" w:rsidP="002F0833">
            <w:pPr>
              <w:rPr>
                <w:szCs w:val="20"/>
              </w:rPr>
            </w:pPr>
            <w:r>
              <w:rPr>
                <w:szCs w:val="20"/>
              </w:rPr>
              <w:t>The customer enters the correct pin.</w:t>
            </w:r>
          </w:p>
        </w:tc>
      </w:tr>
    </w:tbl>
    <w:p w14:paraId="7F61B12A" w14:textId="77777777" w:rsidR="00BC79B7" w:rsidRPr="00B47847" w:rsidRDefault="00BC79B7" w:rsidP="00B47847"/>
    <w:p w14:paraId="6EC053AE" w14:textId="7D9CA247" w:rsidR="000D090A" w:rsidRDefault="000D090A" w:rsidP="000D090A">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r>
        <w:t>UC</w:t>
      </w:r>
      <w:r w:rsidR="00903239">
        <w:t>5</w:t>
      </w:r>
      <w:r>
        <w:t xml:space="preserve">: Refill </w:t>
      </w:r>
    </w:p>
    <w:p w14:paraId="3E9DD130" w14:textId="216BCD6F" w:rsidR="005B7C10" w:rsidRPr="005B7C10" w:rsidRDefault="005B7C10" w:rsidP="005B7C10">
      <w:r>
        <w:t>This use case is initiated by the maintenance operator</w:t>
      </w:r>
      <w:r w:rsidR="00C820ED">
        <w:t xml:space="preserve"> or the service operator</w:t>
      </w:r>
      <w:r>
        <w:t xml:space="preserve"> to refill the machine with stock.</w:t>
      </w:r>
    </w:p>
    <w:p w14:paraId="0E2B212F" w14:textId="77777777" w:rsidR="000D090A" w:rsidRPr="00EA1B7E" w:rsidRDefault="000D090A" w:rsidP="000D090A">
      <w:pPr>
        <w:pStyle w:val="BasicFlowHeading"/>
        <w:rPr>
          <w:i w:val="0"/>
          <w:iCs w:val="0"/>
        </w:rPr>
      </w:pPr>
      <w:r w:rsidRPr="00EA1B7E">
        <w:rPr>
          <w:i w:val="0"/>
          <w:iCs w:val="0"/>
        </w:rPr>
        <w:t>Basic Flow of Events</w:t>
      </w:r>
    </w:p>
    <w:tbl>
      <w:tblPr>
        <w:tblStyle w:val="TableGrid"/>
        <w:tblW w:w="0" w:type="auto"/>
        <w:tblLook w:val="04A0" w:firstRow="1" w:lastRow="0" w:firstColumn="1" w:lastColumn="0" w:noHBand="0" w:noVBand="1"/>
      </w:tblPr>
      <w:tblGrid>
        <w:gridCol w:w="1555"/>
        <w:gridCol w:w="7461"/>
      </w:tblGrid>
      <w:tr w:rsidR="000D090A" w14:paraId="7F9E16DC" w14:textId="77777777" w:rsidTr="000D090A">
        <w:tc>
          <w:tcPr>
            <w:tcW w:w="1555" w:type="dxa"/>
          </w:tcPr>
          <w:p w14:paraId="47C55E41" w14:textId="66225AFC" w:rsidR="000D090A" w:rsidRDefault="000D090A" w:rsidP="00AC49E4">
            <w:pPr>
              <w:rPr>
                <w:szCs w:val="20"/>
              </w:rPr>
            </w:pPr>
            <w:r>
              <w:rPr>
                <w:szCs w:val="20"/>
              </w:rPr>
              <w:t>Maintenance Operator</w:t>
            </w:r>
          </w:p>
        </w:tc>
        <w:tc>
          <w:tcPr>
            <w:tcW w:w="7461" w:type="dxa"/>
          </w:tcPr>
          <w:p w14:paraId="79BDC0E5" w14:textId="6AA7048D" w:rsidR="000D090A" w:rsidRDefault="00005F04" w:rsidP="00005F04">
            <w:pPr>
              <w:rPr>
                <w:szCs w:val="20"/>
              </w:rPr>
            </w:pPr>
            <w:r>
              <w:rPr>
                <w:szCs w:val="20"/>
              </w:rPr>
              <w:t>The use case is initialized by the maintenance operator</w:t>
            </w:r>
            <w:r w:rsidR="007344AE">
              <w:rPr>
                <w:szCs w:val="20"/>
              </w:rPr>
              <w:t xml:space="preserve"> after</w:t>
            </w:r>
            <w:r>
              <w:rPr>
                <w:szCs w:val="20"/>
              </w:rPr>
              <w:t xml:space="preserve"> inserting a special card into the machine.</w:t>
            </w:r>
          </w:p>
        </w:tc>
      </w:tr>
      <w:tr w:rsidR="000D090A" w14:paraId="54DF3952" w14:textId="77777777" w:rsidTr="000D090A">
        <w:tc>
          <w:tcPr>
            <w:tcW w:w="1555" w:type="dxa"/>
          </w:tcPr>
          <w:p w14:paraId="6EDFF7EC" w14:textId="2410C2CF" w:rsidR="000D090A" w:rsidRDefault="00005F04" w:rsidP="00AC49E4">
            <w:pPr>
              <w:rPr>
                <w:szCs w:val="20"/>
              </w:rPr>
            </w:pPr>
            <w:r>
              <w:rPr>
                <w:szCs w:val="20"/>
              </w:rPr>
              <w:t>System</w:t>
            </w:r>
          </w:p>
        </w:tc>
        <w:tc>
          <w:tcPr>
            <w:tcW w:w="7461" w:type="dxa"/>
          </w:tcPr>
          <w:p w14:paraId="2136F845" w14:textId="30BEDE0E" w:rsidR="000D090A" w:rsidRDefault="00005F04" w:rsidP="00AC49E4">
            <w:pPr>
              <w:rPr>
                <w:szCs w:val="20"/>
              </w:rPr>
            </w:pPr>
            <w:r>
              <w:rPr>
                <w:szCs w:val="20"/>
              </w:rPr>
              <w:t>The system read the special card inserted by the maintenance operator.</w:t>
            </w:r>
          </w:p>
        </w:tc>
      </w:tr>
      <w:tr w:rsidR="00146A41" w14:paraId="1B34B2D6" w14:textId="77777777" w:rsidTr="000D090A">
        <w:tc>
          <w:tcPr>
            <w:tcW w:w="1555" w:type="dxa"/>
          </w:tcPr>
          <w:p w14:paraId="0DB42D29" w14:textId="73469FF4" w:rsidR="00146A41" w:rsidRDefault="00146A41" w:rsidP="00AC49E4">
            <w:pPr>
              <w:rPr>
                <w:szCs w:val="20"/>
              </w:rPr>
            </w:pPr>
            <w:r>
              <w:rPr>
                <w:szCs w:val="20"/>
              </w:rPr>
              <w:t xml:space="preserve">Maintenance operator </w:t>
            </w:r>
          </w:p>
        </w:tc>
        <w:tc>
          <w:tcPr>
            <w:tcW w:w="7461" w:type="dxa"/>
          </w:tcPr>
          <w:p w14:paraId="543548BF" w14:textId="6F6515B8" w:rsidR="00146A41" w:rsidRDefault="00146A41" w:rsidP="002E51E1">
            <w:pPr>
              <w:rPr>
                <w:szCs w:val="20"/>
              </w:rPr>
            </w:pPr>
            <w:r>
              <w:rPr>
                <w:szCs w:val="20"/>
              </w:rPr>
              <w:t xml:space="preserve">The </w:t>
            </w:r>
            <w:r w:rsidR="002E51E1">
              <w:rPr>
                <w:szCs w:val="20"/>
              </w:rPr>
              <w:t xml:space="preserve">maintainer enters the authorization </w:t>
            </w:r>
            <w:r>
              <w:rPr>
                <w:szCs w:val="20"/>
              </w:rPr>
              <w:t>pin to login.</w:t>
            </w:r>
          </w:p>
        </w:tc>
      </w:tr>
      <w:tr w:rsidR="00146A41" w14:paraId="3D0CD3F0" w14:textId="77777777" w:rsidTr="000D090A">
        <w:tc>
          <w:tcPr>
            <w:tcW w:w="1555" w:type="dxa"/>
          </w:tcPr>
          <w:p w14:paraId="344A8C69" w14:textId="0EE60CD3" w:rsidR="00146A41" w:rsidRDefault="00146A41" w:rsidP="00AC49E4">
            <w:pPr>
              <w:rPr>
                <w:szCs w:val="20"/>
              </w:rPr>
            </w:pPr>
            <w:r>
              <w:rPr>
                <w:szCs w:val="20"/>
              </w:rPr>
              <w:t xml:space="preserve">System </w:t>
            </w:r>
          </w:p>
        </w:tc>
        <w:tc>
          <w:tcPr>
            <w:tcW w:w="7461" w:type="dxa"/>
          </w:tcPr>
          <w:p w14:paraId="2AF967B8" w14:textId="570922E1" w:rsidR="00146A41" w:rsidRDefault="00146A41" w:rsidP="000B42EC">
            <w:pPr>
              <w:rPr>
                <w:szCs w:val="20"/>
              </w:rPr>
            </w:pPr>
            <w:r>
              <w:rPr>
                <w:szCs w:val="20"/>
              </w:rPr>
              <w:t xml:space="preserve">The </w:t>
            </w:r>
            <w:r w:rsidR="002E51E1">
              <w:rPr>
                <w:szCs w:val="20"/>
              </w:rPr>
              <w:t xml:space="preserve">system </w:t>
            </w:r>
            <w:r w:rsidR="005B7C10">
              <w:rPr>
                <w:szCs w:val="20"/>
              </w:rPr>
              <w:t>checks</w:t>
            </w:r>
            <w:r w:rsidR="002E51E1">
              <w:rPr>
                <w:szCs w:val="20"/>
              </w:rPr>
              <w:t xml:space="preserve"> the pin</w:t>
            </w:r>
            <w:r w:rsidR="005B7C10">
              <w:rPr>
                <w:szCs w:val="20"/>
              </w:rPr>
              <w:t xml:space="preserve"> for authorization (</w:t>
            </w:r>
            <w:r w:rsidR="005B7C10" w:rsidRPr="005B7C10">
              <w:rPr>
                <w:b/>
                <w:bCs/>
                <w:szCs w:val="20"/>
              </w:rPr>
              <w:t>E</w:t>
            </w:r>
            <w:r w:rsidR="002E51E1" w:rsidRPr="005B7C10">
              <w:rPr>
                <w:b/>
                <w:bCs/>
                <w:szCs w:val="20"/>
              </w:rPr>
              <w:t>1</w:t>
            </w:r>
            <w:r w:rsidR="000B42EC" w:rsidRPr="005B7C10">
              <w:rPr>
                <w:b/>
                <w:bCs/>
                <w:szCs w:val="20"/>
              </w:rPr>
              <w:t>: Invalid Pin</w:t>
            </w:r>
            <w:r w:rsidR="005B7C10">
              <w:rPr>
                <w:b/>
                <w:bCs/>
                <w:szCs w:val="20"/>
              </w:rPr>
              <w:t>)</w:t>
            </w:r>
          </w:p>
        </w:tc>
      </w:tr>
      <w:tr w:rsidR="000D090A" w14:paraId="38B5BDF5" w14:textId="77777777" w:rsidTr="000D090A">
        <w:tc>
          <w:tcPr>
            <w:tcW w:w="1555" w:type="dxa"/>
          </w:tcPr>
          <w:p w14:paraId="12A6D8DB" w14:textId="65A61CA5" w:rsidR="000D090A" w:rsidRDefault="00005F04" w:rsidP="00AC49E4">
            <w:pPr>
              <w:rPr>
                <w:szCs w:val="20"/>
              </w:rPr>
            </w:pPr>
            <w:r>
              <w:rPr>
                <w:szCs w:val="20"/>
              </w:rPr>
              <w:t>System</w:t>
            </w:r>
          </w:p>
        </w:tc>
        <w:tc>
          <w:tcPr>
            <w:tcW w:w="7461" w:type="dxa"/>
          </w:tcPr>
          <w:p w14:paraId="25DA09C6" w14:textId="69E80089" w:rsidR="000D090A" w:rsidRDefault="00005F04" w:rsidP="00AC49E4">
            <w:pPr>
              <w:rPr>
                <w:szCs w:val="20"/>
              </w:rPr>
            </w:pPr>
            <w:r>
              <w:rPr>
                <w:szCs w:val="20"/>
              </w:rPr>
              <w:t>The system</w:t>
            </w:r>
            <w:r w:rsidR="005B7C10">
              <w:rPr>
                <w:szCs w:val="20"/>
              </w:rPr>
              <w:t xml:space="preserve"> also</w:t>
            </w:r>
            <w:r>
              <w:rPr>
                <w:szCs w:val="20"/>
              </w:rPr>
              <w:t xml:space="preserve"> </w:t>
            </w:r>
            <w:r w:rsidR="005B7C10">
              <w:rPr>
                <w:szCs w:val="20"/>
              </w:rPr>
              <w:t>accesses</w:t>
            </w:r>
            <w:r>
              <w:rPr>
                <w:szCs w:val="20"/>
              </w:rPr>
              <w:t xml:space="preserve"> the operational level of the </w:t>
            </w:r>
            <w:r w:rsidR="005B7C10">
              <w:rPr>
                <w:szCs w:val="20"/>
              </w:rPr>
              <w:t xml:space="preserve">special </w:t>
            </w:r>
            <w:r>
              <w:rPr>
                <w:szCs w:val="20"/>
              </w:rPr>
              <w:t>card inserted to make sure it has access level one</w:t>
            </w:r>
            <w:r w:rsidR="006B04AD">
              <w:rPr>
                <w:szCs w:val="20"/>
              </w:rPr>
              <w:t xml:space="preserve"> </w:t>
            </w:r>
            <w:r>
              <w:rPr>
                <w:szCs w:val="20"/>
              </w:rPr>
              <w:t>(1)</w:t>
            </w:r>
            <w:r w:rsidR="005B6A13">
              <w:rPr>
                <w:szCs w:val="20"/>
              </w:rPr>
              <w:t xml:space="preserve"> and unlock the door</w:t>
            </w:r>
            <w:r w:rsidR="005B7C10">
              <w:rPr>
                <w:szCs w:val="20"/>
              </w:rPr>
              <w:t xml:space="preserve"> of the vending machine.</w:t>
            </w:r>
          </w:p>
        </w:tc>
      </w:tr>
      <w:tr w:rsidR="000D090A" w14:paraId="208986C7" w14:textId="77777777" w:rsidTr="000D090A">
        <w:tc>
          <w:tcPr>
            <w:tcW w:w="1555" w:type="dxa"/>
          </w:tcPr>
          <w:p w14:paraId="2F452F5B" w14:textId="6492EB29" w:rsidR="000D090A" w:rsidRDefault="005B6A13" w:rsidP="00AC49E4">
            <w:pPr>
              <w:rPr>
                <w:szCs w:val="20"/>
              </w:rPr>
            </w:pPr>
            <w:r>
              <w:rPr>
                <w:szCs w:val="20"/>
              </w:rPr>
              <w:t>Maintenance Operator</w:t>
            </w:r>
          </w:p>
        </w:tc>
        <w:tc>
          <w:tcPr>
            <w:tcW w:w="7461" w:type="dxa"/>
          </w:tcPr>
          <w:p w14:paraId="0C367740" w14:textId="6C77E997" w:rsidR="000D090A" w:rsidRDefault="005B6A13" w:rsidP="00AC49E4">
            <w:pPr>
              <w:rPr>
                <w:szCs w:val="20"/>
              </w:rPr>
            </w:pPr>
            <w:r>
              <w:rPr>
                <w:szCs w:val="20"/>
              </w:rPr>
              <w:t xml:space="preserve">The Maintenance Operator get access to the interior of the vending machine.  </w:t>
            </w:r>
          </w:p>
        </w:tc>
      </w:tr>
      <w:tr w:rsidR="000D090A" w14:paraId="07D08B13" w14:textId="77777777" w:rsidTr="000D090A">
        <w:tc>
          <w:tcPr>
            <w:tcW w:w="1555" w:type="dxa"/>
          </w:tcPr>
          <w:p w14:paraId="5704406E" w14:textId="352A06A9" w:rsidR="000D090A" w:rsidRDefault="009C3FA5" w:rsidP="00AC49E4">
            <w:pPr>
              <w:rPr>
                <w:szCs w:val="20"/>
              </w:rPr>
            </w:pPr>
            <w:r>
              <w:rPr>
                <w:szCs w:val="20"/>
              </w:rPr>
              <w:t>Maintenance Operator</w:t>
            </w:r>
          </w:p>
        </w:tc>
        <w:tc>
          <w:tcPr>
            <w:tcW w:w="7461" w:type="dxa"/>
          </w:tcPr>
          <w:p w14:paraId="5928A862" w14:textId="7CD84933" w:rsidR="000D090A" w:rsidRDefault="009C3FA5" w:rsidP="009C3FA5">
            <w:pPr>
              <w:rPr>
                <w:szCs w:val="20"/>
              </w:rPr>
            </w:pPr>
            <w:r>
              <w:rPr>
                <w:szCs w:val="20"/>
              </w:rPr>
              <w:t>Check available stock and refill stock</w:t>
            </w:r>
          </w:p>
        </w:tc>
      </w:tr>
      <w:tr w:rsidR="009C3FA5" w14:paraId="791B4103" w14:textId="77777777" w:rsidTr="000D090A">
        <w:tc>
          <w:tcPr>
            <w:tcW w:w="1555" w:type="dxa"/>
          </w:tcPr>
          <w:p w14:paraId="18071C06" w14:textId="15B4B1CF" w:rsidR="009C3FA5" w:rsidRDefault="009C3FA5" w:rsidP="00AC49E4">
            <w:pPr>
              <w:rPr>
                <w:szCs w:val="20"/>
              </w:rPr>
            </w:pPr>
            <w:r>
              <w:rPr>
                <w:szCs w:val="20"/>
              </w:rPr>
              <w:t>Maintenance Operator</w:t>
            </w:r>
          </w:p>
        </w:tc>
        <w:tc>
          <w:tcPr>
            <w:tcW w:w="7461" w:type="dxa"/>
          </w:tcPr>
          <w:p w14:paraId="63CAE0B4" w14:textId="65774DB0" w:rsidR="009C3FA5" w:rsidRDefault="009C3FA5" w:rsidP="009C3FA5">
            <w:pPr>
              <w:rPr>
                <w:szCs w:val="20"/>
              </w:rPr>
            </w:pPr>
            <w:r>
              <w:rPr>
                <w:szCs w:val="20"/>
              </w:rPr>
              <w:t>Clean the machine</w:t>
            </w:r>
          </w:p>
        </w:tc>
      </w:tr>
    </w:tbl>
    <w:p w14:paraId="3B0F9874" w14:textId="45CF9D03" w:rsidR="00B47847" w:rsidRDefault="00B47847" w:rsidP="00AC49E4">
      <w:pPr>
        <w:rPr>
          <w:szCs w:val="20"/>
        </w:rPr>
      </w:pPr>
    </w:p>
    <w:p w14:paraId="039FC676" w14:textId="45102116" w:rsidR="000B42EC" w:rsidRPr="00EA1B7E" w:rsidRDefault="000B42EC" w:rsidP="000B42EC">
      <w:pPr>
        <w:pStyle w:val="AlternativeFlowsHeading"/>
        <w:rPr>
          <w:i w:val="0"/>
          <w:iCs w:val="0"/>
        </w:rPr>
      </w:pPr>
      <w:r>
        <w:rPr>
          <w:i w:val="0"/>
          <w:iCs w:val="0"/>
        </w:rPr>
        <w:t>Exception Flow</w:t>
      </w:r>
    </w:p>
    <w:p w14:paraId="238D3D17" w14:textId="77777777" w:rsidR="000B42EC" w:rsidRPr="00195FA2" w:rsidRDefault="000B42EC" w:rsidP="000B42EC">
      <w:pPr>
        <w:rPr>
          <w:sz w:val="6"/>
          <w:szCs w:val="6"/>
        </w:rPr>
      </w:pPr>
    </w:p>
    <w:p w14:paraId="7C6D52E0" w14:textId="35288BC4" w:rsidR="000B42EC" w:rsidRDefault="000B42EC" w:rsidP="000B42EC">
      <w:pPr>
        <w:pStyle w:val="AlternativeFlow"/>
        <w:rPr>
          <w:i w:val="0"/>
          <w:iCs/>
        </w:rPr>
      </w:pPr>
      <w:r>
        <w:rPr>
          <w:i w:val="0"/>
          <w:iCs/>
        </w:rPr>
        <w:t>E1: Invalid pin</w:t>
      </w:r>
    </w:p>
    <w:tbl>
      <w:tblPr>
        <w:tblStyle w:val="TableGrid"/>
        <w:tblW w:w="0" w:type="auto"/>
        <w:tblLook w:val="04A0" w:firstRow="1" w:lastRow="0" w:firstColumn="1" w:lastColumn="0" w:noHBand="0" w:noVBand="1"/>
      </w:tblPr>
      <w:tblGrid>
        <w:gridCol w:w="1696"/>
        <w:gridCol w:w="7320"/>
      </w:tblGrid>
      <w:tr w:rsidR="006E139B" w:rsidRPr="00071F58" w14:paraId="02C73A25" w14:textId="77777777" w:rsidTr="00C46848">
        <w:tc>
          <w:tcPr>
            <w:tcW w:w="1696" w:type="dxa"/>
          </w:tcPr>
          <w:p w14:paraId="7D017B1C" w14:textId="1A318125" w:rsidR="006E139B" w:rsidRPr="00071F58" w:rsidRDefault="00071F58" w:rsidP="000B42EC">
            <w:r w:rsidRPr="00071F58">
              <w:t>System</w:t>
            </w:r>
          </w:p>
        </w:tc>
        <w:tc>
          <w:tcPr>
            <w:tcW w:w="7320" w:type="dxa"/>
          </w:tcPr>
          <w:p w14:paraId="3CDCEEF0" w14:textId="1936E06C" w:rsidR="006E139B" w:rsidRPr="00071F58" w:rsidRDefault="00071F58" w:rsidP="000B42EC">
            <w:r w:rsidRPr="00071F58">
              <w:t xml:space="preserve">The </w:t>
            </w:r>
            <w:r w:rsidR="005A770F">
              <w:t>pin is invalid</w:t>
            </w:r>
          </w:p>
        </w:tc>
      </w:tr>
      <w:tr w:rsidR="006E139B" w:rsidRPr="00071F58" w14:paraId="3B0E4ADD" w14:textId="77777777" w:rsidTr="00C46848">
        <w:tc>
          <w:tcPr>
            <w:tcW w:w="1696" w:type="dxa"/>
          </w:tcPr>
          <w:p w14:paraId="300E3F76" w14:textId="3F6EE800" w:rsidR="006E139B" w:rsidRPr="00071F58" w:rsidRDefault="005A770F" w:rsidP="000B42EC">
            <w:r>
              <w:t>System</w:t>
            </w:r>
          </w:p>
        </w:tc>
        <w:tc>
          <w:tcPr>
            <w:tcW w:w="7320" w:type="dxa"/>
          </w:tcPr>
          <w:p w14:paraId="2DA5572E" w14:textId="7C80751F" w:rsidR="006E139B" w:rsidRPr="00071F58" w:rsidRDefault="005A770F" w:rsidP="000B42EC">
            <w:r>
              <w:t>The system will not give access to the maintainer</w:t>
            </w:r>
          </w:p>
        </w:tc>
      </w:tr>
      <w:tr w:rsidR="006E139B" w:rsidRPr="00071F58" w14:paraId="1834BB9D" w14:textId="77777777" w:rsidTr="00C46848">
        <w:tc>
          <w:tcPr>
            <w:tcW w:w="1696" w:type="dxa"/>
          </w:tcPr>
          <w:p w14:paraId="2E5AE13E" w14:textId="31F14FDE" w:rsidR="006E139B" w:rsidRPr="00071F58" w:rsidRDefault="005A770F" w:rsidP="000B42EC">
            <w:r>
              <w:t>System</w:t>
            </w:r>
          </w:p>
        </w:tc>
        <w:tc>
          <w:tcPr>
            <w:tcW w:w="7320" w:type="dxa"/>
          </w:tcPr>
          <w:p w14:paraId="6F7FE302" w14:textId="494BD409" w:rsidR="006E139B" w:rsidRPr="00071F58" w:rsidRDefault="005A770F" w:rsidP="005A770F">
            <w:r>
              <w:t>The system will prompt the operator to re-enter pin.</w:t>
            </w:r>
            <w:r w:rsidR="00DB5AD8">
              <w:t xml:space="preserve"> </w:t>
            </w:r>
            <w:r>
              <w:t xml:space="preserve">  </w:t>
            </w:r>
          </w:p>
        </w:tc>
      </w:tr>
      <w:tr w:rsidR="005B7C10" w:rsidRPr="00071F58" w14:paraId="71BF90FA" w14:textId="77777777" w:rsidTr="00C46848">
        <w:tc>
          <w:tcPr>
            <w:tcW w:w="1696" w:type="dxa"/>
          </w:tcPr>
          <w:p w14:paraId="0338D02B" w14:textId="193B91DD" w:rsidR="005B7C10" w:rsidRDefault="005B7C10" w:rsidP="000B42EC">
            <w:r>
              <w:t>The maintainer</w:t>
            </w:r>
          </w:p>
        </w:tc>
        <w:tc>
          <w:tcPr>
            <w:tcW w:w="7320" w:type="dxa"/>
          </w:tcPr>
          <w:p w14:paraId="3596B58C" w14:textId="604CCE49" w:rsidR="005B7C10" w:rsidRDefault="005B7C10" w:rsidP="005A770F">
            <w:r>
              <w:t>The maintainer tr</w:t>
            </w:r>
            <w:r w:rsidR="003A1552">
              <w:t>ies</w:t>
            </w:r>
            <w:r>
              <w:t xml:space="preserve"> to login again</w:t>
            </w:r>
            <w:r w:rsidR="003A1552">
              <w:t xml:space="preserve"> with correct pin.</w:t>
            </w:r>
          </w:p>
        </w:tc>
      </w:tr>
    </w:tbl>
    <w:p w14:paraId="6F86BDBC" w14:textId="47E3202C" w:rsidR="000B42EC" w:rsidRDefault="000B42EC" w:rsidP="000B42EC">
      <w:pPr>
        <w:rPr>
          <w:b/>
        </w:rPr>
      </w:pPr>
    </w:p>
    <w:p w14:paraId="6F561844" w14:textId="54EDD234" w:rsidR="001D0C70" w:rsidRDefault="001D0C70" w:rsidP="000B42EC">
      <w:pPr>
        <w:rPr>
          <w:b/>
        </w:rPr>
      </w:pPr>
    </w:p>
    <w:p w14:paraId="42A5E524" w14:textId="71545E28" w:rsidR="001D0C70" w:rsidRDefault="001D0C70" w:rsidP="000B42EC">
      <w:pPr>
        <w:rPr>
          <w:b/>
        </w:rPr>
      </w:pPr>
    </w:p>
    <w:p w14:paraId="4CAD1AB1" w14:textId="27E5E360" w:rsidR="001D0C70" w:rsidRDefault="001D0C70" w:rsidP="000B42EC">
      <w:pPr>
        <w:rPr>
          <w:b/>
        </w:rPr>
      </w:pPr>
    </w:p>
    <w:p w14:paraId="3950A301" w14:textId="77777777" w:rsidR="001D0C70" w:rsidRPr="000B42EC" w:rsidRDefault="001D0C70" w:rsidP="000B42EC">
      <w:pPr>
        <w:rPr>
          <w:b/>
        </w:rPr>
      </w:pPr>
    </w:p>
    <w:p w14:paraId="2D9DE886" w14:textId="7A70513D" w:rsidR="00903239" w:rsidRDefault="00903239" w:rsidP="00903239">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r>
        <w:lastRenderedPageBreak/>
        <w:t>UC</w:t>
      </w:r>
      <w:r>
        <w:t>6</w:t>
      </w:r>
      <w:r>
        <w:t xml:space="preserve">: </w:t>
      </w:r>
      <w:r>
        <w:t>Update Records</w:t>
      </w:r>
      <w:r>
        <w:t xml:space="preserve"> </w:t>
      </w:r>
    </w:p>
    <w:p w14:paraId="1DEE1840" w14:textId="3D84D29F" w:rsidR="00903239" w:rsidRPr="005B7C10" w:rsidRDefault="00903239" w:rsidP="00903239">
      <w:r>
        <w:t xml:space="preserve">This use case is initiated by the maintenance operator </w:t>
      </w:r>
      <w:r w:rsidR="001D0C70">
        <w:t>conducting maintenance of the drinks vending machine.</w:t>
      </w:r>
    </w:p>
    <w:p w14:paraId="5225123C" w14:textId="77777777" w:rsidR="00903239" w:rsidRPr="00EA1B7E" w:rsidRDefault="00903239" w:rsidP="00903239">
      <w:pPr>
        <w:pStyle w:val="BasicFlowHeading"/>
        <w:rPr>
          <w:i w:val="0"/>
          <w:iCs w:val="0"/>
        </w:rPr>
      </w:pPr>
      <w:r w:rsidRPr="00EA1B7E">
        <w:rPr>
          <w:i w:val="0"/>
          <w:iCs w:val="0"/>
        </w:rPr>
        <w:t>Basic Flow of Events</w:t>
      </w:r>
    </w:p>
    <w:tbl>
      <w:tblPr>
        <w:tblStyle w:val="TableGrid"/>
        <w:tblW w:w="0" w:type="auto"/>
        <w:tblLook w:val="04A0" w:firstRow="1" w:lastRow="0" w:firstColumn="1" w:lastColumn="0" w:noHBand="0" w:noVBand="1"/>
      </w:tblPr>
      <w:tblGrid>
        <w:gridCol w:w="1555"/>
        <w:gridCol w:w="7461"/>
      </w:tblGrid>
      <w:tr w:rsidR="001D0C70" w14:paraId="457BF725" w14:textId="77777777" w:rsidTr="002F0833">
        <w:tc>
          <w:tcPr>
            <w:tcW w:w="1555" w:type="dxa"/>
          </w:tcPr>
          <w:p w14:paraId="22292EAE" w14:textId="77777777" w:rsidR="001D0C70" w:rsidRDefault="001D0C70" w:rsidP="002F0833">
            <w:pPr>
              <w:rPr>
                <w:szCs w:val="20"/>
              </w:rPr>
            </w:pPr>
            <w:r>
              <w:rPr>
                <w:szCs w:val="20"/>
              </w:rPr>
              <w:t>Maintenance Operator</w:t>
            </w:r>
          </w:p>
        </w:tc>
        <w:tc>
          <w:tcPr>
            <w:tcW w:w="7461" w:type="dxa"/>
          </w:tcPr>
          <w:p w14:paraId="20F0806F" w14:textId="77777777" w:rsidR="001D0C70" w:rsidRDefault="001D0C70" w:rsidP="002F0833">
            <w:pPr>
              <w:rPr>
                <w:szCs w:val="20"/>
              </w:rPr>
            </w:pPr>
            <w:r>
              <w:rPr>
                <w:szCs w:val="20"/>
              </w:rPr>
              <w:t>The use case is initialized by the maintenance operator after inserting a special card into the machine.</w:t>
            </w:r>
          </w:p>
        </w:tc>
      </w:tr>
      <w:tr w:rsidR="001D0C70" w14:paraId="003EFAD7" w14:textId="77777777" w:rsidTr="002F0833">
        <w:tc>
          <w:tcPr>
            <w:tcW w:w="1555" w:type="dxa"/>
          </w:tcPr>
          <w:p w14:paraId="3FC51198" w14:textId="77777777" w:rsidR="001D0C70" w:rsidRDefault="001D0C70" w:rsidP="002F0833">
            <w:pPr>
              <w:rPr>
                <w:szCs w:val="20"/>
              </w:rPr>
            </w:pPr>
            <w:r>
              <w:rPr>
                <w:szCs w:val="20"/>
              </w:rPr>
              <w:t>System</w:t>
            </w:r>
          </w:p>
        </w:tc>
        <w:tc>
          <w:tcPr>
            <w:tcW w:w="7461" w:type="dxa"/>
          </w:tcPr>
          <w:p w14:paraId="0640D52E" w14:textId="77777777" w:rsidR="001D0C70" w:rsidRDefault="001D0C70" w:rsidP="002F0833">
            <w:pPr>
              <w:rPr>
                <w:szCs w:val="20"/>
              </w:rPr>
            </w:pPr>
            <w:r>
              <w:rPr>
                <w:szCs w:val="20"/>
              </w:rPr>
              <w:t>The system read the special card inserted by the maintenance operator.</w:t>
            </w:r>
          </w:p>
        </w:tc>
      </w:tr>
      <w:tr w:rsidR="001D0C70" w14:paraId="75348C5F" w14:textId="77777777" w:rsidTr="002F0833">
        <w:tc>
          <w:tcPr>
            <w:tcW w:w="1555" w:type="dxa"/>
          </w:tcPr>
          <w:p w14:paraId="0B29B545" w14:textId="77777777" w:rsidR="001D0C70" w:rsidRDefault="001D0C70" w:rsidP="002F0833">
            <w:pPr>
              <w:rPr>
                <w:szCs w:val="20"/>
              </w:rPr>
            </w:pPr>
            <w:r>
              <w:rPr>
                <w:szCs w:val="20"/>
              </w:rPr>
              <w:t xml:space="preserve">Maintenance operator </w:t>
            </w:r>
          </w:p>
        </w:tc>
        <w:tc>
          <w:tcPr>
            <w:tcW w:w="7461" w:type="dxa"/>
          </w:tcPr>
          <w:p w14:paraId="5A1BBD28" w14:textId="77777777" w:rsidR="001D0C70" w:rsidRDefault="001D0C70" w:rsidP="002F0833">
            <w:pPr>
              <w:rPr>
                <w:szCs w:val="20"/>
              </w:rPr>
            </w:pPr>
            <w:r>
              <w:rPr>
                <w:szCs w:val="20"/>
              </w:rPr>
              <w:t>The maintainer enters the authorization pin to login.</w:t>
            </w:r>
          </w:p>
        </w:tc>
      </w:tr>
      <w:tr w:rsidR="001D0C70" w14:paraId="25A3F67A" w14:textId="77777777" w:rsidTr="002F0833">
        <w:tc>
          <w:tcPr>
            <w:tcW w:w="1555" w:type="dxa"/>
          </w:tcPr>
          <w:p w14:paraId="7BFA1C28" w14:textId="77777777" w:rsidR="001D0C70" w:rsidRDefault="001D0C70" w:rsidP="002F0833">
            <w:pPr>
              <w:rPr>
                <w:szCs w:val="20"/>
              </w:rPr>
            </w:pPr>
            <w:r>
              <w:rPr>
                <w:szCs w:val="20"/>
              </w:rPr>
              <w:t xml:space="preserve">System </w:t>
            </w:r>
          </w:p>
        </w:tc>
        <w:tc>
          <w:tcPr>
            <w:tcW w:w="7461" w:type="dxa"/>
          </w:tcPr>
          <w:p w14:paraId="45173047" w14:textId="77777777" w:rsidR="001D0C70" w:rsidRDefault="001D0C70" w:rsidP="002F0833">
            <w:pPr>
              <w:rPr>
                <w:szCs w:val="20"/>
              </w:rPr>
            </w:pPr>
            <w:r>
              <w:rPr>
                <w:szCs w:val="20"/>
              </w:rPr>
              <w:t>The system checks the pin for authorization (</w:t>
            </w:r>
            <w:r w:rsidRPr="005B7C10">
              <w:rPr>
                <w:b/>
                <w:bCs/>
                <w:szCs w:val="20"/>
              </w:rPr>
              <w:t>E1: Invalid Pin</w:t>
            </w:r>
            <w:r>
              <w:rPr>
                <w:b/>
                <w:bCs/>
                <w:szCs w:val="20"/>
              </w:rPr>
              <w:t>)</w:t>
            </w:r>
          </w:p>
        </w:tc>
      </w:tr>
      <w:tr w:rsidR="001D0C70" w14:paraId="1DBA67B1" w14:textId="77777777" w:rsidTr="002F0833">
        <w:tc>
          <w:tcPr>
            <w:tcW w:w="1555" w:type="dxa"/>
          </w:tcPr>
          <w:p w14:paraId="1E336244" w14:textId="65651325" w:rsidR="001D0C70" w:rsidRDefault="001D0C70" w:rsidP="002F0833">
            <w:pPr>
              <w:rPr>
                <w:szCs w:val="20"/>
              </w:rPr>
            </w:pPr>
            <w:r>
              <w:rPr>
                <w:szCs w:val="20"/>
              </w:rPr>
              <w:t>Maintenance operator</w:t>
            </w:r>
          </w:p>
        </w:tc>
        <w:tc>
          <w:tcPr>
            <w:tcW w:w="7461" w:type="dxa"/>
          </w:tcPr>
          <w:p w14:paraId="344D8A2B" w14:textId="66552924" w:rsidR="001D0C70" w:rsidRDefault="001D0C70" w:rsidP="002F0833">
            <w:pPr>
              <w:rPr>
                <w:szCs w:val="20"/>
              </w:rPr>
            </w:pPr>
            <w:r>
              <w:rPr>
                <w:szCs w:val="20"/>
              </w:rPr>
              <w:t>The maintainer checks the available drinks in the machine.</w:t>
            </w:r>
          </w:p>
        </w:tc>
      </w:tr>
      <w:tr w:rsidR="001D0C70" w14:paraId="52A36F4A" w14:textId="77777777" w:rsidTr="002F0833">
        <w:tc>
          <w:tcPr>
            <w:tcW w:w="1555" w:type="dxa"/>
          </w:tcPr>
          <w:p w14:paraId="1328C380" w14:textId="1F145326" w:rsidR="001D0C70" w:rsidRDefault="001D0C70" w:rsidP="002F0833">
            <w:pPr>
              <w:rPr>
                <w:szCs w:val="20"/>
              </w:rPr>
            </w:pPr>
            <w:r>
              <w:rPr>
                <w:szCs w:val="20"/>
              </w:rPr>
              <w:t>Maintenance operator</w:t>
            </w:r>
          </w:p>
        </w:tc>
        <w:tc>
          <w:tcPr>
            <w:tcW w:w="7461" w:type="dxa"/>
          </w:tcPr>
          <w:p w14:paraId="1DE0C2F2" w14:textId="31B44BF1" w:rsidR="001D0C70" w:rsidRDefault="001D0C70" w:rsidP="002F0833">
            <w:pPr>
              <w:rPr>
                <w:szCs w:val="20"/>
              </w:rPr>
            </w:pPr>
            <w:r>
              <w:rPr>
                <w:szCs w:val="20"/>
              </w:rPr>
              <w:t xml:space="preserve">The maintainer copies a new file to the hard disk of the machine that contain the accurate drink available in the vending machine. </w:t>
            </w:r>
          </w:p>
        </w:tc>
      </w:tr>
      <w:tr w:rsidR="001D0C70" w14:paraId="77C48F58" w14:textId="77777777" w:rsidTr="002F0833">
        <w:tc>
          <w:tcPr>
            <w:tcW w:w="1555" w:type="dxa"/>
          </w:tcPr>
          <w:p w14:paraId="6EE76847" w14:textId="67E32184" w:rsidR="001D0C70" w:rsidRDefault="001D0C70" w:rsidP="002F0833">
            <w:pPr>
              <w:rPr>
                <w:szCs w:val="20"/>
              </w:rPr>
            </w:pPr>
            <w:r>
              <w:rPr>
                <w:szCs w:val="20"/>
              </w:rPr>
              <w:t>Maintenance operator</w:t>
            </w:r>
          </w:p>
        </w:tc>
        <w:tc>
          <w:tcPr>
            <w:tcW w:w="7461" w:type="dxa"/>
          </w:tcPr>
          <w:p w14:paraId="3E98676D" w14:textId="71F45E1A" w:rsidR="001D0C70" w:rsidRDefault="001D0C70" w:rsidP="002F0833">
            <w:pPr>
              <w:rPr>
                <w:szCs w:val="20"/>
              </w:rPr>
            </w:pPr>
            <w:r>
              <w:rPr>
                <w:szCs w:val="20"/>
              </w:rPr>
              <w:t>The maintainer completes its work by login out of the system</w:t>
            </w:r>
          </w:p>
        </w:tc>
      </w:tr>
      <w:tr w:rsidR="001D0C70" w14:paraId="6D07CCE0" w14:textId="77777777" w:rsidTr="002F0833">
        <w:tc>
          <w:tcPr>
            <w:tcW w:w="1555" w:type="dxa"/>
          </w:tcPr>
          <w:p w14:paraId="62F15E9F" w14:textId="61FCC3A8" w:rsidR="001D0C70" w:rsidRDefault="001D0C70" w:rsidP="002F0833">
            <w:pPr>
              <w:rPr>
                <w:szCs w:val="20"/>
              </w:rPr>
            </w:pPr>
            <w:r>
              <w:rPr>
                <w:szCs w:val="20"/>
              </w:rPr>
              <w:t>The system</w:t>
            </w:r>
          </w:p>
        </w:tc>
        <w:tc>
          <w:tcPr>
            <w:tcW w:w="7461" w:type="dxa"/>
          </w:tcPr>
          <w:p w14:paraId="60C7D373" w14:textId="185ECFD2" w:rsidR="001D0C70" w:rsidRDefault="001D0C70" w:rsidP="002F0833">
            <w:pPr>
              <w:rPr>
                <w:szCs w:val="20"/>
              </w:rPr>
            </w:pPr>
            <w:r>
              <w:rPr>
                <w:szCs w:val="20"/>
              </w:rPr>
              <w:t>The system check if the stock file has been modified, the if yes update it record of drinks available in stock.</w:t>
            </w:r>
          </w:p>
        </w:tc>
      </w:tr>
      <w:tr w:rsidR="001D0C70" w14:paraId="2C9C368F" w14:textId="77777777" w:rsidTr="002F0833">
        <w:tc>
          <w:tcPr>
            <w:tcW w:w="1555" w:type="dxa"/>
          </w:tcPr>
          <w:p w14:paraId="5F4B8F01" w14:textId="00EFAC0D" w:rsidR="001D0C70" w:rsidRDefault="001D0C70" w:rsidP="002F0833">
            <w:pPr>
              <w:rPr>
                <w:szCs w:val="20"/>
              </w:rPr>
            </w:pPr>
            <w:r>
              <w:rPr>
                <w:szCs w:val="20"/>
              </w:rPr>
              <w:t>The system</w:t>
            </w:r>
          </w:p>
        </w:tc>
        <w:tc>
          <w:tcPr>
            <w:tcW w:w="7461" w:type="dxa"/>
          </w:tcPr>
          <w:p w14:paraId="70BA0D46" w14:textId="036B1B25" w:rsidR="001D0C70" w:rsidRDefault="001D0C70" w:rsidP="002F0833">
            <w:pPr>
              <w:rPr>
                <w:szCs w:val="20"/>
              </w:rPr>
            </w:pPr>
            <w:r>
              <w:rPr>
                <w:szCs w:val="20"/>
              </w:rPr>
              <w:t>The system sends a report of the new update and the Maintainer ID of the operator and vending machine ID to the service company.</w:t>
            </w:r>
          </w:p>
        </w:tc>
      </w:tr>
      <w:tr w:rsidR="001D0C70" w14:paraId="5B393D49" w14:textId="77777777" w:rsidTr="002F0833">
        <w:tc>
          <w:tcPr>
            <w:tcW w:w="1555" w:type="dxa"/>
          </w:tcPr>
          <w:p w14:paraId="1DFCFEBB" w14:textId="7F7F8819" w:rsidR="001D0C70" w:rsidRDefault="001D0C70" w:rsidP="002F0833">
            <w:pPr>
              <w:rPr>
                <w:szCs w:val="20"/>
              </w:rPr>
            </w:pPr>
            <w:r>
              <w:rPr>
                <w:szCs w:val="20"/>
              </w:rPr>
              <w:t>The system</w:t>
            </w:r>
          </w:p>
        </w:tc>
        <w:tc>
          <w:tcPr>
            <w:tcW w:w="7461" w:type="dxa"/>
          </w:tcPr>
          <w:p w14:paraId="0DC50ABA" w14:textId="593F7FF5" w:rsidR="001D0C70" w:rsidRDefault="001D0C70" w:rsidP="002F0833">
            <w:pPr>
              <w:rPr>
                <w:szCs w:val="20"/>
              </w:rPr>
            </w:pPr>
            <w:r>
              <w:rPr>
                <w:szCs w:val="20"/>
              </w:rPr>
              <w:t>The maintenance process complete and the machine return to a ready state.</w:t>
            </w:r>
          </w:p>
        </w:tc>
      </w:tr>
    </w:tbl>
    <w:p w14:paraId="6D174F8B" w14:textId="0BAEDA02" w:rsidR="000B42EC" w:rsidRDefault="000B42EC" w:rsidP="00AC49E4">
      <w:pPr>
        <w:rPr>
          <w:szCs w:val="20"/>
        </w:rPr>
      </w:pPr>
    </w:p>
    <w:p w14:paraId="460BA66F" w14:textId="77777777" w:rsidR="00235FCF" w:rsidRPr="00EA1B7E" w:rsidRDefault="00235FCF" w:rsidP="00235FCF">
      <w:pPr>
        <w:pStyle w:val="AlternativeFlowsHeading"/>
        <w:rPr>
          <w:i w:val="0"/>
          <w:iCs w:val="0"/>
        </w:rPr>
      </w:pPr>
      <w:r>
        <w:rPr>
          <w:i w:val="0"/>
          <w:iCs w:val="0"/>
        </w:rPr>
        <w:t>Exception Flow</w:t>
      </w:r>
    </w:p>
    <w:p w14:paraId="47FCC598" w14:textId="77777777" w:rsidR="00235FCF" w:rsidRPr="00195FA2" w:rsidRDefault="00235FCF" w:rsidP="00235FCF">
      <w:pPr>
        <w:rPr>
          <w:sz w:val="6"/>
          <w:szCs w:val="6"/>
        </w:rPr>
      </w:pPr>
    </w:p>
    <w:p w14:paraId="473526D2" w14:textId="77777777" w:rsidR="00235FCF" w:rsidRDefault="00235FCF" w:rsidP="00235FCF">
      <w:pPr>
        <w:pStyle w:val="AlternativeFlow"/>
        <w:rPr>
          <w:i w:val="0"/>
          <w:iCs/>
        </w:rPr>
      </w:pPr>
      <w:r>
        <w:rPr>
          <w:i w:val="0"/>
          <w:iCs/>
        </w:rPr>
        <w:t>E1: Invalid pin</w:t>
      </w:r>
    </w:p>
    <w:tbl>
      <w:tblPr>
        <w:tblStyle w:val="TableGrid"/>
        <w:tblW w:w="0" w:type="auto"/>
        <w:tblLook w:val="04A0" w:firstRow="1" w:lastRow="0" w:firstColumn="1" w:lastColumn="0" w:noHBand="0" w:noVBand="1"/>
      </w:tblPr>
      <w:tblGrid>
        <w:gridCol w:w="1696"/>
        <w:gridCol w:w="7320"/>
      </w:tblGrid>
      <w:tr w:rsidR="00235FCF" w:rsidRPr="00071F58" w14:paraId="50F8EF7A" w14:textId="77777777" w:rsidTr="002F0833">
        <w:tc>
          <w:tcPr>
            <w:tcW w:w="1696" w:type="dxa"/>
          </w:tcPr>
          <w:p w14:paraId="5D1F0E85" w14:textId="77777777" w:rsidR="00235FCF" w:rsidRPr="00071F58" w:rsidRDefault="00235FCF" w:rsidP="002F0833">
            <w:r w:rsidRPr="00071F58">
              <w:t>System</w:t>
            </w:r>
          </w:p>
        </w:tc>
        <w:tc>
          <w:tcPr>
            <w:tcW w:w="7320" w:type="dxa"/>
          </w:tcPr>
          <w:p w14:paraId="0B7CE20E" w14:textId="77777777" w:rsidR="00235FCF" w:rsidRPr="00071F58" w:rsidRDefault="00235FCF" w:rsidP="002F0833">
            <w:r w:rsidRPr="00071F58">
              <w:t xml:space="preserve">The </w:t>
            </w:r>
            <w:r>
              <w:t>pin is invalid</w:t>
            </w:r>
          </w:p>
        </w:tc>
      </w:tr>
      <w:tr w:rsidR="00235FCF" w:rsidRPr="00071F58" w14:paraId="3053848B" w14:textId="77777777" w:rsidTr="002F0833">
        <w:tc>
          <w:tcPr>
            <w:tcW w:w="1696" w:type="dxa"/>
          </w:tcPr>
          <w:p w14:paraId="79080497" w14:textId="77777777" w:rsidR="00235FCF" w:rsidRPr="00071F58" w:rsidRDefault="00235FCF" w:rsidP="002F0833">
            <w:r>
              <w:t>System</w:t>
            </w:r>
          </w:p>
        </w:tc>
        <w:tc>
          <w:tcPr>
            <w:tcW w:w="7320" w:type="dxa"/>
          </w:tcPr>
          <w:p w14:paraId="43A51CED" w14:textId="392FE29E" w:rsidR="00235FCF" w:rsidRPr="00071F58" w:rsidRDefault="00235FCF" w:rsidP="002F0833">
            <w:r>
              <w:t xml:space="preserve">The system will not give access to the </w:t>
            </w:r>
            <w:r w:rsidR="00534568">
              <w:t>maintenance</w:t>
            </w:r>
            <w:r>
              <w:t xml:space="preserve"> operator, door remain locked</w:t>
            </w:r>
          </w:p>
        </w:tc>
      </w:tr>
      <w:tr w:rsidR="00235FCF" w:rsidRPr="00071F58" w14:paraId="0EEBDEB1" w14:textId="77777777" w:rsidTr="002F0833">
        <w:tc>
          <w:tcPr>
            <w:tcW w:w="1696" w:type="dxa"/>
          </w:tcPr>
          <w:p w14:paraId="0F10972D" w14:textId="77777777" w:rsidR="00235FCF" w:rsidRPr="00071F58" w:rsidRDefault="00235FCF" w:rsidP="002F0833">
            <w:r>
              <w:t>System</w:t>
            </w:r>
          </w:p>
        </w:tc>
        <w:tc>
          <w:tcPr>
            <w:tcW w:w="7320" w:type="dxa"/>
          </w:tcPr>
          <w:p w14:paraId="0A844230" w14:textId="77777777" w:rsidR="00235FCF" w:rsidRPr="00071F58" w:rsidRDefault="00235FCF" w:rsidP="002F0833">
            <w:r>
              <w:t xml:space="preserve">The system will prompt the operator to re-enter pin.   </w:t>
            </w:r>
          </w:p>
        </w:tc>
      </w:tr>
      <w:tr w:rsidR="00235FCF" w:rsidRPr="00071F58" w14:paraId="0FE87591" w14:textId="77777777" w:rsidTr="002F0833">
        <w:tc>
          <w:tcPr>
            <w:tcW w:w="1696" w:type="dxa"/>
          </w:tcPr>
          <w:p w14:paraId="09CAE912" w14:textId="13CFCBC7" w:rsidR="00235FCF" w:rsidRDefault="00235FCF" w:rsidP="002F0833">
            <w:r>
              <w:t>Maintenance operator</w:t>
            </w:r>
          </w:p>
        </w:tc>
        <w:tc>
          <w:tcPr>
            <w:tcW w:w="7320" w:type="dxa"/>
          </w:tcPr>
          <w:p w14:paraId="485C16EE" w14:textId="692F0ADB" w:rsidR="00235FCF" w:rsidRDefault="00235FCF" w:rsidP="002F0833">
            <w:r>
              <w:t xml:space="preserve">The </w:t>
            </w:r>
            <w:r>
              <w:t>m</w:t>
            </w:r>
            <w:r>
              <w:t>aintenance operator</w:t>
            </w:r>
            <w:r>
              <w:t xml:space="preserve"> </w:t>
            </w:r>
            <w:r>
              <w:t>tries to login again with correct pin.</w:t>
            </w:r>
          </w:p>
        </w:tc>
      </w:tr>
    </w:tbl>
    <w:p w14:paraId="4DEE3247" w14:textId="77777777" w:rsidR="00235FCF" w:rsidRDefault="00235FCF" w:rsidP="00AC49E4">
      <w:pPr>
        <w:rPr>
          <w:szCs w:val="20"/>
        </w:rPr>
      </w:pPr>
    </w:p>
    <w:p w14:paraId="55EB0972" w14:textId="05D469A1" w:rsidR="00B06DD9" w:rsidRDefault="00B06DD9" w:rsidP="00B06DD9">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r>
        <w:t>UC</w:t>
      </w:r>
      <w:r>
        <w:t>7</w:t>
      </w:r>
      <w:r>
        <w:t xml:space="preserve">: </w:t>
      </w:r>
      <w:r>
        <w:t>Repairs</w:t>
      </w:r>
      <w:r>
        <w:t xml:space="preserve"> </w:t>
      </w:r>
    </w:p>
    <w:p w14:paraId="34D63621" w14:textId="5361D32A" w:rsidR="00B06DD9" w:rsidRPr="005B7C10" w:rsidRDefault="00B06DD9" w:rsidP="00B06DD9">
      <w:r>
        <w:t xml:space="preserve">This use case is initiated by the </w:t>
      </w:r>
      <w:r>
        <w:t>service</w:t>
      </w:r>
      <w:r>
        <w:t xml:space="preserve"> operator conducting </w:t>
      </w:r>
      <w:r>
        <w:t xml:space="preserve">annual servicing </w:t>
      </w:r>
      <w:r>
        <w:t>of the drinks vending machine</w:t>
      </w:r>
      <w:r>
        <w:t xml:space="preserve"> or service on request.</w:t>
      </w:r>
    </w:p>
    <w:p w14:paraId="18E7500E" w14:textId="77777777" w:rsidR="00B06DD9" w:rsidRPr="00EA1B7E" w:rsidRDefault="00B06DD9" w:rsidP="00B06DD9">
      <w:pPr>
        <w:pStyle w:val="BasicFlowHeading"/>
        <w:rPr>
          <w:i w:val="0"/>
          <w:iCs w:val="0"/>
        </w:rPr>
      </w:pPr>
      <w:r w:rsidRPr="00EA1B7E">
        <w:rPr>
          <w:i w:val="0"/>
          <w:iCs w:val="0"/>
        </w:rPr>
        <w:t>Basic Flow of Events</w:t>
      </w:r>
    </w:p>
    <w:tbl>
      <w:tblPr>
        <w:tblStyle w:val="TableGrid"/>
        <w:tblW w:w="0" w:type="auto"/>
        <w:tblLook w:val="04A0" w:firstRow="1" w:lastRow="0" w:firstColumn="1" w:lastColumn="0" w:noHBand="0" w:noVBand="1"/>
      </w:tblPr>
      <w:tblGrid>
        <w:gridCol w:w="1838"/>
        <w:gridCol w:w="7178"/>
      </w:tblGrid>
      <w:tr w:rsidR="00B06DD9" w14:paraId="4F57A8BD" w14:textId="77777777" w:rsidTr="00B06DD9">
        <w:tc>
          <w:tcPr>
            <w:tcW w:w="1838" w:type="dxa"/>
          </w:tcPr>
          <w:p w14:paraId="0B0B81B6" w14:textId="07B2549E" w:rsidR="00B06DD9" w:rsidRDefault="00B06DD9" w:rsidP="002F0833">
            <w:pPr>
              <w:rPr>
                <w:szCs w:val="20"/>
              </w:rPr>
            </w:pPr>
            <w:r>
              <w:rPr>
                <w:szCs w:val="20"/>
              </w:rPr>
              <w:t xml:space="preserve">Service </w:t>
            </w:r>
            <w:r>
              <w:rPr>
                <w:szCs w:val="20"/>
              </w:rPr>
              <w:t>Operator</w:t>
            </w:r>
          </w:p>
        </w:tc>
        <w:tc>
          <w:tcPr>
            <w:tcW w:w="7178" w:type="dxa"/>
          </w:tcPr>
          <w:p w14:paraId="537BCC41" w14:textId="15DEEB36" w:rsidR="00B06DD9" w:rsidRDefault="00B06DD9" w:rsidP="002F0833">
            <w:pPr>
              <w:rPr>
                <w:szCs w:val="20"/>
              </w:rPr>
            </w:pPr>
            <w:r>
              <w:rPr>
                <w:szCs w:val="20"/>
              </w:rPr>
              <w:t xml:space="preserve">The use case is initialized by the </w:t>
            </w:r>
            <w:r>
              <w:rPr>
                <w:szCs w:val="20"/>
              </w:rPr>
              <w:t>service</w:t>
            </w:r>
            <w:r>
              <w:rPr>
                <w:szCs w:val="20"/>
              </w:rPr>
              <w:t xml:space="preserve"> operator after inserting a special card into the machine.</w:t>
            </w:r>
          </w:p>
        </w:tc>
      </w:tr>
      <w:tr w:rsidR="00B06DD9" w14:paraId="68119005" w14:textId="77777777" w:rsidTr="00B06DD9">
        <w:tc>
          <w:tcPr>
            <w:tcW w:w="1838" w:type="dxa"/>
          </w:tcPr>
          <w:p w14:paraId="70F12D4E" w14:textId="77777777" w:rsidR="00B06DD9" w:rsidRDefault="00B06DD9" w:rsidP="002F0833">
            <w:pPr>
              <w:rPr>
                <w:szCs w:val="20"/>
              </w:rPr>
            </w:pPr>
            <w:r>
              <w:rPr>
                <w:szCs w:val="20"/>
              </w:rPr>
              <w:t>System</w:t>
            </w:r>
          </w:p>
        </w:tc>
        <w:tc>
          <w:tcPr>
            <w:tcW w:w="7178" w:type="dxa"/>
          </w:tcPr>
          <w:p w14:paraId="6F63F096" w14:textId="4E2F29AD" w:rsidR="00B06DD9" w:rsidRDefault="00B06DD9" w:rsidP="002F0833">
            <w:pPr>
              <w:rPr>
                <w:szCs w:val="20"/>
              </w:rPr>
            </w:pPr>
            <w:r>
              <w:rPr>
                <w:szCs w:val="20"/>
              </w:rPr>
              <w:t xml:space="preserve">The system read the special card inserted by the </w:t>
            </w:r>
            <w:r>
              <w:rPr>
                <w:szCs w:val="20"/>
              </w:rPr>
              <w:t>service</w:t>
            </w:r>
            <w:r>
              <w:rPr>
                <w:szCs w:val="20"/>
              </w:rPr>
              <w:t xml:space="preserve"> operator.</w:t>
            </w:r>
          </w:p>
        </w:tc>
      </w:tr>
      <w:tr w:rsidR="00B06DD9" w14:paraId="0CBD82C9" w14:textId="77777777" w:rsidTr="00B06DD9">
        <w:tc>
          <w:tcPr>
            <w:tcW w:w="1838" w:type="dxa"/>
          </w:tcPr>
          <w:p w14:paraId="04CEEE74" w14:textId="6BD0C91D" w:rsidR="00B06DD9" w:rsidRDefault="00B06DD9" w:rsidP="002F0833">
            <w:pPr>
              <w:rPr>
                <w:szCs w:val="20"/>
              </w:rPr>
            </w:pPr>
            <w:r>
              <w:rPr>
                <w:szCs w:val="20"/>
              </w:rPr>
              <w:t>Service</w:t>
            </w:r>
            <w:r>
              <w:rPr>
                <w:szCs w:val="20"/>
              </w:rPr>
              <w:t xml:space="preserve"> operator </w:t>
            </w:r>
          </w:p>
        </w:tc>
        <w:tc>
          <w:tcPr>
            <w:tcW w:w="7178" w:type="dxa"/>
          </w:tcPr>
          <w:p w14:paraId="119E9B6E" w14:textId="77777777" w:rsidR="00B06DD9" w:rsidRDefault="00B06DD9" w:rsidP="002F0833">
            <w:pPr>
              <w:rPr>
                <w:szCs w:val="20"/>
              </w:rPr>
            </w:pPr>
            <w:r>
              <w:rPr>
                <w:szCs w:val="20"/>
              </w:rPr>
              <w:t>The maintainer enters the authorization pin to login.</w:t>
            </w:r>
          </w:p>
        </w:tc>
      </w:tr>
      <w:tr w:rsidR="00B06DD9" w14:paraId="56425F8C" w14:textId="77777777" w:rsidTr="00B06DD9">
        <w:tc>
          <w:tcPr>
            <w:tcW w:w="1838" w:type="dxa"/>
          </w:tcPr>
          <w:p w14:paraId="5D4F18DB" w14:textId="77777777" w:rsidR="00B06DD9" w:rsidRDefault="00B06DD9" w:rsidP="002F0833">
            <w:pPr>
              <w:rPr>
                <w:szCs w:val="20"/>
              </w:rPr>
            </w:pPr>
            <w:r>
              <w:rPr>
                <w:szCs w:val="20"/>
              </w:rPr>
              <w:t xml:space="preserve">System </w:t>
            </w:r>
          </w:p>
        </w:tc>
        <w:tc>
          <w:tcPr>
            <w:tcW w:w="7178" w:type="dxa"/>
          </w:tcPr>
          <w:p w14:paraId="3E798078" w14:textId="77777777" w:rsidR="00B06DD9" w:rsidRDefault="00B06DD9" w:rsidP="002F0833">
            <w:pPr>
              <w:rPr>
                <w:szCs w:val="20"/>
              </w:rPr>
            </w:pPr>
            <w:r>
              <w:rPr>
                <w:szCs w:val="20"/>
              </w:rPr>
              <w:t>The system checks the pin for authorization (</w:t>
            </w:r>
            <w:r w:rsidRPr="005B7C10">
              <w:rPr>
                <w:b/>
                <w:bCs/>
                <w:szCs w:val="20"/>
              </w:rPr>
              <w:t>E1: Invalid Pin</w:t>
            </w:r>
            <w:r>
              <w:rPr>
                <w:b/>
                <w:bCs/>
                <w:szCs w:val="20"/>
              </w:rPr>
              <w:t>)</w:t>
            </w:r>
          </w:p>
        </w:tc>
      </w:tr>
      <w:tr w:rsidR="00B06DD9" w14:paraId="33F2EA25" w14:textId="77777777" w:rsidTr="00B06DD9">
        <w:tc>
          <w:tcPr>
            <w:tcW w:w="1838" w:type="dxa"/>
          </w:tcPr>
          <w:p w14:paraId="4B586389" w14:textId="192D95E7" w:rsidR="00B06DD9" w:rsidRDefault="00B06DD9" w:rsidP="002F0833">
            <w:pPr>
              <w:rPr>
                <w:szCs w:val="20"/>
              </w:rPr>
            </w:pPr>
            <w:r>
              <w:rPr>
                <w:szCs w:val="20"/>
              </w:rPr>
              <w:t>System</w:t>
            </w:r>
          </w:p>
        </w:tc>
        <w:tc>
          <w:tcPr>
            <w:tcW w:w="7178" w:type="dxa"/>
          </w:tcPr>
          <w:p w14:paraId="18EF6B45" w14:textId="6B619213" w:rsidR="00B06DD9" w:rsidRDefault="00B06DD9" w:rsidP="002F0833">
            <w:pPr>
              <w:rPr>
                <w:szCs w:val="20"/>
              </w:rPr>
            </w:pPr>
            <w:r>
              <w:rPr>
                <w:szCs w:val="20"/>
              </w:rPr>
              <w:t>The system checks the access level of the operator and unlock the door of the vending machine if the access level is 2.</w:t>
            </w:r>
          </w:p>
        </w:tc>
      </w:tr>
      <w:tr w:rsidR="00B06DD9" w14:paraId="3C53E4F0" w14:textId="77777777" w:rsidTr="00B06DD9">
        <w:tc>
          <w:tcPr>
            <w:tcW w:w="1838" w:type="dxa"/>
          </w:tcPr>
          <w:p w14:paraId="090D4A23" w14:textId="78C62AA1" w:rsidR="00B06DD9" w:rsidRDefault="00B06DD9" w:rsidP="002F0833">
            <w:pPr>
              <w:rPr>
                <w:szCs w:val="20"/>
              </w:rPr>
            </w:pPr>
            <w:r>
              <w:rPr>
                <w:szCs w:val="20"/>
              </w:rPr>
              <w:lastRenderedPageBreak/>
              <w:t>Service operator</w:t>
            </w:r>
          </w:p>
        </w:tc>
        <w:tc>
          <w:tcPr>
            <w:tcW w:w="7178" w:type="dxa"/>
          </w:tcPr>
          <w:p w14:paraId="5DE1D922" w14:textId="4261705B" w:rsidR="00B06DD9" w:rsidRDefault="00B06DD9" w:rsidP="002F0833">
            <w:pPr>
              <w:rPr>
                <w:szCs w:val="20"/>
              </w:rPr>
            </w:pPr>
            <w:r>
              <w:rPr>
                <w:szCs w:val="20"/>
              </w:rPr>
              <w:t>The service operator performs repairs on the vending machine or change the faulty parts.</w:t>
            </w:r>
          </w:p>
        </w:tc>
      </w:tr>
      <w:tr w:rsidR="00692394" w14:paraId="14A90C3C" w14:textId="77777777" w:rsidTr="00B06DD9">
        <w:tc>
          <w:tcPr>
            <w:tcW w:w="1838" w:type="dxa"/>
          </w:tcPr>
          <w:p w14:paraId="76320686" w14:textId="12A4F0BB" w:rsidR="00692394" w:rsidRDefault="00692394" w:rsidP="002F0833">
            <w:pPr>
              <w:rPr>
                <w:szCs w:val="20"/>
              </w:rPr>
            </w:pPr>
            <w:r>
              <w:rPr>
                <w:szCs w:val="20"/>
              </w:rPr>
              <w:t>Service operator</w:t>
            </w:r>
          </w:p>
        </w:tc>
        <w:tc>
          <w:tcPr>
            <w:tcW w:w="7178" w:type="dxa"/>
          </w:tcPr>
          <w:p w14:paraId="78314175" w14:textId="647ECE35" w:rsidR="00692394" w:rsidRDefault="00692394" w:rsidP="002F0833">
            <w:pPr>
              <w:rPr>
                <w:szCs w:val="20"/>
              </w:rPr>
            </w:pPr>
            <w:r>
              <w:rPr>
                <w:szCs w:val="20"/>
              </w:rPr>
              <w:t>The service operator complete repairs on the machine.</w:t>
            </w:r>
          </w:p>
        </w:tc>
      </w:tr>
      <w:tr w:rsidR="00B06DD9" w14:paraId="0E29C835" w14:textId="77777777" w:rsidTr="00B06DD9">
        <w:tc>
          <w:tcPr>
            <w:tcW w:w="1838" w:type="dxa"/>
          </w:tcPr>
          <w:p w14:paraId="7982A121" w14:textId="5F52BBAD" w:rsidR="00B06DD9" w:rsidRDefault="00B06DD9" w:rsidP="002F0833">
            <w:pPr>
              <w:rPr>
                <w:szCs w:val="20"/>
              </w:rPr>
            </w:pPr>
            <w:r>
              <w:rPr>
                <w:szCs w:val="20"/>
              </w:rPr>
              <w:t>System:</w:t>
            </w:r>
          </w:p>
        </w:tc>
        <w:tc>
          <w:tcPr>
            <w:tcW w:w="7178" w:type="dxa"/>
          </w:tcPr>
          <w:p w14:paraId="236C55F1" w14:textId="36A99B65" w:rsidR="00B06DD9" w:rsidRDefault="00B06DD9" w:rsidP="002F0833">
            <w:pPr>
              <w:rPr>
                <w:szCs w:val="20"/>
              </w:rPr>
            </w:pPr>
            <w:r>
              <w:rPr>
                <w:szCs w:val="20"/>
              </w:rPr>
              <w:t xml:space="preserve">The system </w:t>
            </w:r>
            <w:r w:rsidR="00692394">
              <w:rPr>
                <w:szCs w:val="20"/>
              </w:rPr>
              <w:t>reboots</w:t>
            </w:r>
            <w:r>
              <w:rPr>
                <w:szCs w:val="20"/>
              </w:rPr>
              <w:t xml:space="preserve"> </w:t>
            </w:r>
            <w:r w:rsidR="00692394">
              <w:rPr>
                <w:szCs w:val="20"/>
              </w:rPr>
              <w:t>itself and do start up checks to see all parts are responsive.</w:t>
            </w:r>
          </w:p>
        </w:tc>
      </w:tr>
      <w:tr w:rsidR="00B06DD9" w14:paraId="1014E9D5" w14:textId="77777777" w:rsidTr="00B06DD9">
        <w:tc>
          <w:tcPr>
            <w:tcW w:w="1838" w:type="dxa"/>
          </w:tcPr>
          <w:p w14:paraId="73F261EE" w14:textId="11E5E658" w:rsidR="00B06DD9" w:rsidRDefault="00692394" w:rsidP="002F0833">
            <w:pPr>
              <w:rPr>
                <w:szCs w:val="20"/>
              </w:rPr>
            </w:pPr>
            <w:r>
              <w:rPr>
                <w:szCs w:val="20"/>
              </w:rPr>
              <w:t xml:space="preserve">System: </w:t>
            </w:r>
          </w:p>
        </w:tc>
        <w:tc>
          <w:tcPr>
            <w:tcW w:w="7178" w:type="dxa"/>
          </w:tcPr>
          <w:p w14:paraId="34A3EF02" w14:textId="00D9A681" w:rsidR="00B06DD9" w:rsidRDefault="00692394" w:rsidP="002F0833">
            <w:pPr>
              <w:rPr>
                <w:szCs w:val="20"/>
              </w:rPr>
            </w:pPr>
            <w:r>
              <w:rPr>
                <w:szCs w:val="20"/>
              </w:rPr>
              <w:t>On successful reboot, the system send report to the service company with the Operator ID, machine ID and the details of the repair conducted.</w:t>
            </w:r>
          </w:p>
        </w:tc>
      </w:tr>
      <w:tr w:rsidR="00B06DD9" w14:paraId="537898DA" w14:textId="77777777" w:rsidTr="00B06DD9">
        <w:tc>
          <w:tcPr>
            <w:tcW w:w="1838" w:type="dxa"/>
          </w:tcPr>
          <w:p w14:paraId="0D5B5C82" w14:textId="7B2E17BF" w:rsidR="00B06DD9" w:rsidRDefault="00EC3DD1" w:rsidP="002F0833">
            <w:pPr>
              <w:rPr>
                <w:szCs w:val="20"/>
              </w:rPr>
            </w:pPr>
            <w:r>
              <w:rPr>
                <w:szCs w:val="20"/>
              </w:rPr>
              <w:t xml:space="preserve">System: </w:t>
            </w:r>
          </w:p>
        </w:tc>
        <w:tc>
          <w:tcPr>
            <w:tcW w:w="7178" w:type="dxa"/>
          </w:tcPr>
          <w:p w14:paraId="04F8AFB0" w14:textId="602C9DB3" w:rsidR="00B06DD9" w:rsidRDefault="00EC3DD1" w:rsidP="002F0833">
            <w:pPr>
              <w:rPr>
                <w:szCs w:val="20"/>
              </w:rPr>
            </w:pPr>
            <w:r>
              <w:rPr>
                <w:szCs w:val="20"/>
              </w:rPr>
              <w:t>The system return to the READY screen.</w:t>
            </w:r>
          </w:p>
        </w:tc>
      </w:tr>
      <w:tr w:rsidR="00B06DD9" w14:paraId="05F496F9" w14:textId="77777777" w:rsidTr="00B06DD9">
        <w:tc>
          <w:tcPr>
            <w:tcW w:w="1838" w:type="dxa"/>
          </w:tcPr>
          <w:p w14:paraId="548CB996" w14:textId="6308CF76" w:rsidR="00B06DD9" w:rsidRDefault="00B06DD9" w:rsidP="002F0833">
            <w:pPr>
              <w:rPr>
                <w:szCs w:val="20"/>
              </w:rPr>
            </w:pPr>
          </w:p>
        </w:tc>
        <w:tc>
          <w:tcPr>
            <w:tcW w:w="7178" w:type="dxa"/>
          </w:tcPr>
          <w:p w14:paraId="35B899E4" w14:textId="13A6048A" w:rsidR="00B06DD9" w:rsidRDefault="00B06DD9" w:rsidP="002F0833">
            <w:pPr>
              <w:rPr>
                <w:szCs w:val="20"/>
              </w:rPr>
            </w:pPr>
          </w:p>
        </w:tc>
      </w:tr>
    </w:tbl>
    <w:p w14:paraId="25EB7B6F" w14:textId="62A24394" w:rsidR="00B06DD9" w:rsidRDefault="00B06DD9" w:rsidP="00AC49E4">
      <w:pPr>
        <w:rPr>
          <w:szCs w:val="20"/>
        </w:rPr>
      </w:pPr>
    </w:p>
    <w:p w14:paraId="67B344B7" w14:textId="77777777" w:rsidR="00235FCF" w:rsidRPr="00EA1B7E" w:rsidRDefault="00235FCF" w:rsidP="00235FCF">
      <w:pPr>
        <w:pStyle w:val="AlternativeFlowsHeading"/>
        <w:rPr>
          <w:i w:val="0"/>
          <w:iCs w:val="0"/>
        </w:rPr>
      </w:pPr>
      <w:r>
        <w:rPr>
          <w:i w:val="0"/>
          <w:iCs w:val="0"/>
        </w:rPr>
        <w:t>Exception Flow</w:t>
      </w:r>
    </w:p>
    <w:p w14:paraId="6360094E" w14:textId="77777777" w:rsidR="00235FCF" w:rsidRPr="00195FA2" w:rsidRDefault="00235FCF" w:rsidP="00235FCF">
      <w:pPr>
        <w:rPr>
          <w:sz w:val="6"/>
          <w:szCs w:val="6"/>
        </w:rPr>
      </w:pPr>
    </w:p>
    <w:p w14:paraId="7651D398" w14:textId="77777777" w:rsidR="00235FCF" w:rsidRDefault="00235FCF" w:rsidP="00235FCF">
      <w:pPr>
        <w:pStyle w:val="AlternativeFlow"/>
        <w:rPr>
          <w:i w:val="0"/>
          <w:iCs/>
        </w:rPr>
      </w:pPr>
      <w:r>
        <w:rPr>
          <w:i w:val="0"/>
          <w:iCs/>
        </w:rPr>
        <w:t>E1: Invalid pin</w:t>
      </w:r>
    </w:p>
    <w:tbl>
      <w:tblPr>
        <w:tblStyle w:val="TableGrid"/>
        <w:tblW w:w="0" w:type="auto"/>
        <w:tblLook w:val="04A0" w:firstRow="1" w:lastRow="0" w:firstColumn="1" w:lastColumn="0" w:noHBand="0" w:noVBand="1"/>
      </w:tblPr>
      <w:tblGrid>
        <w:gridCol w:w="1696"/>
        <w:gridCol w:w="7320"/>
      </w:tblGrid>
      <w:tr w:rsidR="00235FCF" w:rsidRPr="00071F58" w14:paraId="3051CB50" w14:textId="77777777" w:rsidTr="002F0833">
        <w:tc>
          <w:tcPr>
            <w:tcW w:w="1696" w:type="dxa"/>
          </w:tcPr>
          <w:p w14:paraId="3C2F5B64" w14:textId="77777777" w:rsidR="00235FCF" w:rsidRPr="00071F58" w:rsidRDefault="00235FCF" w:rsidP="002F0833">
            <w:r w:rsidRPr="00071F58">
              <w:t>System</w:t>
            </w:r>
          </w:p>
        </w:tc>
        <w:tc>
          <w:tcPr>
            <w:tcW w:w="7320" w:type="dxa"/>
          </w:tcPr>
          <w:p w14:paraId="7FD1D7D4" w14:textId="77777777" w:rsidR="00235FCF" w:rsidRPr="00071F58" w:rsidRDefault="00235FCF" w:rsidP="002F0833">
            <w:r w:rsidRPr="00071F58">
              <w:t xml:space="preserve">The </w:t>
            </w:r>
            <w:r>
              <w:t>pin is invalid</w:t>
            </w:r>
          </w:p>
        </w:tc>
      </w:tr>
      <w:tr w:rsidR="00235FCF" w:rsidRPr="00071F58" w14:paraId="14EEF420" w14:textId="77777777" w:rsidTr="002F0833">
        <w:tc>
          <w:tcPr>
            <w:tcW w:w="1696" w:type="dxa"/>
          </w:tcPr>
          <w:p w14:paraId="4CF19A19" w14:textId="77777777" w:rsidR="00235FCF" w:rsidRPr="00071F58" w:rsidRDefault="00235FCF" w:rsidP="002F0833">
            <w:r>
              <w:t>System</w:t>
            </w:r>
          </w:p>
        </w:tc>
        <w:tc>
          <w:tcPr>
            <w:tcW w:w="7320" w:type="dxa"/>
          </w:tcPr>
          <w:p w14:paraId="6BB18958" w14:textId="77777777" w:rsidR="00235FCF" w:rsidRPr="00071F58" w:rsidRDefault="00235FCF" w:rsidP="002F0833">
            <w:r>
              <w:t>The system will not give access to the service operator, door remain locked</w:t>
            </w:r>
          </w:p>
        </w:tc>
      </w:tr>
      <w:tr w:rsidR="00235FCF" w:rsidRPr="00071F58" w14:paraId="51C06C83" w14:textId="77777777" w:rsidTr="002F0833">
        <w:tc>
          <w:tcPr>
            <w:tcW w:w="1696" w:type="dxa"/>
          </w:tcPr>
          <w:p w14:paraId="2E182C8B" w14:textId="77777777" w:rsidR="00235FCF" w:rsidRPr="00071F58" w:rsidRDefault="00235FCF" w:rsidP="002F0833">
            <w:r>
              <w:t>System</w:t>
            </w:r>
          </w:p>
        </w:tc>
        <w:tc>
          <w:tcPr>
            <w:tcW w:w="7320" w:type="dxa"/>
          </w:tcPr>
          <w:p w14:paraId="70719DD2" w14:textId="77777777" w:rsidR="00235FCF" w:rsidRPr="00071F58" w:rsidRDefault="00235FCF" w:rsidP="002F0833">
            <w:r>
              <w:t xml:space="preserve">The system will prompt the operator to re-enter pin.   </w:t>
            </w:r>
          </w:p>
        </w:tc>
      </w:tr>
      <w:tr w:rsidR="00235FCF" w:rsidRPr="00071F58" w14:paraId="49C2E42D" w14:textId="77777777" w:rsidTr="002F0833">
        <w:tc>
          <w:tcPr>
            <w:tcW w:w="1696" w:type="dxa"/>
          </w:tcPr>
          <w:p w14:paraId="5E0FB4BB" w14:textId="77777777" w:rsidR="00235FCF" w:rsidRDefault="00235FCF" w:rsidP="002F0833">
            <w:r>
              <w:t>Service operator</w:t>
            </w:r>
          </w:p>
        </w:tc>
        <w:tc>
          <w:tcPr>
            <w:tcW w:w="7320" w:type="dxa"/>
          </w:tcPr>
          <w:p w14:paraId="1B954D4B" w14:textId="77777777" w:rsidR="00235FCF" w:rsidRDefault="00235FCF" w:rsidP="002F0833">
            <w:r>
              <w:t>The service operator tries to login again with correct pin.</w:t>
            </w:r>
          </w:p>
        </w:tc>
      </w:tr>
    </w:tbl>
    <w:p w14:paraId="060778D5" w14:textId="33D18BF3" w:rsidR="00235FCF" w:rsidRDefault="00235FCF" w:rsidP="00AC49E4">
      <w:pPr>
        <w:rPr>
          <w:szCs w:val="20"/>
        </w:rPr>
      </w:pPr>
    </w:p>
    <w:p w14:paraId="608B11BB" w14:textId="636E14F3" w:rsidR="00B11052" w:rsidRDefault="00B11052" w:rsidP="00B11052">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r>
        <w:t>UC</w:t>
      </w:r>
      <w:r>
        <w:t>8</w:t>
      </w:r>
      <w:r>
        <w:t xml:space="preserve">: </w:t>
      </w:r>
      <w:r>
        <w:t>Stock / Fault Report</w:t>
      </w:r>
    </w:p>
    <w:p w14:paraId="208A1408" w14:textId="77777777" w:rsidR="00B11052" w:rsidRDefault="00B11052" w:rsidP="00B11052">
      <w:r>
        <w:t xml:space="preserve">This use case is initiated by the </w:t>
      </w:r>
      <w:r>
        <w:t>System</w:t>
      </w:r>
      <w:r>
        <w:t xml:space="preserve"> </w:t>
      </w:r>
      <w:r>
        <w:t>for reporting activities on the vending machine.</w:t>
      </w:r>
    </w:p>
    <w:p w14:paraId="52340D12" w14:textId="305AA574" w:rsidR="00B11052" w:rsidRPr="005B7C10" w:rsidRDefault="00B11052" w:rsidP="00B11052">
      <w:r>
        <w:t xml:space="preserve"> </w:t>
      </w:r>
    </w:p>
    <w:p w14:paraId="6FA6A608" w14:textId="77777777" w:rsidR="00B11052" w:rsidRPr="00EA1B7E" w:rsidRDefault="00B11052" w:rsidP="00B11052">
      <w:pPr>
        <w:pStyle w:val="BasicFlowHeading"/>
        <w:rPr>
          <w:i w:val="0"/>
          <w:iCs w:val="0"/>
        </w:rPr>
      </w:pPr>
      <w:r w:rsidRPr="00EA1B7E">
        <w:rPr>
          <w:i w:val="0"/>
          <w:iCs w:val="0"/>
        </w:rPr>
        <w:t>Basic Flow of Events</w:t>
      </w:r>
    </w:p>
    <w:tbl>
      <w:tblPr>
        <w:tblStyle w:val="TableGrid"/>
        <w:tblW w:w="0" w:type="auto"/>
        <w:tblLook w:val="04A0" w:firstRow="1" w:lastRow="0" w:firstColumn="1" w:lastColumn="0" w:noHBand="0" w:noVBand="1"/>
      </w:tblPr>
      <w:tblGrid>
        <w:gridCol w:w="1838"/>
        <w:gridCol w:w="7178"/>
      </w:tblGrid>
      <w:tr w:rsidR="00B11052" w14:paraId="7D392B9F" w14:textId="77777777" w:rsidTr="002F0833">
        <w:tc>
          <w:tcPr>
            <w:tcW w:w="1838" w:type="dxa"/>
          </w:tcPr>
          <w:p w14:paraId="673C8561" w14:textId="57CF0B24" w:rsidR="00B11052" w:rsidRDefault="00B11052" w:rsidP="002F0833">
            <w:pPr>
              <w:rPr>
                <w:szCs w:val="20"/>
              </w:rPr>
            </w:pPr>
            <w:r>
              <w:rPr>
                <w:szCs w:val="20"/>
              </w:rPr>
              <w:t>System:</w:t>
            </w:r>
          </w:p>
        </w:tc>
        <w:tc>
          <w:tcPr>
            <w:tcW w:w="7178" w:type="dxa"/>
          </w:tcPr>
          <w:p w14:paraId="17D5B97A" w14:textId="301D56E2" w:rsidR="00B11052" w:rsidRDefault="00B11052" w:rsidP="002F0833">
            <w:pPr>
              <w:rPr>
                <w:szCs w:val="20"/>
              </w:rPr>
            </w:pPr>
            <w:r>
              <w:rPr>
                <w:szCs w:val="20"/>
              </w:rPr>
              <w:t>The system monitors and records all activities on the vending machine.</w:t>
            </w:r>
          </w:p>
        </w:tc>
      </w:tr>
      <w:tr w:rsidR="00B11052" w14:paraId="5AFFD177" w14:textId="77777777" w:rsidTr="002F0833">
        <w:tc>
          <w:tcPr>
            <w:tcW w:w="1838" w:type="dxa"/>
          </w:tcPr>
          <w:p w14:paraId="154B7CB5" w14:textId="77B8A108" w:rsidR="00B11052" w:rsidRDefault="00B11052" w:rsidP="002F0833">
            <w:pPr>
              <w:rPr>
                <w:szCs w:val="20"/>
              </w:rPr>
            </w:pPr>
            <w:r>
              <w:rPr>
                <w:szCs w:val="20"/>
              </w:rPr>
              <w:t>System:</w:t>
            </w:r>
          </w:p>
        </w:tc>
        <w:tc>
          <w:tcPr>
            <w:tcW w:w="7178" w:type="dxa"/>
          </w:tcPr>
          <w:p w14:paraId="0BFBEEAB" w14:textId="2B525D85" w:rsidR="00B11052" w:rsidRDefault="00B11052" w:rsidP="002F0833">
            <w:pPr>
              <w:rPr>
                <w:szCs w:val="20"/>
              </w:rPr>
            </w:pPr>
            <w:r>
              <w:rPr>
                <w:szCs w:val="20"/>
              </w:rPr>
              <w:t>System detects that vending machine is running out of stock (</w:t>
            </w:r>
            <w:r w:rsidRPr="00B11052">
              <w:rPr>
                <w:b/>
                <w:bCs/>
                <w:szCs w:val="20"/>
              </w:rPr>
              <w:t>A1</w:t>
            </w:r>
            <w:r>
              <w:rPr>
                <w:szCs w:val="20"/>
              </w:rPr>
              <w:t>)</w:t>
            </w:r>
          </w:p>
        </w:tc>
      </w:tr>
      <w:tr w:rsidR="00B11052" w14:paraId="221398E2" w14:textId="77777777" w:rsidTr="002F0833">
        <w:tc>
          <w:tcPr>
            <w:tcW w:w="1838" w:type="dxa"/>
          </w:tcPr>
          <w:p w14:paraId="231396AD" w14:textId="5A1A53A0" w:rsidR="00B11052" w:rsidRDefault="00B11052" w:rsidP="002F0833">
            <w:pPr>
              <w:rPr>
                <w:szCs w:val="20"/>
              </w:rPr>
            </w:pPr>
            <w:r>
              <w:rPr>
                <w:szCs w:val="20"/>
              </w:rPr>
              <w:t>System:</w:t>
            </w:r>
          </w:p>
        </w:tc>
        <w:tc>
          <w:tcPr>
            <w:tcW w:w="7178" w:type="dxa"/>
          </w:tcPr>
          <w:p w14:paraId="41883986" w14:textId="47800413" w:rsidR="00B11052" w:rsidRDefault="00B11052" w:rsidP="002F0833">
            <w:pPr>
              <w:rPr>
                <w:szCs w:val="20"/>
              </w:rPr>
            </w:pPr>
            <w:r>
              <w:rPr>
                <w:szCs w:val="20"/>
              </w:rPr>
              <w:t>The system prepares stock report containing: Name of drink, Level and machine ID</w:t>
            </w:r>
          </w:p>
        </w:tc>
      </w:tr>
      <w:tr w:rsidR="00B11052" w14:paraId="0699D869" w14:textId="77777777" w:rsidTr="002F0833">
        <w:tc>
          <w:tcPr>
            <w:tcW w:w="1838" w:type="dxa"/>
          </w:tcPr>
          <w:p w14:paraId="64DCC95A" w14:textId="6D951CC1" w:rsidR="00B11052" w:rsidRDefault="00B11052" w:rsidP="002F0833">
            <w:pPr>
              <w:rPr>
                <w:szCs w:val="20"/>
              </w:rPr>
            </w:pPr>
            <w:r>
              <w:rPr>
                <w:szCs w:val="20"/>
              </w:rPr>
              <w:t xml:space="preserve">System: </w:t>
            </w:r>
          </w:p>
        </w:tc>
        <w:tc>
          <w:tcPr>
            <w:tcW w:w="7178" w:type="dxa"/>
          </w:tcPr>
          <w:p w14:paraId="052564D4" w14:textId="040641A4" w:rsidR="00B11052" w:rsidRDefault="00B11052" w:rsidP="002F0833">
            <w:pPr>
              <w:rPr>
                <w:szCs w:val="20"/>
              </w:rPr>
            </w:pPr>
            <w:r>
              <w:rPr>
                <w:szCs w:val="20"/>
              </w:rPr>
              <w:t>The system utilizes the communication company to send the stock report to the service company.</w:t>
            </w:r>
          </w:p>
        </w:tc>
      </w:tr>
      <w:tr w:rsidR="00B11052" w14:paraId="1F307A4E" w14:textId="77777777" w:rsidTr="002F0833">
        <w:tc>
          <w:tcPr>
            <w:tcW w:w="1838" w:type="dxa"/>
          </w:tcPr>
          <w:p w14:paraId="570FDAE2" w14:textId="6867F657" w:rsidR="00B11052" w:rsidRDefault="00B11052" w:rsidP="002F0833">
            <w:pPr>
              <w:rPr>
                <w:szCs w:val="20"/>
              </w:rPr>
            </w:pPr>
            <w:r>
              <w:rPr>
                <w:szCs w:val="20"/>
              </w:rPr>
              <w:t xml:space="preserve">Service company: </w:t>
            </w:r>
          </w:p>
        </w:tc>
        <w:tc>
          <w:tcPr>
            <w:tcW w:w="7178" w:type="dxa"/>
          </w:tcPr>
          <w:p w14:paraId="164CE66C" w14:textId="6D353B80" w:rsidR="00B11052" w:rsidRDefault="00B11052" w:rsidP="002F0833">
            <w:pPr>
              <w:rPr>
                <w:szCs w:val="20"/>
              </w:rPr>
            </w:pPr>
            <w:r>
              <w:rPr>
                <w:szCs w:val="20"/>
              </w:rPr>
              <w:t>The service company receive the stock report from the vending machine.</w:t>
            </w:r>
          </w:p>
        </w:tc>
      </w:tr>
      <w:tr w:rsidR="00B11052" w14:paraId="7007BEA3" w14:textId="77777777" w:rsidTr="002F0833">
        <w:tc>
          <w:tcPr>
            <w:tcW w:w="1838" w:type="dxa"/>
          </w:tcPr>
          <w:p w14:paraId="045EA7BC" w14:textId="7AB983B9" w:rsidR="00B11052" w:rsidRDefault="00B11052" w:rsidP="002F0833">
            <w:pPr>
              <w:rPr>
                <w:szCs w:val="20"/>
              </w:rPr>
            </w:pPr>
            <w:r>
              <w:rPr>
                <w:szCs w:val="20"/>
              </w:rPr>
              <w:t>Service company:</w:t>
            </w:r>
          </w:p>
        </w:tc>
        <w:tc>
          <w:tcPr>
            <w:tcW w:w="7178" w:type="dxa"/>
          </w:tcPr>
          <w:p w14:paraId="3E5578CA" w14:textId="5B1200C7" w:rsidR="00B11052" w:rsidRDefault="00B11052" w:rsidP="002F0833">
            <w:pPr>
              <w:rPr>
                <w:szCs w:val="20"/>
              </w:rPr>
            </w:pPr>
            <w:r>
              <w:rPr>
                <w:szCs w:val="20"/>
              </w:rPr>
              <w:t>The service company send operator to perform the machine request according to the report.</w:t>
            </w:r>
          </w:p>
        </w:tc>
      </w:tr>
    </w:tbl>
    <w:p w14:paraId="08F2AAB2" w14:textId="5CB4C5D5" w:rsidR="00B11052" w:rsidRDefault="00B11052" w:rsidP="00AC49E4">
      <w:pPr>
        <w:rPr>
          <w:szCs w:val="20"/>
        </w:rPr>
      </w:pPr>
    </w:p>
    <w:p w14:paraId="0127ED65" w14:textId="77777777" w:rsidR="00B11052" w:rsidRPr="00EA1B7E" w:rsidRDefault="00B11052" w:rsidP="00B11052">
      <w:pPr>
        <w:pStyle w:val="AlternativeFlowsHeading"/>
        <w:rPr>
          <w:i w:val="0"/>
          <w:iCs w:val="0"/>
        </w:rPr>
      </w:pPr>
      <w:r w:rsidRPr="00EA1B7E">
        <w:rPr>
          <w:i w:val="0"/>
          <w:iCs w:val="0"/>
        </w:rPr>
        <w:t>Alternative Flows</w:t>
      </w:r>
    </w:p>
    <w:p w14:paraId="73CAEC8B" w14:textId="77777777" w:rsidR="00B11052" w:rsidRPr="00195FA2" w:rsidRDefault="00B11052" w:rsidP="00B11052">
      <w:pPr>
        <w:rPr>
          <w:sz w:val="6"/>
          <w:szCs w:val="6"/>
        </w:rPr>
      </w:pPr>
    </w:p>
    <w:p w14:paraId="4AE17AD2" w14:textId="2D9A3EB9" w:rsidR="00B11052" w:rsidRDefault="00B11052" w:rsidP="00B11052">
      <w:pPr>
        <w:pStyle w:val="AlternativeFlow"/>
        <w:rPr>
          <w:i w:val="0"/>
          <w:iCs/>
        </w:rPr>
      </w:pPr>
      <w:r>
        <w:rPr>
          <w:i w:val="0"/>
          <w:iCs/>
        </w:rPr>
        <w:t>A</w:t>
      </w:r>
      <w:r w:rsidRPr="00EA1B7E">
        <w:rPr>
          <w:i w:val="0"/>
          <w:iCs/>
        </w:rPr>
        <w:t xml:space="preserve">1 – </w:t>
      </w:r>
      <w:r>
        <w:rPr>
          <w:i w:val="0"/>
          <w:iCs/>
        </w:rPr>
        <w:t>Fault part or none responsive part.</w:t>
      </w:r>
    </w:p>
    <w:tbl>
      <w:tblPr>
        <w:tblStyle w:val="TableGrid"/>
        <w:tblW w:w="0" w:type="auto"/>
        <w:tblLook w:val="04A0" w:firstRow="1" w:lastRow="0" w:firstColumn="1" w:lastColumn="0" w:noHBand="0" w:noVBand="1"/>
      </w:tblPr>
      <w:tblGrid>
        <w:gridCol w:w="1838"/>
        <w:gridCol w:w="7178"/>
      </w:tblGrid>
      <w:tr w:rsidR="00B11052" w14:paraId="6B712C57" w14:textId="77777777" w:rsidTr="002F0833">
        <w:tc>
          <w:tcPr>
            <w:tcW w:w="1838" w:type="dxa"/>
          </w:tcPr>
          <w:p w14:paraId="19F30703" w14:textId="77777777" w:rsidR="00B11052" w:rsidRDefault="00B11052" w:rsidP="002F0833">
            <w:pPr>
              <w:rPr>
                <w:szCs w:val="20"/>
              </w:rPr>
            </w:pPr>
            <w:r>
              <w:rPr>
                <w:szCs w:val="20"/>
              </w:rPr>
              <w:t>System:</w:t>
            </w:r>
          </w:p>
        </w:tc>
        <w:tc>
          <w:tcPr>
            <w:tcW w:w="7178" w:type="dxa"/>
          </w:tcPr>
          <w:p w14:paraId="1B60CBA5" w14:textId="7D3E7C87" w:rsidR="00B11052" w:rsidRDefault="00B11052" w:rsidP="002F0833">
            <w:pPr>
              <w:rPr>
                <w:szCs w:val="20"/>
              </w:rPr>
            </w:pPr>
            <w:r>
              <w:rPr>
                <w:szCs w:val="20"/>
              </w:rPr>
              <w:t xml:space="preserve">The system prepares </w:t>
            </w:r>
            <w:r>
              <w:rPr>
                <w:szCs w:val="20"/>
              </w:rPr>
              <w:t>a fault</w:t>
            </w:r>
            <w:r>
              <w:rPr>
                <w:szCs w:val="20"/>
              </w:rPr>
              <w:t xml:space="preserve"> report containing: Name of </w:t>
            </w:r>
            <w:r>
              <w:rPr>
                <w:szCs w:val="20"/>
              </w:rPr>
              <w:t xml:space="preserve">faulty part </w:t>
            </w:r>
            <w:r>
              <w:rPr>
                <w:szCs w:val="20"/>
              </w:rPr>
              <w:t>and machine ID</w:t>
            </w:r>
          </w:p>
        </w:tc>
      </w:tr>
      <w:tr w:rsidR="00B11052" w14:paraId="76FE416E" w14:textId="77777777" w:rsidTr="002F0833">
        <w:tc>
          <w:tcPr>
            <w:tcW w:w="1838" w:type="dxa"/>
          </w:tcPr>
          <w:p w14:paraId="6FBEF6AB" w14:textId="77777777" w:rsidR="00B11052" w:rsidRDefault="00B11052" w:rsidP="002F0833">
            <w:pPr>
              <w:rPr>
                <w:szCs w:val="20"/>
              </w:rPr>
            </w:pPr>
            <w:r>
              <w:rPr>
                <w:szCs w:val="20"/>
              </w:rPr>
              <w:t xml:space="preserve">System: </w:t>
            </w:r>
          </w:p>
        </w:tc>
        <w:tc>
          <w:tcPr>
            <w:tcW w:w="7178" w:type="dxa"/>
          </w:tcPr>
          <w:p w14:paraId="0C0A0213" w14:textId="5777E508" w:rsidR="00B11052" w:rsidRDefault="00B11052" w:rsidP="002F0833">
            <w:pPr>
              <w:rPr>
                <w:szCs w:val="20"/>
              </w:rPr>
            </w:pPr>
            <w:r>
              <w:rPr>
                <w:szCs w:val="20"/>
              </w:rPr>
              <w:t xml:space="preserve">The system utilizes the communication company to send the </w:t>
            </w:r>
            <w:r>
              <w:rPr>
                <w:szCs w:val="20"/>
              </w:rPr>
              <w:t>fault</w:t>
            </w:r>
            <w:r>
              <w:rPr>
                <w:szCs w:val="20"/>
              </w:rPr>
              <w:t xml:space="preserve"> report to the service company.</w:t>
            </w:r>
          </w:p>
        </w:tc>
      </w:tr>
      <w:tr w:rsidR="00B11052" w14:paraId="0466B61E" w14:textId="77777777" w:rsidTr="002F0833">
        <w:tc>
          <w:tcPr>
            <w:tcW w:w="1838" w:type="dxa"/>
          </w:tcPr>
          <w:p w14:paraId="13211173" w14:textId="77777777" w:rsidR="00B11052" w:rsidRDefault="00B11052" w:rsidP="002F0833">
            <w:pPr>
              <w:rPr>
                <w:szCs w:val="20"/>
              </w:rPr>
            </w:pPr>
            <w:r>
              <w:rPr>
                <w:szCs w:val="20"/>
              </w:rPr>
              <w:t xml:space="preserve">Service company: </w:t>
            </w:r>
          </w:p>
        </w:tc>
        <w:tc>
          <w:tcPr>
            <w:tcW w:w="7178" w:type="dxa"/>
          </w:tcPr>
          <w:p w14:paraId="76A71F3F" w14:textId="7A5701E7" w:rsidR="00B11052" w:rsidRDefault="00B11052" w:rsidP="002F0833">
            <w:pPr>
              <w:rPr>
                <w:szCs w:val="20"/>
              </w:rPr>
            </w:pPr>
            <w:r>
              <w:rPr>
                <w:szCs w:val="20"/>
              </w:rPr>
              <w:t xml:space="preserve">The service company receive the </w:t>
            </w:r>
            <w:r>
              <w:rPr>
                <w:szCs w:val="20"/>
              </w:rPr>
              <w:t>fault</w:t>
            </w:r>
            <w:r>
              <w:rPr>
                <w:szCs w:val="20"/>
              </w:rPr>
              <w:t xml:space="preserve"> report from the vending machine.</w:t>
            </w:r>
          </w:p>
        </w:tc>
      </w:tr>
      <w:tr w:rsidR="00B11052" w14:paraId="616F0174" w14:textId="77777777" w:rsidTr="002F0833">
        <w:tc>
          <w:tcPr>
            <w:tcW w:w="1838" w:type="dxa"/>
          </w:tcPr>
          <w:p w14:paraId="736544AF" w14:textId="77777777" w:rsidR="00B11052" w:rsidRDefault="00B11052" w:rsidP="002F0833">
            <w:pPr>
              <w:rPr>
                <w:szCs w:val="20"/>
              </w:rPr>
            </w:pPr>
            <w:r>
              <w:rPr>
                <w:szCs w:val="20"/>
              </w:rPr>
              <w:t>Service company:</w:t>
            </w:r>
          </w:p>
        </w:tc>
        <w:tc>
          <w:tcPr>
            <w:tcW w:w="7178" w:type="dxa"/>
          </w:tcPr>
          <w:p w14:paraId="0F08D8BA" w14:textId="435D63C2" w:rsidR="00B11052" w:rsidRDefault="00B11052" w:rsidP="002F0833">
            <w:pPr>
              <w:rPr>
                <w:szCs w:val="20"/>
              </w:rPr>
            </w:pPr>
            <w:r>
              <w:rPr>
                <w:szCs w:val="20"/>
              </w:rPr>
              <w:t xml:space="preserve">The service company send </w:t>
            </w:r>
            <w:r>
              <w:rPr>
                <w:szCs w:val="20"/>
              </w:rPr>
              <w:t xml:space="preserve">service </w:t>
            </w:r>
            <w:r>
              <w:rPr>
                <w:szCs w:val="20"/>
              </w:rPr>
              <w:t>operator to perform the machine request according to the report</w:t>
            </w:r>
            <w:r>
              <w:rPr>
                <w:szCs w:val="20"/>
              </w:rPr>
              <w:t xml:space="preserve"> received.</w:t>
            </w:r>
          </w:p>
        </w:tc>
      </w:tr>
    </w:tbl>
    <w:p w14:paraId="1E1659AB" w14:textId="77ED0F04" w:rsidR="00B11052" w:rsidRDefault="00B11052" w:rsidP="00AC49E4">
      <w:pPr>
        <w:rPr>
          <w:szCs w:val="20"/>
        </w:rPr>
      </w:pPr>
    </w:p>
    <w:p w14:paraId="5C661545" w14:textId="534AEBFB" w:rsidR="00A4137D" w:rsidRDefault="00A4137D" w:rsidP="00AC49E4">
      <w:pPr>
        <w:rPr>
          <w:szCs w:val="20"/>
        </w:rPr>
      </w:pPr>
    </w:p>
    <w:p w14:paraId="045B95FC" w14:textId="3CF7E0A6" w:rsidR="00A4137D" w:rsidRDefault="00A4137D" w:rsidP="00A4137D">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r>
        <w:lastRenderedPageBreak/>
        <w:t>UC</w:t>
      </w:r>
      <w:r>
        <w:t>9</w:t>
      </w:r>
      <w:r>
        <w:t xml:space="preserve">: </w:t>
      </w:r>
      <w:r>
        <w:t>System Update</w:t>
      </w:r>
    </w:p>
    <w:p w14:paraId="48959BC5" w14:textId="7BB31006" w:rsidR="00A4137D" w:rsidRDefault="00A4137D" w:rsidP="00A4137D">
      <w:r>
        <w:t xml:space="preserve">This use case is initiated by the </w:t>
      </w:r>
      <w:r w:rsidR="00A06831">
        <w:t>system</w:t>
      </w:r>
      <w:r>
        <w:t xml:space="preserve"> for </w:t>
      </w:r>
      <w:r>
        <w:t>updating the software installed</w:t>
      </w:r>
      <w:r>
        <w:t xml:space="preserve"> on the vending machine.</w:t>
      </w:r>
    </w:p>
    <w:p w14:paraId="7C4BD5F2" w14:textId="5E1AB1C5" w:rsidR="00A4137D" w:rsidRDefault="00A4137D" w:rsidP="00AC49E4">
      <w:pPr>
        <w:rPr>
          <w:szCs w:val="20"/>
        </w:rPr>
      </w:pPr>
    </w:p>
    <w:tbl>
      <w:tblPr>
        <w:tblStyle w:val="TableGrid"/>
        <w:tblW w:w="0" w:type="auto"/>
        <w:tblLook w:val="04A0" w:firstRow="1" w:lastRow="0" w:firstColumn="1" w:lastColumn="0" w:noHBand="0" w:noVBand="1"/>
      </w:tblPr>
      <w:tblGrid>
        <w:gridCol w:w="1555"/>
        <w:gridCol w:w="7461"/>
      </w:tblGrid>
      <w:tr w:rsidR="00A06831" w14:paraId="6A8F1DE6" w14:textId="77777777" w:rsidTr="00A06831">
        <w:tc>
          <w:tcPr>
            <w:tcW w:w="1555" w:type="dxa"/>
          </w:tcPr>
          <w:p w14:paraId="25DE4B23" w14:textId="1392B712" w:rsidR="00A06831" w:rsidRDefault="00A06831" w:rsidP="00AC49E4">
            <w:pPr>
              <w:rPr>
                <w:szCs w:val="20"/>
              </w:rPr>
            </w:pPr>
            <w:r>
              <w:rPr>
                <w:szCs w:val="20"/>
              </w:rPr>
              <w:t>System:</w:t>
            </w:r>
          </w:p>
        </w:tc>
        <w:tc>
          <w:tcPr>
            <w:tcW w:w="7461" w:type="dxa"/>
          </w:tcPr>
          <w:p w14:paraId="5BF53F6D" w14:textId="452179E2" w:rsidR="00A06831" w:rsidRDefault="00A06831" w:rsidP="00AC49E4">
            <w:pPr>
              <w:rPr>
                <w:szCs w:val="20"/>
              </w:rPr>
            </w:pPr>
            <w:r>
              <w:rPr>
                <w:szCs w:val="20"/>
              </w:rPr>
              <w:t>The system checks new software update from the service company when a service operator login to the system</w:t>
            </w:r>
          </w:p>
        </w:tc>
      </w:tr>
      <w:tr w:rsidR="00A06831" w14:paraId="1C4C06D0" w14:textId="77777777" w:rsidTr="00A06831">
        <w:tc>
          <w:tcPr>
            <w:tcW w:w="1555" w:type="dxa"/>
          </w:tcPr>
          <w:p w14:paraId="0F7AF093" w14:textId="5B0F7472" w:rsidR="00A06831" w:rsidRDefault="00A06831" w:rsidP="00AC49E4">
            <w:pPr>
              <w:rPr>
                <w:szCs w:val="20"/>
              </w:rPr>
            </w:pPr>
            <w:r>
              <w:rPr>
                <w:szCs w:val="20"/>
              </w:rPr>
              <w:t>System:</w:t>
            </w:r>
          </w:p>
        </w:tc>
        <w:tc>
          <w:tcPr>
            <w:tcW w:w="7461" w:type="dxa"/>
          </w:tcPr>
          <w:p w14:paraId="7A6C0014" w14:textId="409D73BA" w:rsidR="00A06831" w:rsidRDefault="00A06831" w:rsidP="00AC49E4">
            <w:pPr>
              <w:rPr>
                <w:szCs w:val="20"/>
              </w:rPr>
            </w:pPr>
            <w:r>
              <w:rPr>
                <w:szCs w:val="20"/>
              </w:rPr>
              <w:t>A new software update is available</w:t>
            </w:r>
          </w:p>
        </w:tc>
      </w:tr>
      <w:tr w:rsidR="00A06831" w14:paraId="24A416B5" w14:textId="77777777" w:rsidTr="00A06831">
        <w:tc>
          <w:tcPr>
            <w:tcW w:w="1555" w:type="dxa"/>
          </w:tcPr>
          <w:p w14:paraId="2BAE23AB" w14:textId="0F34DD32" w:rsidR="00A06831" w:rsidRDefault="00A06831" w:rsidP="00AC49E4">
            <w:pPr>
              <w:rPr>
                <w:szCs w:val="20"/>
              </w:rPr>
            </w:pPr>
            <w:r>
              <w:rPr>
                <w:szCs w:val="20"/>
              </w:rPr>
              <w:t>Service operator</w:t>
            </w:r>
          </w:p>
        </w:tc>
        <w:tc>
          <w:tcPr>
            <w:tcW w:w="7461" w:type="dxa"/>
          </w:tcPr>
          <w:p w14:paraId="529B233F" w14:textId="73F0F15F" w:rsidR="00A06831" w:rsidRDefault="00A06831" w:rsidP="00AC49E4">
            <w:pPr>
              <w:rPr>
                <w:szCs w:val="20"/>
              </w:rPr>
            </w:pPr>
            <w:r>
              <w:rPr>
                <w:szCs w:val="20"/>
              </w:rPr>
              <w:t>The service operator sees a notification of new version of vending machine software is available.</w:t>
            </w:r>
          </w:p>
        </w:tc>
      </w:tr>
      <w:tr w:rsidR="00A06831" w14:paraId="6E804D01" w14:textId="77777777" w:rsidTr="00A06831">
        <w:tc>
          <w:tcPr>
            <w:tcW w:w="1555" w:type="dxa"/>
          </w:tcPr>
          <w:p w14:paraId="4607EA08" w14:textId="474D63C6" w:rsidR="00A06831" w:rsidRDefault="00A06831" w:rsidP="00AC49E4">
            <w:pPr>
              <w:rPr>
                <w:szCs w:val="20"/>
              </w:rPr>
            </w:pPr>
            <w:r>
              <w:rPr>
                <w:szCs w:val="20"/>
              </w:rPr>
              <w:t>The service operator:</w:t>
            </w:r>
          </w:p>
        </w:tc>
        <w:tc>
          <w:tcPr>
            <w:tcW w:w="7461" w:type="dxa"/>
          </w:tcPr>
          <w:p w14:paraId="38AA0B4D" w14:textId="0D295D37" w:rsidR="00A06831" w:rsidRDefault="00A06831" w:rsidP="00AC49E4">
            <w:pPr>
              <w:rPr>
                <w:szCs w:val="20"/>
              </w:rPr>
            </w:pPr>
            <w:r>
              <w:rPr>
                <w:szCs w:val="20"/>
              </w:rPr>
              <w:t>The operator clicks on the update to trigger it.</w:t>
            </w:r>
          </w:p>
        </w:tc>
      </w:tr>
      <w:tr w:rsidR="00A06831" w14:paraId="0EE85426" w14:textId="77777777" w:rsidTr="00A06831">
        <w:tc>
          <w:tcPr>
            <w:tcW w:w="1555" w:type="dxa"/>
          </w:tcPr>
          <w:p w14:paraId="18634167" w14:textId="2BBB055D" w:rsidR="00A06831" w:rsidRDefault="00A06831" w:rsidP="00AC49E4">
            <w:pPr>
              <w:rPr>
                <w:szCs w:val="20"/>
              </w:rPr>
            </w:pPr>
            <w:r>
              <w:rPr>
                <w:szCs w:val="20"/>
              </w:rPr>
              <w:t>System:</w:t>
            </w:r>
          </w:p>
        </w:tc>
        <w:tc>
          <w:tcPr>
            <w:tcW w:w="7461" w:type="dxa"/>
          </w:tcPr>
          <w:p w14:paraId="32D0CA29" w14:textId="070BFBBA" w:rsidR="00A06831" w:rsidRDefault="00A06831" w:rsidP="00AC49E4">
            <w:pPr>
              <w:rPr>
                <w:szCs w:val="20"/>
              </w:rPr>
            </w:pPr>
            <w:r>
              <w:rPr>
                <w:szCs w:val="20"/>
              </w:rPr>
              <w:t>The system downloads the update from the service company using the communication network.</w:t>
            </w:r>
          </w:p>
        </w:tc>
      </w:tr>
      <w:tr w:rsidR="00A06831" w14:paraId="63D9F4FC" w14:textId="77777777" w:rsidTr="00A06831">
        <w:tc>
          <w:tcPr>
            <w:tcW w:w="1555" w:type="dxa"/>
          </w:tcPr>
          <w:p w14:paraId="69ED3709" w14:textId="0F80CED1" w:rsidR="00A06831" w:rsidRDefault="00A06831" w:rsidP="00AC49E4">
            <w:pPr>
              <w:rPr>
                <w:szCs w:val="20"/>
              </w:rPr>
            </w:pPr>
            <w:r>
              <w:rPr>
                <w:szCs w:val="20"/>
              </w:rPr>
              <w:t xml:space="preserve">System: </w:t>
            </w:r>
          </w:p>
        </w:tc>
        <w:tc>
          <w:tcPr>
            <w:tcW w:w="7461" w:type="dxa"/>
          </w:tcPr>
          <w:p w14:paraId="4C654376" w14:textId="3BCE3A81" w:rsidR="00A06831" w:rsidRDefault="00A06831" w:rsidP="00AC49E4">
            <w:pPr>
              <w:rPr>
                <w:szCs w:val="20"/>
              </w:rPr>
            </w:pPr>
            <w:r>
              <w:rPr>
                <w:szCs w:val="20"/>
              </w:rPr>
              <w:t>The system installs the update and ask the service operator to restart the machine.</w:t>
            </w:r>
          </w:p>
        </w:tc>
      </w:tr>
      <w:tr w:rsidR="00A06831" w14:paraId="6416A8A7" w14:textId="77777777" w:rsidTr="00A06831">
        <w:tc>
          <w:tcPr>
            <w:tcW w:w="1555" w:type="dxa"/>
          </w:tcPr>
          <w:p w14:paraId="4355CA1C" w14:textId="71A74618" w:rsidR="00A06831" w:rsidRDefault="00A06831" w:rsidP="00AC49E4">
            <w:pPr>
              <w:rPr>
                <w:szCs w:val="20"/>
              </w:rPr>
            </w:pPr>
            <w:r>
              <w:rPr>
                <w:szCs w:val="20"/>
              </w:rPr>
              <w:t>Service operator:</w:t>
            </w:r>
          </w:p>
        </w:tc>
        <w:tc>
          <w:tcPr>
            <w:tcW w:w="7461" w:type="dxa"/>
          </w:tcPr>
          <w:p w14:paraId="4D377880" w14:textId="47E03BCC" w:rsidR="00A06831" w:rsidRDefault="00A06831" w:rsidP="00AC49E4">
            <w:pPr>
              <w:rPr>
                <w:szCs w:val="20"/>
              </w:rPr>
            </w:pPr>
            <w:r>
              <w:rPr>
                <w:szCs w:val="20"/>
              </w:rPr>
              <w:t>The service operator powers off the machine and reboot it to effect the changes.</w:t>
            </w:r>
          </w:p>
        </w:tc>
      </w:tr>
      <w:tr w:rsidR="00A06831" w14:paraId="72926982" w14:textId="77777777" w:rsidTr="00A06831">
        <w:tc>
          <w:tcPr>
            <w:tcW w:w="1555" w:type="dxa"/>
          </w:tcPr>
          <w:p w14:paraId="1A408281" w14:textId="303A2468" w:rsidR="00A06831" w:rsidRDefault="00A06831" w:rsidP="00AC49E4">
            <w:pPr>
              <w:rPr>
                <w:szCs w:val="20"/>
              </w:rPr>
            </w:pPr>
            <w:r>
              <w:rPr>
                <w:szCs w:val="20"/>
              </w:rPr>
              <w:t>System:</w:t>
            </w:r>
          </w:p>
        </w:tc>
        <w:tc>
          <w:tcPr>
            <w:tcW w:w="7461" w:type="dxa"/>
          </w:tcPr>
          <w:p w14:paraId="37DB4929" w14:textId="6B6AEE77" w:rsidR="00A06831" w:rsidRDefault="00A06831" w:rsidP="00AC49E4">
            <w:pPr>
              <w:rPr>
                <w:szCs w:val="20"/>
              </w:rPr>
            </w:pPr>
            <w:r>
              <w:rPr>
                <w:szCs w:val="20"/>
              </w:rPr>
              <w:t>The system will boot with the new version of the software.</w:t>
            </w:r>
          </w:p>
        </w:tc>
      </w:tr>
    </w:tbl>
    <w:p w14:paraId="4122CA31" w14:textId="7E816893" w:rsidR="00A06831" w:rsidRDefault="00A06831" w:rsidP="00AC49E4">
      <w:pPr>
        <w:rPr>
          <w:szCs w:val="20"/>
        </w:rPr>
      </w:pPr>
    </w:p>
    <w:p w14:paraId="1CD79B40" w14:textId="1CA9C3E5" w:rsidR="001C7914" w:rsidRDefault="001C7914" w:rsidP="001C7914">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r>
        <w:t>UC</w:t>
      </w:r>
      <w:r>
        <w:t>10</w:t>
      </w:r>
      <w:r>
        <w:t xml:space="preserve">: </w:t>
      </w:r>
      <w:r>
        <w:t>Service Report</w:t>
      </w:r>
    </w:p>
    <w:p w14:paraId="166BB048" w14:textId="2DA6415A" w:rsidR="001C7914" w:rsidRDefault="001C7914" w:rsidP="001C7914">
      <w:r>
        <w:t xml:space="preserve">This use case is initiated by the </w:t>
      </w:r>
      <w:r>
        <w:t>activities of the maintenance and service operator</w:t>
      </w:r>
      <w:r>
        <w:t xml:space="preserve"> on the vending machine.</w:t>
      </w:r>
    </w:p>
    <w:p w14:paraId="5E25ED77" w14:textId="7013CAEA" w:rsidR="00A906E5" w:rsidRDefault="00A906E5" w:rsidP="001C7914"/>
    <w:tbl>
      <w:tblPr>
        <w:tblStyle w:val="TableGrid"/>
        <w:tblW w:w="0" w:type="auto"/>
        <w:tblLook w:val="04A0" w:firstRow="1" w:lastRow="0" w:firstColumn="1" w:lastColumn="0" w:noHBand="0" w:noVBand="1"/>
      </w:tblPr>
      <w:tblGrid>
        <w:gridCol w:w="1413"/>
        <w:gridCol w:w="7603"/>
      </w:tblGrid>
      <w:tr w:rsidR="00A906E5" w14:paraId="08FE9DC4" w14:textId="77777777" w:rsidTr="00A906E5">
        <w:tc>
          <w:tcPr>
            <w:tcW w:w="1413" w:type="dxa"/>
          </w:tcPr>
          <w:p w14:paraId="2BB8F744" w14:textId="561076B1" w:rsidR="00A906E5" w:rsidRDefault="00A906E5" w:rsidP="001C7914">
            <w:r>
              <w:t>Service and maintenance operator:</w:t>
            </w:r>
          </w:p>
        </w:tc>
        <w:tc>
          <w:tcPr>
            <w:tcW w:w="7603" w:type="dxa"/>
          </w:tcPr>
          <w:p w14:paraId="71F2C1B8" w14:textId="77C6D4BF" w:rsidR="00A906E5" w:rsidRDefault="00A906E5" w:rsidP="001C7914">
            <w:r>
              <w:t>The operators perform a service or maintenance operation on the vending machine</w:t>
            </w:r>
          </w:p>
        </w:tc>
      </w:tr>
      <w:tr w:rsidR="00A906E5" w14:paraId="701E043F" w14:textId="77777777" w:rsidTr="00A906E5">
        <w:tc>
          <w:tcPr>
            <w:tcW w:w="1413" w:type="dxa"/>
          </w:tcPr>
          <w:p w14:paraId="2AF72DAA" w14:textId="53DC4405" w:rsidR="00A906E5" w:rsidRDefault="00A906E5" w:rsidP="001C7914">
            <w:r>
              <w:t>System:</w:t>
            </w:r>
          </w:p>
        </w:tc>
        <w:tc>
          <w:tcPr>
            <w:tcW w:w="7603" w:type="dxa"/>
          </w:tcPr>
          <w:p w14:paraId="679F94D8" w14:textId="5CBDFF37" w:rsidR="00A906E5" w:rsidRDefault="00A906E5" w:rsidP="001C7914">
            <w:r>
              <w:t>The system keeps track of all activities done by the operation.</w:t>
            </w:r>
          </w:p>
        </w:tc>
      </w:tr>
      <w:tr w:rsidR="00A906E5" w14:paraId="7A9716A2" w14:textId="77777777" w:rsidTr="00A906E5">
        <w:tc>
          <w:tcPr>
            <w:tcW w:w="1413" w:type="dxa"/>
          </w:tcPr>
          <w:p w14:paraId="4A95E6AA" w14:textId="69EF44A0" w:rsidR="00A906E5" w:rsidRDefault="00A906E5" w:rsidP="001C7914">
            <w:r>
              <w:t>Service and maintenance operator:</w:t>
            </w:r>
          </w:p>
        </w:tc>
        <w:tc>
          <w:tcPr>
            <w:tcW w:w="7603" w:type="dxa"/>
          </w:tcPr>
          <w:p w14:paraId="73BED24F" w14:textId="66A7AA53" w:rsidR="00A906E5" w:rsidRDefault="00A906E5" w:rsidP="001C7914">
            <w:r>
              <w:t>The operator completes their service work on the machine.</w:t>
            </w:r>
          </w:p>
        </w:tc>
      </w:tr>
      <w:tr w:rsidR="00A906E5" w14:paraId="57F31FFC" w14:textId="77777777" w:rsidTr="00A906E5">
        <w:tc>
          <w:tcPr>
            <w:tcW w:w="1413" w:type="dxa"/>
          </w:tcPr>
          <w:p w14:paraId="114C4176" w14:textId="798E45E9" w:rsidR="00A906E5" w:rsidRDefault="00A906E5" w:rsidP="001C7914">
            <w:r>
              <w:t>System:</w:t>
            </w:r>
          </w:p>
        </w:tc>
        <w:tc>
          <w:tcPr>
            <w:tcW w:w="7603" w:type="dxa"/>
          </w:tcPr>
          <w:p w14:paraId="3578020B" w14:textId="5F512AC2" w:rsidR="00A906E5" w:rsidRDefault="00A906E5" w:rsidP="001C7914">
            <w:r>
              <w:t>The system prepares a report of activity performed.</w:t>
            </w:r>
          </w:p>
        </w:tc>
      </w:tr>
      <w:tr w:rsidR="00A906E5" w14:paraId="299A6112" w14:textId="77777777" w:rsidTr="00A906E5">
        <w:tc>
          <w:tcPr>
            <w:tcW w:w="1413" w:type="dxa"/>
          </w:tcPr>
          <w:p w14:paraId="387A8566" w14:textId="182FB70E" w:rsidR="00A906E5" w:rsidRDefault="00A906E5" w:rsidP="001C7914">
            <w:r>
              <w:t>System:</w:t>
            </w:r>
          </w:p>
        </w:tc>
        <w:tc>
          <w:tcPr>
            <w:tcW w:w="7603" w:type="dxa"/>
          </w:tcPr>
          <w:p w14:paraId="4F5C78FD" w14:textId="6451A4AD" w:rsidR="00A906E5" w:rsidRDefault="00A906E5" w:rsidP="001C7914">
            <w:r>
              <w:t xml:space="preserve">The system </w:t>
            </w:r>
            <w:r w:rsidR="00C27958">
              <w:t>sends</w:t>
            </w:r>
            <w:r>
              <w:t xml:space="preserve"> the report to the service company for record keeping using the communication network.</w:t>
            </w:r>
          </w:p>
        </w:tc>
      </w:tr>
    </w:tbl>
    <w:p w14:paraId="425C674C" w14:textId="77777777" w:rsidR="00A906E5" w:rsidRDefault="00A906E5" w:rsidP="001C7914"/>
    <w:p w14:paraId="61CB57C4" w14:textId="5B7BA4E2" w:rsidR="00C27958" w:rsidRDefault="00C27958" w:rsidP="00C27958">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r>
        <w:t>UC1</w:t>
      </w:r>
      <w:r>
        <w:t>1</w:t>
      </w:r>
      <w:r>
        <w:t xml:space="preserve">: </w:t>
      </w:r>
      <w:r>
        <w:t>Verify Pin</w:t>
      </w:r>
    </w:p>
    <w:p w14:paraId="50F2D7DD" w14:textId="1631E5C7" w:rsidR="00C27958" w:rsidRDefault="00C27958" w:rsidP="00C27958">
      <w:r>
        <w:t xml:space="preserve">This use case is initiated by the activities of </w:t>
      </w:r>
      <w:r>
        <w:t>all the primary actors of</w:t>
      </w:r>
      <w:r>
        <w:t xml:space="preserve"> the vending machine</w:t>
      </w:r>
      <w:r>
        <w:t>: Customer, Service operator and maintenance operator.</w:t>
      </w:r>
      <w:r w:rsidR="00487E36">
        <w:t xml:space="preserve"> For simplicity I call the three actors in the description of this use case as </w:t>
      </w:r>
      <w:r w:rsidR="00487E36" w:rsidRPr="00487E36">
        <w:rPr>
          <w:b/>
          <w:bCs/>
        </w:rPr>
        <w:t>USER</w:t>
      </w:r>
    </w:p>
    <w:tbl>
      <w:tblPr>
        <w:tblStyle w:val="TableGrid"/>
        <w:tblW w:w="0" w:type="auto"/>
        <w:tblLook w:val="04A0" w:firstRow="1" w:lastRow="0" w:firstColumn="1" w:lastColumn="0" w:noHBand="0" w:noVBand="1"/>
      </w:tblPr>
      <w:tblGrid>
        <w:gridCol w:w="1555"/>
        <w:gridCol w:w="7461"/>
      </w:tblGrid>
      <w:tr w:rsidR="00C27958" w14:paraId="18C25A67" w14:textId="77777777" w:rsidTr="00487E36">
        <w:tc>
          <w:tcPr>
            <w:tcW w:w="1555" w:type="dxa"/>
          </w:tcPr>
          <w:p w14:paraId="1CF96EC0" w14:textId="52D79E56" w:rsidR="00C27958" w:rsidRDefault="00487E36" w:rsidP="00AC49E4">
            <w:pPr>
              <w:rPr>
                <w:szCs w:val="20"/>
              </w:rPr>
            </w:pPr>
            <w:r>
              <w:rPr>
                <w:szCs w:val="20"/>
              </w:rPr>
              <w:t xml:space="preserve">User: </w:t>
            </w:r>
          </w:p>
        </w:tc>
        <w:tc>
          <w:tcPr>
            <w:tcW w:w="7461" w:type="dxa"/>
          </w:tcPr>
          <w:p w14:paraId="281A6C88" w14:textId="165DBAF7" w:rsidR="00C27958" w:rsidRDefault="00487E36" w:rsidP="00AC49E4">
            <w:pPr>
              <w:rPr>
                <w:szCs w:val="20"/>
              </w:rPr>
            </w:pPr>
            <w:r>
              <w:rPr>
                <w:szCs w:val="20"/>
              </w:rPr>
              <w:t xml:space="preserve">The user </w:t>
            </w:r>
            <w:r w:rsidR="00A921C9">
              <w:rPr>
                <w:szCs w:val="20"/>
              </w:rPr>
              <w:t>inputs their pin and click enter to get access to the machine or to perform a transaction.</w:t>
            </w:r>
          </w:p>
        </w:tc>
      </w:tr>
      <w:tr w:rsidR="00C27958" w14:paraId="064B29C5" w14:textId="77777777" w:rsidTr="00487E36">
        <w:tc>
          <w:tcPr>
            <w:tcW w:w="1555" w:type="dxa"/>
          </w:tcPr>
          <w:p w14:paraId="7312CF59" w14:textId="27292054" w:rsidR="00C27958" w:rsidRDefault="00A921C9" w:rsidP="00AC49E4">
            <w:pPr>
              <w:rPr>
                <w:szCs w:val="20"/>
              </w:rPr>
            </w:pPr>
            <w:r>
              <w:rPr>
                <w:szCs w:val="20"/>
              </w:rPr>
              <w:t>System:</w:t>
            </w:r>
          </w:p>
        </w:tc>
        <w:tc>
          <w:tcPr>
            <w:tcW w:w="7461" w:type="dxa"/>
          </w:tcPr>
          <w:p w14:paraId="33A9706F" w14:textId="62E232C0" w:rsidR="00C27958" w:rsidRDefault="00A921C9" w:rsidP="00AC49E4">
            <w:pPr>
              <w:rPr>
                <w:szCs w:val="20"/>
              </w:rPr>
            </w:pPr>
            <w:r>
              <w:rPr>
                <w:szCs w:val="20"/>
              </w:rPr>
              <w:t>The system receives the input and send it for verification by responsible function</w:t>
            </w:r>
            <w:r w:rsidR="000E2663">
              <w:rPr>
                <w:szCs w:val="20"/>
              </w:rPr>
              <w:t>.</w:t>
            </w:r>
          </w:p>
        </w:tc>
      </w:tr>
      <w:tr w:rsidR="00C27958" w14:paraId="2539E1EF" w14:textId="77777777" w:rsidTr="00487E36">
        <w:tc>
          <w:tcPr>
            <w:tcW w:w="1555" w:type="dxa"/>
          </w:tcPr>
          <w:p w14:paraId="0C8E1D12" w14:textId="6A7712EA" w:rsidR="00C27958" w:rsidRDefault="000E2663" w:rsidP="00AC49E4">
            <w:pPr>
              <w:rPr>
                <w:szCs w:val="20"/>
              </w:rPr>
            </w:pPr>
            <w:r>
              <w:rPr>
                <w:szCs w:val="20"/>
              </w:rPr>
              <w:t>System:</w:t>
            </w:r>
          </w:p>
        </w:tc>
        <w:tc>
          <w:tcPr>
            <w:tcW w:w="7461" w:type="dxa"/>
          </w:tcPr>
          <w:p w14:paraId="42FDFF59" w14:textId="3ECB07AC" w:rsidR="00C27958" w:rsidRDefault="000E2663" w:rsidP="00AC49E4">
            <w:pPr>
              <w:rPr>
                <w:szCs w:val="20"/>
              </w:rPr>
            </w:pPr>
            <w:r>
              <w:rPr>
                <w:szCs w:val="20"/>
              </w:rPr>
              <w:t>The system verify the data and grant access to the user according to their access level. (</w:t>
            </w:r>
            <w:r w:rsidRPr="000E2663">
              <w:rPr>
                <w:b/>
                <w:bCs/>
                <w:szCs w:val="20"/>
              </w:rPr>
              <w:t>E1</w:t>
            </w:r>
            <w:r>
              <w:rPr>
                <w:b/>
                <w:bCs/>
                <w:szCs w:val="20"/>
              </w:rPr>
              <w:t>: Wrong Pin)</w:t>
            </w:r>
          </w:p>
        </w:tc>
      </w:tr>
      <w:tr w:rsidR="00C27958" w14:paraId="64467367" w14:textId="77777777" w:rsidTr="00487E36">
        <w:tc>
          <w:tcPr>
            <w:tcW w:w="1555" w:type="dxa"/>
          </w:tcPr>
          <w:p w14:paraId="389D572E" w14:textId="77777777" w:rsidR="00C27958" w:rsidRDefault="00C27958" w:rsidP="00AC49E4">
            <w:pPr>
              <w:rPr>
                <w:szCs w:val="20"/>
              </w:rPr>
            </w:pPr>
          </w:p>
        </w:tc>
        <w:tc>
          <w:tcPr>
            <w:tcW w:w="7461" w:type="dxa"/>
          </w:tcPr>
          <w:p w14:paraId="072652E3" w14:textId="77777777" w:rsidR="00C27958" w:rsidRDefault="00C27958" w:rsidP="00AC49E4">
            <w:pPr>
              <w:rPr>
                <w:szCs w:val="20"/>
              </w:rPr>
            </w:pPr>
          </w:p>
        </w:tc>
      </w:tr>
    </w:tbl>
    <w:p w14:paraId="4595BF45" w14:textId="2AEBD9A9" w:rsidR="001C7914" w:rsidRDefault="001C7914" w:rsidP="00AC49E4">
      <w:pPr>
        <w:rPr>
          <w:szCs w:val="20"/>
        </w:rPr>
      </w:pPr>
    </w:p>
    <w:p w14:paraId="58AECFE1" w14:textId="77777777" w:rsidR="000E2663" w:rsidRPr="00EA1B7E" w:rsidRDefault="000E2663" w:rsidP="000E2663">
      <w:pPr>
        <w:pStyle w:val="AlternativeFlowsHeading"/>
        <w:rPr>
          <w:i w:val="0"/>
          <w:iCs w:val="0"/>
        </w:rPr>
      </w:pPr>
      <w:r>
        <w:rPr>
          <w:i w:val="0"/>
          <w:iCs w:val="0"/>
        </w:rPr>
        <w:lastRenderedPageBreak/>
        <w:t>Exception Flow</w:t>
      </w:r>
    </w:p>
    <w:p w14:paraId="4569C075" w14:textId="77777777" w:rsidR="000E2663" w:rsidRPr="00195FA2" w:rsidRDefault="000E2663" w:rsidP="000E2663">
      <w:pPr>
        <w:rPr>
          <w:sz w:val="6"/>
          <w:szCs w:val="6"/>
        </w:rPr>
      </w:pPr>
    </w:p>
    <w:p w14:paraId="05091A8E" w14:textId="3D28E275" w:rsidR="000E2663" w:rsidRDefault="000E2663" w:rsidP="000E2663">
      <w:pPr>
        <w:pStyle w:val="AlternativeFlow"/>
        <w:rPr>
          <w:i w:val="0"/>
          <w:iCs/>
        </w:rPr>
      </w:pPr>
      <w:r>
        <w:rPr>
          <w:i w:val="0"/>
          <w:iCs/>
        </w:rPr>
        <w:t xml:space="preserve">E1: </w:t>
      </w:r>
      <w:r>
        <w:rPr>
          <w:i w:val="0"/>
          <w:iCs/>
        </w:rPr>
        <w:t>Wrong</w:t>
      </w:r>
      <w:r>
        <w:rPr>
          <w:i w:val="0"/>
          <w:iCs/>
        </w:rPr>
        <w:t xml:space="preserve"> pin</w:t>
      </w:r>
    </w:p>
    <w:tbl>
      <w:tblPr>
        <w:tblStyle w:val="TableGrid"/>
        <w:tblW w:w="0" w:type="auto"/>
        <w:tblLook w:val="04A0" w:firstRow="1" w:lastRow="0" w:firstColumn="1" w:lastColumn="0" w:noHBand="0" w:noVBand="1"/>
      </w:tblPr>
      <w:tblGrid>
        <w:gridCol w:w="1696"/>
        <w:gridCol w:w="7320"/>
      </w:tblGrid>
      <w:tr w:rsidR="000E2663" w:rsidRPr="00071F58" w14:paraId="29B7123C" w14:textId="77777777" w:rsidTr="002F0833">
        <w:tc>
          <w:tcPr>
            <w:tcW w:w="1696" w:type="dxa"/>
          </w:tcPr>
          <w:p w14:paraId="494C6917" w14:textId="77777777" w:rsidR="000E2663" w:rsidRPr="00071F58" w:rsidRDefault="000E2663" w:rsidP="002F0833">
            <w:r w:rsidRPr="00071F58">
              <w:t>System</w:t>
            </w:r>
          </w:p>
        </w:tc>
        <w:tc>
          <w:tcPr>
            <w:tcW w:w="7320" w:type="dxa"/>
          </w:tcPr>
          <w:p w14:paraId="13687757" w14:textId="17403DEE" w:rsidR="000E2663" w:rsidRPr="00071F58" w:rsidRDefault="000E2663" w:rsidP="002F0833">
            <w:r w:rsidRPr="00071F58">
              <w:t xml:space="preserve">The </w:t>
            </w:r>
            <w:r>
              <w:t xml:space="preserve">pin is </w:t>
            </w:r>
            <w:r>
              <w:t>wrong.</w:t>
            </w:r>
          </w:p>
        </w:tc>
      </w:tr>
      <w:tr w:rsidR="000E2663" w:rsidRPr="00071F58" w14:paraId="0CE8D2EE" w14:textId="77777777" w:rsidTr="002F0833">
        <w:tc>
          <w:tcPr>
            <w:tcW w:w="1696" w:type="dxa"/>
          </w:tcPr>
          <w:p w14:paraId="6F43422A" w14:textId="77777777" w:rsidR="000E2663" w:rsidRPr="00071F58" w:rsidRDefault="000E2663" w:rsidP="002F0833">
            <w:r>
              <w:t>System</w:t>
            </w:r>
          </w:p>
        </w:tc>
        <w:tc>
          <w:tcPr>
            <w:tcW w:w="7320" w:type="dxa"/>
          </w:tcPr>
          <w:p w14:paraId="024E3235" w14:textId="0233C604" w:rsidR="000E2663" w:rsidRPr="00071F58" w:rsidRDefault="000E2663" w:rsidP="002F0833">
            <w:r>
              <w:t xml:space="preserve">The system will not give access to the </w:t>
            </w:r>
            <w:r>
              <w:t>user.</w:t>
            </w:r>
          </w:p>
        </w:tc>
      </w:tr>
      <w:tr w:rsidR="000E2663" w:rsidRPr="00071F58" w14:paraId="5C8004E4" w14:textId="77777777" w:rsidTr="002F0833">
        <w:tc>
          <w:tcPr>
            <w:tcW w:w="1696" w:type="dxa"/>
          </w:tcPr>
          <w:p w14:paraId="5AF0A65D" w14:textId="77777777" w:rsidR="000E2663" w:rsidRPr="00071F58" w:rsidRDefault="000E2663" w:rsidP="002F0833">
            <w:r>
              <w:t>System</w:t>
            </w:r>
          </w:p>
        </w:tc>
        <w:tc>
          <w:tcPr>
            <w:tcW w:w="7320" w:type="dxa"/>
          </w:tcPr>
          <w:p w14:paraId="5D2B2D91" w14:textId="77777777" w:rsidR="000E2663" w:rsidRPr="00071F58" w:rsidRDefault="000E2663" w:rsidP="002F0833">
            <w:r>
              <w:t xml:space="preserve">The system will prompt the operator to re-enter pin.   </w:t>
            </w:r>
          </w:p>
        </w:tc>
      </w:tr>
      <w:tr w:rsidR="000E2663" w:rsidRPr="00071F58" w14:paraId="0F09BE72" w14:textId="77777777" w:rsidTr="002F0833">
        <w:tc>
          <w:tcPr>
            <w:tcW w:w="1696" w:type="dxa"/>
          </w:tcPr>
          <w:p w14:paraId="36488A47" w14:textId="1EE31C80" w:rsidR="000E2663" w:rsidRDefault="00621529" w:rsidP="002F0833">
            <w:r>
              <w:t>User:</w:t>
            </w:r>
          </w:p>
        </w:tc>
        <w:tc>
          <w:tcPr>
            <w:tcW w:w="7320" w:type="dxa"/>
          </w:tcPr>
          <w:p w14:paraId="17ED8B67" w14:textId="2AA9283A" w:rsidR="000E2663" w:rsidRDefault="000E2663" w:rsidP="002F0833">
            <w:r>
              <w:t xml:space="preserve">The </w:t>
            </w:r>
            <w:r w:rsidR="00621529">
              <w:t>user</w:t>
            </w:r>
            <w:r>
              <w:t xml:space="preserve"> tries to login again with correct pin.</w:t>
            </w:r>
          </w:p>
        </w:tc>
      </w:tr>
    </w:tbl>
    <w:p w14:paraId="3509EBFB" w14:textId="77777777" w:rsidR="000E2663" w:rsidRPr="00B47847" w:rsidRDefault="000E2663" w:rsidP="00AC49E4">
      <w:pPr>
        <w:rPr>
          <w:szCs w:val="20"/>
        </w:rPr>
      </w:pPr>
    </w:p>
    <w:sectPr w:rsidR="000E2663" w:rsidRPr="00B47847" w:rsidSect="00195FA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09F7B" w14:textId="77777777" w:rsidR="00B4226D" w:rsidRDefault="00B4226D">
      <w:r>
        <w:separator/>
      </w:r>
    </w:p>
  </w:endnote>
  <w:endnote w:type="continuationSeparator" w:id="0">
    <w:p w14:paraId="0763FA38" w14:textId="77777777" w:rsidR="00B4226D" w:rsidRDefault="00B42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erif">
    <w:charset w:val="00"/>
    <w:family w:val="roman"/>
    <w:pitch w:val="variable"/>
    <w:sig w:usb0="E00002FF" w:usb1="500078FF" w:usb2="0000002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690622"/>
      <w:docPartObj>
        <w:docPartGallery w:val="Page Numbers (Bottom of Page)"/>
        <w:docPartUnique/>
      </w:docPartObj>
    </w:sdtPr>
    <w:sdtEndPr>
      <w:rPr>
        <w:noProof/>
      </w:rPr>
    </w:sdtEndPr>
    <w:sdtContent>
      <w:p w14:paraId="0C804B81" w14:textId="5AE1F5F7" w:rsidR="00DD7768" w:rsidRDefault="00DD7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D3F42E" w14:textId="48876025" w:rsidR="000F6D46" w:rsidRPr="00276A0C" w:rsidRDefault="000F6D46" w:rsidP="00276A0C">
    <w:pPr>
      <w:pStyle w:val="Footer"/>
      <w:pBdr>
        <w:top w:val="single" w:sz="4" w:space="1" w:color="auto"/>
      </w:pBd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2D2E1" w14:textId="77777777" w:rsidR="00B4226D" w:rsidRDefault="00B4226D">
      <w:r>
        <w:separator/>
      </w:r>
    </w:p>
  </w:footnote>
  <w:footnote w:type="continuationSeparator" w:id="0">
    <w:p w14:paraId="25C06331" w14:textId="77777777" w:rsidR="00B4226D" w:rsidRDefault="00B42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E1395" w14:textId="52956B9E" w:rsidR="000F6D46" w:rsidRPr="00276A0C" w:rsidRDefault="000F6D46" w:rsidP="00276A0C">
    <w:pPr>
      <w:pStyle w:val="Header"/>
      <w:pBdr>
        <w:bottom w:val="single" w:sz="4" w:space="1" w:color="auto"/>
      </w:pBdr>
      <w:rPr>
        <w:lang w:val="en-GB"/>
      </w:rPr>
    </w:pPr>
    <w:r>
      <w:rPr>
        <w:lang w:val="en-GB"/>
      </w:rPr>
      <w:t>Use Case Specification</w:t>
    </w:r>
    <w:r>
      <w:rPr>
        <w:lang w:val="en-GB"/>
      </w:rPr>
      <w:tab/>
    </w:r>
    <w:r>
      <w:rPr>
        <w:lang w:val="en-GB"/>
      </w:rPr>
      <w:tab/>
    </w:r>
    <w:r w:rsidR="00FD0FF0">
      <w:rPr>
        <w:i/>
        <w:iCs/>
        <w:lang w:val="en-GB"/>
      </w:rPr>
      <w:t>Drink Vending Machine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7FCF2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B4440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EC1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4E08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C443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D206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41F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A040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12F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CAE7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593337"/>
    <w:multiLevelType w:val="hybridMultilevel"/>
    <w:tmpl w:val="E8BACF34"/>
    <w:lvl w:ilvl="0" w:tplc="8CD65996">
      <w:start w:val="1"/>
      <w:numFmt w:val="decimal"/>
      <w:pStyle w:val="Heading1"/>
      <w:lvlText w:val="%1"/>
      <w:lvlJc w:val="left"/>
      <w:pPr>
        <w:tabs>
          <w:tab w:val="num" w:pos="72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395203539">
    <w:abstractNumId w:val="9"/>
  </w:num>
  <w:num w:numId="2" w16cid:durableId="1967081487">
    <w:abstractNumId w:val="7"/>
  </w:num>
  <w:num w:numId="3" w16cid:durableId="661353599">
    <w:abstractNumId w:val="6"/>
  </w:num>
  <w:num w:numId="4" w16cid:durableId="87191854">
    <w:abstractNumId w:val="5"/>
  </w:num>
  <w:num w:numId="5" w16cid:durableId="1051687242">
    <w:abstractNumId w:val="4"/>
  </w:num>
  <w:num w:numId="6" w16cid:durableId="991132108">
    <w:abstractNumId w:val="8"/>
  </w:num>
  <w:num w:numId="7" w16cid:durableId="1512336427">
    <w:abstractNumId w:val="3"/>
  </w:num>
  <w:num w:numId="8" w16cid:durableId="1300186210">
    <w:abstractNumId w:val="2"/>
  </w:num>
  <w:num w:numId="9" w16cid:durableId="1318992153">
    <w:abstractNumId w:val="1"/>
  </w:num>
  <w:num w:numId="10" w16cid:durableId="1350985406">
    <w:abstractNumId w:val="0"/>
  </w:num>
  <w:num w:numId="11" w16cid:durableId="13598183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18F"/>
    <w:rsid w:val="00005F04"/>
    <w:rsid w:val="000111EF"/>
    <w:rsid w:val="00032095"/>
    <w:rsid w:val="00071F58"/>
    <w:rsid w:val="00086C44"/>
    <w:rsid w:val="000B42EC"/>
    <w:rsid w:val="000C7ACB"/>
    <w:rsid w:val="000D090A"/>
    <w:rsid w:val="000E2663"/>
    <w:rsid w:val="000F6D46"/>
    <w:rsid w:val="001023A9"/>
    <w:rsid w:val="00113742"/>
    <w:rsid w:val="0014539E"/>
    <w:rsid w:val="00146A41"/>
    <w:rsid w:val="001734CC"/>
    <w:rsid w:val="00195FA2"/>
    <w:rsid w:val="001C7914"/>
    <w:rsid w:val="001D0C70"/>
    <w:rsid w:val="001E2EFC"/>
    <w:rsid w:val="001E408D"/>
    <w:rsid w:val="001F693C"/>
    <w:rsid w:val="00214C36"/>
    <w:rsid w:val="002151D8"/>
    <w:rsid w:val="0022117F"/>
    <w:rsid w:val="00235FCF"/>
    <w:rsid w:val="00237163"/>
    <w:rsid w:val="00247BB9"/>
    <w:rsid w:val="00254B46"/>
    <w:rsid w:val="00276A0C"/>
    <w:rsid w:val="00291A81"/>
    <w:rsid w:val="00292CF6"/>
    <w:rsid w:val="002A47E6"/>
    <w:rsid w:val="002D0B96"/>
    <w:rsid w:val="002D3F16"/>
    <w:rsid w:val="002D7174"/>
    <w:rsid w:val="002E51E1"/>
    <w:rsid w:val="002F0CE3"/>
    <w:rsid w:val="00321DEA"/>
    <w:rsid w:val="003255FF"/>
    <w:rsid w:val="00343A9E"/>
    <w:rsid w:val="003477B6"/>
    <w:rsid w:val="00352A4C"/>
    <w:rsid w:val="00360434"/>
    <w:rsid w:val="00372956"/>
    <w:rsid w:val="003A1552"/>
    <w:rsid w:val="003A5570"/>
    <w:rsid w:val="003B2238"/>
    <w:rsid w:val="00485596"/>
    <w:rsid w:val="00487E36"/>
    <w:rsid w:val="00490021"/>
    <w:rsid w:val="004A2912"/>
    <w:rsid w:val="004A5BEF"/>
    <w:rsid w:val="004C5BCA"/>
    <w:rsid w:val="0051137B"/>
    <w:rsid w:val="00534568"/>
    <w:rsid w:val="0055352D"/>
    <w:rsid w:val="00561C89"/>
    <w:rsid w:val="00562E7F"/>
    <w:rsid w:val="005758C2"/>
    <w:rsid w:val="005A770F"/>
    <w:rsid w:val="005B5391"/>
    <w:rsid w:val="005B6A13"/>
    <w:rsid w:val="005B7C10"/>
    <w:rsid w:val="005D0A31"/>
    <w:rsid w:val="005D5A5C"/>
    <w:rsid w:val="00621529"/>
    <w:rsid w:val="0068364C"/>
    <w:rsid w:val="00692394"/>
    <w:rsid w:val="006A5F56"/>
    <w:rsid w:val="006B04AD"/>
    <w:rsid w:val="006D65FC"/>
    <w:rsid w:val="006E139B"/>
    <w:rsid w:val="0072218F"/>
    <w:rsid w:val="007344AE"/>
    <w:rsid w:val="00735992"/>
    <w:rsid w:val="00761812"/>
    <w:rsid w:val="00772A8B"/>
    <w:rsid w:val="0077541F"/>
    <w:rsid w:val="00790895"/>
    <w:rsid w:val="007A7018"/>
    <w:rsid w:val="007C68F8"/>
    <w:rsid w:val="00801214"/>
    <w:rsid w:val="008108BB"/>
    <w:rsid w:val="00844500"/>
    <w:rsid w:val="00896B52"/>
    <w:rsid w:val="008B3ED9"/>
    <w:rsid w:val="008E2F57"/>
    <w:rsid w:val="008E4C73"/>
    <w:rsid w:val="00903239"/>
    <w:rsid w:val="0092141C"/>
    <w:rsid w:val="00987680"/>
    <w:rsid w:val="009C3FA5"/>
    <w:rsid w:val="009D526B"/>
    <w:rsid w:val="009E1D28"/>
    <w:rsid w:val="00A03871"/>
    <w:rsid w:val="00A06831"/>
    <w:rsid w:val="00A250C1"/>
    <w:rsid w:val="00A4137D"/>
    <w:rsid w:val="00A65835"/>
    <w:rsid w:val="00A906E5"/>
    <w:rsid w:val="00A921C9"/>
    <w:rsid w:val="00A937A8"/>
    <w:rsid w:val="00AA049E"/>
    <w:rsid w:val="00AB1F5B"/>
    <w:rsid w:val="00AC49E4"/>
    <w:rsid w:val="00AF7452"/>
    <w:rsid w:val="00B06DD9"/>
    <w:rsid w:val="00B10F8F"/>
    <w:rsid w:val="00B11052"/>
    <w:rsid w:val="00B4226D"/>
    <w:rsid w:val="00B434EF"/>
    <w:rsid w:val="00B47847"/>
    <w:rsid w:val="00B84030"/>
    <w:rsid w:val="00B90274"/>
    <w:rsid w:val="00BC53FB"/>
    <w:rsid w:val="00BC79B7"/>
    <w:rsid w:val="00BF26D1"/>
    <w:rsid w:val="00BF668A"/>
    <w:rsid w:val="00C2291F"/>
    <w:rsid w:val="00C27958"/>
    <w:rsid w:val="00C46848"/>
    <w:rsid w:val="00C52DB0"/>
    <w:rsid w:val="00C630D4"/>
    <w:rsid w:val="00C820ED"/>
    <w:rsid w:val="00D1264F"/>
    <w:rsid w:val="00D20A79"/>
    <w:rsid w:val="00D802EF"/>
    <w:rsid w:val="00D92334"/>
    <w:rsid w:val="00DB5AD8"/>
    <w:rsid w:val="00DC5C6F"/>
    <w:rsid w:val="00DD0FBA"/>
    <w:rsid w:val="00DD7768"/>
    <w:rsid w:val="00DE05C6"/>
    <w:rsid w:val="00DE5E5D"/>
    <w:rsid w:val="00E010E7"/>
    <w:rsid w:val="00E7519A"/>
    <w:rsid w:val="00EA1B7E"/>
    <w:rsid w:val="00EA526D"/>
    <w:rsid w:val="00EC3DD1"/>
    <w:rsid w:val="00F02B9D"/>
    <w:rsid w:val="00F31516"/>
    <w:rsid w:val="00F46990"/>
    <w:rsid w:val="00F70A54"/>
    <w:rsid w:val="00F9414F"/>
    <w:rsid w:val="00FD0FF0"/>
    <w:rsid w:val="00FF075C"/>
    <w:rsid w:val="00FF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904C51"/>
  <w15:docId w15:val="{CDFA949B-44B1-415A-8A7C-F63E3BE6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1DEA"/>
    <w:rPr>
      <w:rFonts w:ascii="Calibri" w:hAnsi="Calibri"/>
      <w:sz w:val="22"/>
      <w:szCs w:val="24"/>
    </w:rPr>
  </w:style>
  <w:style w:type="paragraph" w:styleId="Heading1">
    <w:name w:val="heading 1"/>
    <w:basedOn w:val="Normal"/>
    <w:next w:val="Normal"/>
    <w:link w:val="Heading1Char"/>
    <w:qFormat/>
    <w:rsid w:val="00562E7F"/>
    <w:pPr>
      <w:keepNext/>
      <w:numPr>
        <w:numId w:val="11"/>
      </w:numPr>
      <w:spacing w:before="240" w:after="60"/>
      <w:outlineLvl w:val="0"/>
    </w:pPr>
    <w:rPr>
      <w:rFonts w:ascii="Arial" w:hAnsi="Arial" w:cs="Arial"/>
      <w:b/>
      <w:bCs/>
      <w:kern w:val="32"/>
      <w:sz w:val="36"/>
      <w:szCs w:val="36"/>
    </w:rPr>
  </w:style>
  <w:style w:type="paragraph" w:styleId="Heading2">
    <w:name w:val="heading 2"/>
    <w:basedOn w:val="Normal"/>
    <w:next w:val="Normal"/>
    <w:link w:val="Heading2Char"/>
    <w:qFormat/>
    <w:rsid w:val="00276A0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76A0C"/>
    <w:pPr>
      <w:keepNext/>
      <w:spacing w:before="240" w:after="60"/>
      <w:outlineLvl w:val="2"/>
    </w:pPr>
    <w:rPr>
      <w:rFonts w:ascii="Arial" w:hAnsi="Arial" w:cs="Arial"/>
      <w:b/>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76A0C"/>
    <w:rPr>
      <w:color w:val="0000FF"/>
      <w:u w:val="single"/>
    </w:rPr>
  </w:style>
  <w:style w:type="character" w:customStyle="1" w:styleId="Heading1Char">
    <w:name w:val="Heading 1 Char"/>
    <w:basedOn w:val="DefaultParagraphFont"/>
    <w:link w:val="Heading1"/>
    <w:rsid w:val="00562E7F"/>
    <w:rPr>
      <w:rFonts w:ascii="Arial" w:hAnsi="Arial" w:cs="Arial"/>
      <w:b/>
      <w:bCs/>
      <w:kern w:val="32"/>
      <w:sz w:val="36"/>
      <w:szCs w:val="36"/>
      <w:lang w:val="en-US" w:eastAsia="en-US" w:bidi="ar-SA"/>
    </w:rPr>
  </w:style>
  <w:style w:type="character" w:customStyle="1" w:styleId="Heading2Char">
    <w:name w:val="Heading 2 Char"/>
    <w:basedOn w:val="DefaultParagraphFont"/>
    <w:link w:val="Heading2"/>
    <w:rsid w:val="00276A0C"/>
    <w:rPr>
      <w:rFonts w:ascii="Arial" w:hAnsi="Arial" w:cs="Arial"/>
      <w:b/>
      <w:bCs/>
      <w:i/>
      <w:iCs/>
      <w:sz w:val="28"/>
      <w:szCs w:val="28"/>
      <w:lang w:val="en-US" w:eastAsia="en-US" w:bidi="ar-SA"/>
    </w:rPr>
  </w:style>
  <w:style w:type="character" w:customStyle="1" w:styleId="Heading3Char">
    <w:name w:val="Heading 3 Char"/>
    <w:basedOn w:val="DefaultParagraphFont"/>
    <w:link w:val="Heading3"/>
    <w:rsid w:val="00276A0C"/>
    <w:rPr>
      <w:rFonts w:ascii="Arial" w:hAnsi="Arial" w:cs="Arial"/>
      <w:b/>
      <w:bCs/>
      <w:i/>
      <w:sz w:val="24"/>
      <w:szCs w:val="24"/>
      <w:lang w:val="en-US" w:eastAsia="en-US" w:bidi="ar-SA"/>
    </w:rPr>
  </w:style>
  <w:style w:type="paragraph" w:styleId="TOC1">
    <w:name w:val="toc 1"/>
    <w:basedOn w:val="Normal"/>
    <w:next w:val="Normal"/>
    <w:autoRedefine/>
    <w:uiPriority w:val="39"/>
    <w:rsid w:val="00276A0C"/>
  </w:style>
  <w:style w:type="paragraph" w:styleId="TOC2">
    <w:name w:val="toc 2"/>
    <w:basedOn w:val="Normal"/>
    <w:next w:val="Normal"/>
    <w:autoRedefine/>
    <w:uiPriority w:val="39"/>
    <w:rsid w:val="00276A0C"/>
    <w:pPr>
      <w:ind w:left="200"/>
    </w:pPr>
  </w:style>
  <w:style w:type="paragraph" w:styleId="TOC3">
    <w:name w:val="toc 3"/>
    <w:basedOn w:val="Normal"/>
    <w:next w:val="Normal"/>
    <w:autoRedefine/>
    <w:uiPriority w:val="39"/>
    <w:rsid w:val="00276A0C"/>
    <w:pPr>
      <w:ind w:left="400"/>
    </w:pPr>
  </w:style>
  <w:style w:type="table" w:styleId="TableGrid">
    <w:name w:val="Table Grid"/>
    <w:basedOn w:val="TableNormal"/>
    <w:rsid w:val="00276A0C"/>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76A0C"/>
    <w:pPr>
      <w:tabs>
        <w:tab w:val="center" w:pos="4153"/>
        <w:tab w:val="right" w:pos="8306"/>
      </w:tabs>
    </w:pPr>
  </w:style>
  <w:style w:type="paragraph" w:styleId="Footer">
    <w:name w:val="footer"/>
    <w:basedOn w:val="Normal"/>
    <w:link w:val="FooterChar"/>
    <w:uiPriority w:val="99"/>
    <w:rsid w:val="00276A0C"/>
    <w:pPr>
      <w:tabs>
        <w:tab w:val="center" w:pos="4153"/>
        <w:tab w:val="right" w:pos="8306"/>
      </w:tabs>
    </w:pPr>
  </w:style>
  <w:style w:type="character" w:styleId="PageNumber">
    <w:name w:val="page number"/>
    <w:basedOn w:val="DefaultParagraphFont"/>
    <w:rsid w:val="00276A0C"/>
  </w:style>
  <w:style w:type="paragraph" w:customStyle="1" w:styleId="UseCaseName">
    <w:name w:val="Use Case Name"/>
    <w:basedOn w:val="Heading1"/>
    <w:next w:val="Normal"/>
    <w:link w:val="UseCaseNameChar"/>
    <w:rsid w:val="00562E7F"/>
    <w:pPr>
      <w:shd w:val="clear" w:color="auto" w:fill="D9D9D9"/>
    </w:pPr>
  </w:style>
  <w:style w:type="paragraph" w:customStyle="1" w:styleId="BriefDescriptionHeading">
    <w:name w:val="BriefDescriptionHeading"/>
    <w:basedOn w:val="Heading2"/>
    <w:next w:val="Normal"/>
    <w:rsid w:val="00276A0C"/>
  </w:style>
  <w:style w:type="paragraph" w:customStyle="1" w:styleId="BasicFlowHeading">
    <w:name w:val="BasicFlowHeading"/>
    <w:basedOn w:val="Heading2"/>
    <w:next w:val="Normal"/>
    <w:rsid w:val="00276A0C"/>
  </w:style>
  <w:style w:type="paragraph" w:customStyle="1" w:styleId="AlternativeFlowsHeading">
    <w:name w:val="AlternativeFlowsHeading"/>
    <w:basedOn w:val="Heading2"/>
    <w:next w:val="Normal"/>
    <w:rsid w:val="00276A0C"/>
  </w:style>
  <w:style w:type="paragraph" w:customStyle="1" w:styleId="AlternativeFlow">
    <w:name w:val="AlternativeFlow"/>
    <w:basedOn w:val="Heading3"/>
    <w:next w:val="Normal"/>
    <w:rsid w:val="00276A0C"/>
  </w:style>
  <w:style w:type="paragraph" w:customStyle="1" w:styleId="ActorsHeading">
    <w:name w:val="ActorsHeading"/>
    <w:basedOn w:val="BriefDescriptionHeading"/>
    <w:next w:val="Normal"/>
    <w:rsid w:val="005758C2"/>
  </w:style>
  <w:style w:type="paragraph" w:styleId="FootnoteText">
    <w:name w:val="footnote text"/>
    <w:basedOn w:val="Normal"/>
    <w:semiHidden/>
    <w:rsid w:val="005758C2"/>
    <w:rPr>
      <w:szCs w:val="20"/>
    </w:rPr>
  </w:style>
  <w:style w:type="character" w:styleId="FootnoteReference">
    <w:name w:val="footnote reference"/>
    <w:basedOn w:val="DefaultParagraphFont"/>
    <w:semiHidden/>
    <w:rsid w:val="005758C2"/>
    <w:rPr>
      <w:vertAlign w:val="superscript"/>
    </w:rPr>
  </w:style>
  <w:style w:type="paragraph" w:styleId="BalloonText">
    <w:name w:val="Balloon Text"/>
    <w:basedOn w:val="Normal"/>
    <w:link w:val="BalloonTextChar"/>
    <w:rsid w:val="008E2F57"/>
    <w:rPr>
      <w:rFonts w:ascii="Tahoma" w:hAnsi="Tahoma" w:cs="Tahoma"/>
      <w:sz w:val="16"/>
      <w:szCs w:val="16"/>
    </w:rPr>
  </w:style>
  <w:style w:type="character" w:customStyle="1" w:styleId="BalloonTextChar">
    <w:name w:val="Balloon Text Char"/>
    <w:basedOn w:val="DefaultParagraphFont"/>
    <w:link w:val="BalloonText"/>
    <w:rsid w:val="008E2F57"/>
    <w:rPr>
      <w:rFonts w:ascii="Tahoma" w:hAnsi="Tahoma" w:cs="Tahoma"/>
      <w:sz w:val="16"/>
      <w:szCs w:val="16"/>
    </w:rPr>
  </w:style>
  <w:style w:type="paragraph" w:customStyle="1" w:styleId="UseCaseDiagramHeader">
    <w:name w:val="Use Case Diagram Header"/>
    <w:basedOn w:val="UseCaseName"/>
    <w:link w:val="UseCaseDiagramHeaderChar"/>
    <w:qFormat/>
    <w:rsid w:val="00BC53FB"/>
    <w:pPr>
      <w:pBdr>
        <w:top w:val="single" w:sz="4" w:space="1" w:color="auto"/>
        <w:left w:val="single" w:sz="4" w:space="4" w:color="auto"/>
        <w:bottom w:val="single" w:sz="4" w:space="1" w:color="auto"/>
        <w:right w:val="single" w:sz="4" w:space="4" w:color="auto"/>
      </w:pBdr>
      <w:shd w:val="clear" w:color="auto" w:fill="DBE5F1" w:themeFill="accent1" w:themeFillTint="33"/>
    </w:pPr>
  </w:style>
  <w:style w:type="character" w:customStyle="1" w:styleId="UseCaseNameChar">
    <w:name w:val="Use Case Name Char"/>
    <w:basedOn w:val="Heading1Char"/>
    <w:link w:val="UseCaseName"/>
    <w:rsid w:val="00BC53FB"/>
    <w:rPr>
      <w:rFonts w:ascii="Arial" w:hAnsi="Arial" w:cs="Arial"/>
      <w:b/>
      <w:bCs/>
      <w:kern w:val="32"/>
      <w:sz w:val="36"/>
      <w:szCs w:val="36"/>
      <w:shd w:val="clear" w:color="auto" w:fill="D9D9D9"/>
      <w:lang w:val="en-US" w:eastAsia="en-US" w:bidi="ar-SA"/>
    </w:rPr>
  </w:style>
  <w:style w:type="character" w:customStyle="1" w:styleId="UseCaseDiagramHeaderChar">
    <w:name w:val="Use Case Diagram Header Char"/>
    <w:basedOn w:val="UseCaseNameChar"/>
    <w:link w:val="UseCaseDiagramHeader"/>
    <w:rsid w:val="00BC53FB"/>
    <w:rPr>
      <w:rFonts w:ascii="Arial" w:hAnsi="Arial" w:cs="Arial"/>
      <w:b/>
      <w:bCs/>
      <w:kern w:val="32"/>
      <w:sz w:val="36"/>
      <w:szCs w:val="36"/>
      <w:shd w:val="clear" w:color="auto" w:fill="DBE5F1" w:themeFill="accent1" w:themeFillTint="33"/>
      <w:lang w:val="en-US" w:eastAsia="en-US" w:bidi="ar-SA"/>
    </w:rPr>
  </w:style>
  <w:style w:type="character" w:customStyle="1" w:styleId="FooterChar">
    <w:name w:val="Footer Char"/>
    <w:basedOn w:val="DefaultParagraphFont"/>
    <w:link w:val="Footer"/>
    <w:uiPriority w:val="99"/>
    <w:rsid w:val="00DD7768"/>
    <w:rPr>
      <w:rFonts w:ascii="Calibri" w:hAnsi="Calibr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683378">
      <w:bodyDiv w:val="1"/>
      <w:marLeft w:val="0"/>
      <w:marRight w:val="0"/>
      <w:marTop w:val="0"/>
      <w:marBottom w:val="0"/>
      <w:divBdr>
        <w:top w:val="none" w:sz="0" w:space="0" w:color="auto"/>
        <w:left w:val="none" w:sz="0" w:space="0" w:color="auto"/>
        <w:bottom w:val="none" w:sz="0" w:space="0" w:color="auto"/>
        <w:right w:val="none" w:sz="0" w:space="0" w:color="auto"/>
      </w:divBdr>
    </w:div>
    <w:div w:id="884297310">
      <w:bodyDiv w:val="1"/>
      <w:marLeft w:val="0"/>
      <w:marRight w:val="0"/>
      <w:marTop w:val="0"/>
      <w:marBottom w:val="0"/>
      <w:divBdr>
        <w:top w:val="none" w:sz="0" w:space="0" w:color="auto"/>
        <w:left w:val="none" w:sz="0" w:space="0" w:color="auto"/>
        <w:bottom w:val="none" w:sz="0" w:space="0" w:color="auto"/>
        <w:right w:val="none" w:sz="0" w:space="0" w:color="auto"/>
      </w:divBdr>
      <w:divsChild>
        <w:div w:id="1977643476">
          <w:marLeft w:val="0"/>
          <w:marRight w:val="0"/>
          <w:marTop w:val="0"/>
          <w:marBottom w:val="0"/>
          <w:divBdr>
            <w:top w:val="none" w:sz="0" w:space="0" w:color="auto"/>
            <w:left w:val="none" w:sz="0" w:space="0" w:color="auto"/>
            <w:bottom w:val="none" w:sz="0" w:space="0" w:color="auto"/>
            <w:right w:val="none" w:sz="0" w:space="0" w:color="auto"/>
          </w:divBdr>
          <w:divsChild>
            <w:div w:id="1318266802">
              <w:marLeft w:val="0"/>
              <w:marRight w:val="0"/>
              <w:marTop w:val="0"/>
              <w:marBottom w:val="0"/>
              <w:divBdr>
                <w:top w:val="none" w:sz="0" w:space="0" w:color="auto"/>
                <w:left w:val="none" w:sz="0" w:space="0" w:color="auto"/>
                <w:bottom w:val="none" w:sz="0" w:space="0" w:color="auto"/>
                <w:right w:val="none" w:sz="0" w:space="0" w:color="auto"/>
              </w:divBdr>
              <w:divsChild>
                <w:div w:id="1421021387">
                  <w:marLeft w:val="0"/>
                  <w:marRight w:val="0"/>
                  <w:marTop w:val="0"/>
                  <w:marBottom w:val="0"/>
                  <w:divBdr>
                    <w:top w:val="none" w:sz="0" w:space="0" w:color="auto"/>
                    <w:left w:val="none" w:sz="0" w:space="0" w:color="auto"/>
                    <w:bottom w:val="none" w:sz="0" w:space="0" w:color="auto"/>
                    <w:right w:val="none" w:sz="0" w:space="0" w:color="auto"/>
                  </w:divBdr>
                  <w:divsChild>
                    <w:div w:id="1251767717">
                      <w:marLeft w:val="0"/>
                      <w:marRight w:val="0"/>
                      <w:marTop w:val="0"/>
                      <w:marBottom w:val="0"/>
                      <w:divBdr>
                        <w:top w:val="none" w:sz="0" w:space="0" w:color="auto"/>
                        <w:left w:val="none" w:sz="0" w:space="0" w:color="auto"/>
                        <w:bottom w:val="none" w:sz="0" w:space="0" w:color="auto"/>
                        <w:right w:val="none" w:sz="0" w:space="0" w:color="auto"/>
                      </w:divBdr>
                      <w:divsChild>
                        <w:div w:id="740058037">
                          <w:marLeft w:val="0"/>
                          <w:marRight w:val="0"/>
                          <w:marTop w:val="0"/>
                          <w:marBottom w:val="0"/>
                          <w:divBdr>
                            <w:top w:val="single" w:sz="24" w:space="0" w:color="auto"/>
                            <w:left w:val="single" w:sz="24" w:space="0" w:color="auto"/>
                            <w:bottom w:val="single" w:sz="24" w:space="0" w:color="auto"/>
                            <w:right w:val="single" w:sz="24" w:space="0" w:color="auto"/>
                          </w:divBdr>
                          <w:divsChild>
                            <w:div w:id="1008870997">
                              <w:marLeft w:val="0"/>
                              <w:marRight w:val="0"/>
                              <w:marTop w:val="0"/>
                              <w:marBottom w:val="0"/>
                              <w:divBdr>
                                <w:top w:val="none" w:sz="0" w:space="0" w:color="auto"/>
                                <w:left w:val="none" w:sz="0" w:space="0" w:color="auto"/>
                                <w:bottom w:val="none" w:sz="0" w:space="0" w:color="auto"/>
                                <w:right w:val="none" w:sz="0" w:space="0" w:color="auto"/>
                              </w:divBdr>
                              <w:divsChild>
                                <w:div w:id="19373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049543">
          <w:marLeft w:val="0"/>
          <w:marRight w:val="0"/>
          <w:marTop w:val="0"/>
          <w:marBottom w:val="0"/>
          <w:divBdr>
            <w:top w:val="none" w:sz="0" w:space="0" w:color="auto"/>
            <w:left w:val="none" w:sz="0" w:space="0" w:color="auto"/>
            <w:bottom w:val="none" w:sz="0" w:space="0" w:color="auto"/>
            <w:right w:val="none" w:sz="0" w:space="0" w:color="auto"/>
          </w:divBdr>
          <w:divsChild>
            <w:div w:id="223684913">
              <w:marLeft w:val="0"/>
              <w:marRight w:val="0"/>
              <w:marTop w:val="0"/>
              <w:marBottom w:val="0"/>
              <w:divBdr>
                <w:top w:val="none" w:sz="0" w:space="0" w:color="auto"/>
                <w:left w:val="none" w:sz="0" w:space="0" w:color="auto"/>
                <w:bottom w:val="none" w:sz="0" w:space="0" w:color="auto"/>
                <w:right w:val="none" w:sz="0" w:space="0" w:color="auto"/>
              </w:divBdr>
              <w:divsChild>
                <w:div w:id="20422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Teaching\AC22004\20-21\Coursework\Use%20Case%20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02E96-EA20-4805-991F-C83CE277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Template>
  <TotalTime>3629</TotalTime>
  <Pages>12</Pages>
  <Words>2501</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16724</CharactersWithSpaces>
  <SharedDoc>false</SharedDoc>
  <HLinks>
    <vt:vector size="132" baseType="variant">
      <vt:variant>
        <vt:i4>2031673</vt:i4>
      </vt:variant>
      <vt:variant>
        <vt:i4>128</vt:i4>
      </vt:variant>
      <vt:variant>
        <vt:i4>0</vt:i4>
      </vt:variant>
      <vt:variant>
        <vt:i4>5</vt:i4>
      </vt:variant>
      <vt:variant>
        <vt:lpwstr/>
      </vt:variant>
      <vt:variant>
        <vt:lpwstr>_Toc20193594</vt:lpwstr>
      </vt:variant>
      <vt:variant>
        <vt:i4>1572921</vt:i4>
      </vt:variant>
      <vt:variant>
        <vt:i4>122</vt:i4>
      </vt:variant>
      <vt:variant>
        <vt:i4>0</vt:i4>
      </vt:variant>
      <vt:variant>
        <vt:i4>5</vt:i4>
      </vt:variant>
      <vt:variant>
        <vt:lpwstr/>
      </vt:variant>
      <vt:variant>
        <vt:lpwstr>_Toc20193593</vt:lpwstr>
      </vt:variant>
      <vt:variant>
        <vt:i4>1638457</vt:i4>
      </vt:variant>
      <vt:variant>
        <vt:i4>116</vt:i4>
      </vt:variant>
      <vt:variant>
        <vt:i4>0</vt:i4>
      </vt:variant>
      <vt:variant>
        <vt:i4>5</vt:i4>
      </vt:variant>
      <vt:variant>
        <vt:lpwstr/>
      </vt:variant>
      <vt:variant>
        <vt:lpwstr>_Toc20193592</vt:lpwstr>
      </vt:variant>
      <vt:variant>
        <vt:i4>1703993</vt:i4>
      </vt:variant>
      <vt:variant>
        <vt:i4>110</vt:i4>
      </vt:variant>
      <vt:variant>
        <vt:i4>0</vt:i4>
      </vt:variant>
      <vt:variant>
        <vt:i4>5</vt:i4>
      </vt:variant>
      <vt:variant>
        <vt:lpwstr/>
      </vt:variant>
      <vt:variant>
        <vt:lpwstr>_Toc20193591</vt:lpwstr>
      </vt:variant>
      <vt:variant>
        <vt:i4>1769529</vt:i4>
      </vt:variant>
      <vt:variant>
        <vt:i4>104</vt:i4>
      </vt:variant>
      <vt:variant>
        <vt:i4>0</vt:i4>
      </vt:variant>
      <vt:variant>
        <vt:i4>5</vt:i4>
      </vt:variant>
      <vt:variant>
        <vt:lpwstr/>
      </vt:variant>
      <vt:variant>
        <vt:lpwstr>_Toc20193590</vt:lpwstr>
      </vt:variant>
      <vt:variant>
        <vt:i4>1179704</vt:i4>
      </vt:variant>
      <vt:variant>
        <vt:i4>98</vt:i4>
      </vt:variant>
      <vt:variant>
        <vt:i4>0</vt:i4>
      </vt:variant>
      <vt:variant>
        <vt:i4>5</vt:i4>
      </vt:variant>
      <vt:variant>
        <vt:lpwstr/>
      </vt:variant>
      <vt:variant>
        <vt:lpwstr>_Toc20193589</vt:lpwstr>
      </vt:variant>
      <vt:variant>
        <vt:i4>1245240</vt:i4>
      </vt:variant>
      <vt:variant>
        <vt:i4>92</vt:i4>
      </vt:variant>
      <vt:variant>
        <vt:i4>0</vt:i4>
      </vt:variant>
      <vt:variant>
        <vt:i4>5</vt:i4>
      </vt:variant>
      <vt:variant>
        <vt:lpwstr/>
      </vt:variant>
      <vt:variant>
        <vt:lpwstr>_Toc20193588</vt:lpwstr>
      </vt:variant>
      <vt:variant>
        <vt:i4>1835064</vt:i4>
      </vt:variant>
      <vt:variant>
        <vt:i4>86</vt:i4>
      </vt:variant>
      <vt:variant>
        <vt:i4>0</vt:i4>
      </vt:variant>
      <vt:variant>
        <vt:i4>5</vt:i4>
      </vt:variant>
      <vt:variant>
        <vt:lpwstr/>
      </vt:variant>
      <vt:variant>
        <vt:lpwstr>_Toc20193587</vt:lpwstr>
      </vt:variant>
      <vt:variant>
        <vt:i4>1900600</vt:i4>
      </vt:variant>
      <vt:variant>
        <vt:i4>80</vt:i4>
      </vt:variant>
      <vt:variant>
        <vt:i4>0</vt:i4>
      </vt:variant>
      <vt:variant>
        <vt:i4>5</vt:i4>
      </vt:variant>
      <vt:variant>
        <vt:lpwstr/>
      </vt:variant>
      <vt:variant>
        <vt:lpwstr>_Toc20193586</vt:lpwstr>
      </vt:variant>
      <vt:variant>
        <vt:i4>1966136</vt:i4>
      </vt:variant>
      <vt:variant>
        <vt:i4>74</vt:i4>
      </vt:variant>
      <vt:variant>
        <vt:i4>0</vt:i4>
      </vt:variant>
      <vt:variant>
        <vt:i4>5</vt:i4>
      </vt:variant>
      <vt:variant>
        <vt:lpwstr/>
      </vt:variant>
      <vt:variant>
        <vt:lpwstr>_Toc20193585</vt:lpwstr>
      </vt:variant>
      <vt:variant>
        <vt:i4>2031672</vt:i4>
      </vt:variant>
      <vt:variant>
        <vt:i4>68</vt:i4>
      </vt:variant>
      <vt:variant>
        <vt:i4>0</vt:i4>
      </vt:variant>
      <vt:variant>
        <vt:i4>5</vt:i4>
      </vt:variant>
      <vt:variant>
        <vt:lpwstr/>
      </vt:variant>
      <vt:variant>
        <vt:lpwstr>_Toc20193584</vt:lpwstr>
      </vt:variant>
      <vt:variant>
        <vt:i4>1572920</vt:i4>
      </vt:variant>
      <vt:variant>
        <vt:i4>62</vt:i4>
      </vt:variant>
      <vt:variant>
        <vt:i4>0</vt:i4>
      </vt:variant>
      <vt:variant>
        <vt:i4>5</vt:i4>
      </vt:variant>
      <vt:variant>
        <vt:lpwstr/>
      </vt:variant>
      <vt:variant>
        <vt:lpwstr>_Toc20193583</vt:lpwstr>
      </vt:variant>
      <vt:variant>
        <vt:i4>1638456</vt:i4>
      </vt:variant>
      <vt:variant>
        <vt:i4>56</vt:i4>
      </vt:variant>
      <vt:variant>
        <vt:i4>0</vt:i4>
      </vt:variant>
      <vt:variant>
        <vt:i4>5</vt:i4>
      </vt:variant>
      <vt:variant>
        <vt:lpwstr/>
      </vt:variant>
      <vt:variant>
        <vt:lpwstr>_Toc20193582</vt:lpwstr>
      </vt:variant>
      <vt:variant>
        <vt:i4>1703992</vt:i4>
      </vt:variant>
      <vt:variant>
        <vt:i4>50</vt:i4>
      </vt:variant>
      <vt:variant>
        <vt:i4>0</vt:i4>
      </vt:variant>
      <vt:variant>
        <vt:i4>5</vt:i4>
      </vt:variant>
      <vt:variant>
        <vt:lpwstr/>
      </vt:variant>
      <vt:variant>
        <vt:lpwstr>_Toc20193581</vt:lpwstr>
      </vt:variant>
      <vt:variant>
        <vt:i4>1769528</vt:i4>
      </vt:variant>
      <vt:variant>
        <vt:i4>44</vt:i4>
      </vt:variant>
      <vt:variant>
        <vt:i4>0</vt:i4>
      </vt:variant>
      <vt:variant>
        <vt:i4>5</vt:i4>
      </vt:variant>
      <vt:variant>
        <vt:lpwstr/>
      </vt:variant>
      <vt:variant>
        <vt:lpwstr>_Toc20193580</vt:lpwstr>
      </vt:variant>
      <vt:variant>
        <vt:i4>1179703</vt:i4>
      </vt:variant>
      <vt:variant>
        <vt:i4>38</vt:i4>
      </vt:variant>
      <vt:variant>
        <vt:i4>0</vt:i4>
      </vt:variant>
      <vt:variant>
        <vt:i4>5</vt:i4>
      </vt:variant>
      <vt:variant>
        <vt:lpwstr/>
      </vt:variant>
      <vt:variant>
        <vt:lpwstr>_Toc20193579</vt:lpwstr>
      </vt:variant>
      <vt:variant>
        <vt:i4>1245239</vt:i4>
      </vt:variant>
      <vt:variant>
        <vt:i4>32</vt:i4>
      </vt:variant>
      <vt:variant>
        <vt:i4>0</vt:i4>
      </vt:variant>
      <vt:variant>
        <vt:i4>5</vt:i4>
      </vt:variant>
      <vt:variant>
        <vt:lpwstr/>
      </vt:variant>
      <vt:variant>
        <vt:lpwstr>_Toc20193578</vt:lpwstr>
      </vt:variant>
      <vt:variant>
        <vt:i4>1835063</vt:i4>
      </vt:variant>
      <vt:variant>
        <vt:i4>26</vt:i4>
      </vt:variant>
      <vt:variant>
        <vt:i4>0</vt:i4>
      </vt:variant>
      <vt:variant>
        <vt:i4>5</vt:i4>
      </vt:variant>
      <vt:variant>
        <vt:lpwstr/>
      </vt:variant>
      <vt:variant>
        <vt:lpwstr>_Toc20193577</vt:lpwstr>
      </vt:variant>
      <vt:variant>
        <vt:i4>1900599</vt:i4>
      </vt:variant>
      <vt:variant>
        <vt:i4>20</vt:i4>
      </vt:variant>
      <vt:variant>
        <vt:i4>0</vt:i4>
      </vt:variant>
      <vt:variant>
        <vt:i4>5</vt:i4>
      </vt:variant>
      <vt:variant>
        <vt:lpwstr/>
      </vt:variant>
      <vt:variant>
        <vt:lpwstr>_Toc20193576</vt:lpwstr>
      </vt:variant>
      <vt:variant>
        <vt:i4>1966135</vt:i4>
      </vt:variant>
      <vt:variant>
        <vt:i4>14</vt:i4>
      </vt:variant>
      <vt:variant>
        <vt:i4>0</vt:i4>
      </vt:variant>
      <vt:variant>
        <vt:i4>5</vt:i4>
      </vt:variant>
      <vt:variant>
        <vt:lpwstr/>
      </vt:variant>
      <vt:variant>
        <vt:lpwstr>_Toc20193575</vt:lpwstr>
      </vt:variant>
      <vt:variant>
        <vt:i4>2031671</vt:i4>
      </vt:variant>
      <vt:variant>
        <vt:i4>8</vt:i4>
      </vt:variant>
      <vt:variant>
        <vt:i4>0</vt:i4>
      </vt:variant>
      <vt:variant>
        <vt:i4>5</vt:i4>
      </vt:variant>
      <vt:variant>
        <vt:lpwstr/>
      </vt:variant>
      <vt:variant>
        <vt:lpwstr>_Toc20193574</vt:lpwstr>
      </vt:variant>
      <vt:variant>
        <vt:i4>1572919</vt:i4>
      </vt:variant>
      <vt:variant>
        <vt:i4>2</vt:i4>
      </vt:variant>
      <vt:variant>
        <vt:i4>0</vt:i4>
      </vt:variant>
      <vt:variant>
        <vt:i4>5</vt:i4>
      </vt:variant>
      <vt:variant>
        <vt:lpwstr/>
      </vt:variant>
      <vt:variant>
        <vt:lpwstr>_Toc20193573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Ramsay</dc:creator>
  <cp:lastModifiedBy>Oziel Maxwell (Student)</cp:lastModifiedBy>
  <cp:revision>66</cp:revision>
  <cp:lastPrinted>1900-01-01T00:00:00Z</cp:lastPrinted>
  <dcterms:created xsi:type="dcterms:W3CDTF">2021-01-20T16:35:00Z</dcterms:created>
  <dcterms:modified xsi:type="dcterms:W3CDTF">2023-03-05T17:36:00Z</dcterms:modified>
</cp:coreProperties>
</file>